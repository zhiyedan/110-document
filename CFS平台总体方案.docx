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8F8">
    <v:background id="_x0000_s1025">
      <v:fill type="tile" on="t" color2="#FFFFFF" o:title="新闻纸" focussize="0,0" recolor="t" r:id="rId6"/>
    </v:background>
  </w:background>
  <w:body>
    <w:p>
      <w:pPr>
        <w:jc w:val="center"/>
        <w:rPr>
          <w:rFonts w:ascii="黑体" w:eastAsia="黑体"/>
          <w:sz w:val="32"/>
          <w:szCs w:val="32"/>
        </w:rPr>
      </w:pPr>
    </w:p>
    <w:p>
      <w:pPr>
        <w:jc w:val="center"/>
        <w:rPr>
          <w:rFonts w:ascii="黑体" w:eastAsia="黑体"/>
          <w:sz w:val="32"/>
          <w:szCs w:val="32"/>
        </w:rPr>
      </w:pPr>
    </w:p>
    <w:p>
      <w:pPr>
        <w:jc w:val="center"/>
        <w:rPr>
          <w:rFonts w:ascii="黑体" w:eastAsia="黑体"/>
          <w:sz w:val="32"/>
          <w:szCs w:val="32"/>
        </w:rPr>
      </w:pPr>
    </w:p>
    <w:p>
      <w:pPr>
        <w:jc w:val="center"/>
        <w:rPr>
          <w:rFonts w:ascii="黑体" w:eastAsia="黑体"/>
          <w:sz w:val="32"/>
          <w:szCs w:val="32"/>
        </w:rPr>
      </w:pPr>
    </w:p>
    <w:p>
      <w:pPr>
        <w:jc w:val="center"/>
        <w:rPr>
          <w:rFonts w:ascii="黑体" w:eastAsia="黑体"/>
          <w:sz w:val="32"/>
          <w:szCs w:val="32"/>
        </w:rPr>
      </w:pPr>
    </w:p>
    <w:p>
      <w:pPr>
        <w:jc w:val="center"/>
        <w:rPr>
          <w:rFonts w:ascii="黑体" w:eastAsia="黑体"/>
          <w:sz w:val="32"/>
          <w:szCs w:val="32"/>
        </w:rPr>
      </w:pPr>
    </w:p>
    <w:p>
      <w:pPr>
        <w:jc w:val="center"/>
        <w:rPr>
          <w:rFonts w:ascii="黑体" w:eastAsia="黑体"/>
          <w:sz w:val="32"/>
          <w:szCs w:val="32"/>
        </w:rPr>
      </w:pPr>
    </w:p>
    <w:p>
      <w:pPr>
        <w:jc w:val="center"/>
        <w:rPr>
          <w:rFonts w:eastAsia="黑体"/>
          <w:sz w:val="44"/>
          <w:szCs w:val="44"/>
        </w:rPr>
      </w:pPr>
      <w:r>
        <w:rPr>
          <w:rFonts w:eastAsia="黑体"/>
          <w:sz w:val="44"/>
          <w:szCs w:val="44"/>
        </w:rPr>
        <w:t>C</w:t>
      </w:r>
      <w:r>
        <w:rPr>
          <w:rFonts w:hint="eastAsia" w:eastAsia="黑体"/>
          <w:sz w:val="44"/>
          <w:szCs w:val="44"/>
        </w:rPr>
        <w:t>FS总体方案</w:t>
      </w:r>
    </w:p>
    <w:p>
      <w:pPr>
        <w:jc w:val="center"/>
        <w:rPr>
          <w:rFonts w:eastAsia="黑体"/>
          <w:sz w:val="44"/>
          <w:szCs w:val="44"/>
        </w:rPr>
      </w:pPr>
    </w:p>
    <w:p>
      <w:pPr>
        <w:pStyle w:val="43"/>
        <w:ind w:firstLine="0"/>
      </w:pPr>
      <w:r>
        <w:br w:type="page"/>
      </w:r>
    </w:p>
    <w:p>
      <w:pPr>
        <w:pStyle w:val="43"/>
        <w:ind w:firstLine="0"/>
      </w:pPr>
    </w:p>
    <w:p>
      <w:pPr>
        <w:pStyle w:val="43"/>
        <w:ind w:firstLine="0"/>
        <w:jc w:val="center"/>
        <w:rPr>
          <w:rFonts w:ascii="黑体" w:hAnsi="黑体" w:eastAsia="黑体"/>
          <w:sz w:val="32"/>
          <w:szCs w:val="32"/>
        </w:rPr>
      </w:pPr>
      <w:r>
        <w:rPr>
          <w:rFonts w:hint="eastAsia" w:ascii="黑体" w:hAnsi="黑体" w:eastAsia="黑体"/>
          <w:sz w:val="32"/>
          <w:szCs w:val="32"/>
        </w:rPr>
        <w:t>目 录</w:t>
      </w:r>
    </w:p>
    <w:p>
      <w:pPr>
        <w:pStyle w:val="43"/>
        <w:ind w:firstLine="0"/>
      </w:pPr>
    </w:p>
    <w:p>
      <w:pPr>
        <w:pStyle w:val="24"/>
        <w:tabs>
          <w:tab w:val="left" w:pos="400"/>
          <w:tab w:val="right" w:leader="dot" w:pos="8302"/>
        </w:tabs>
        <w:rPr>
          <w:rFonts w:hAnsiTheme="minorHAnsi" w:eastAsiaTheme="minorEastAsia" w:cstheme="minorBidi"/>
          <w:b w:val="0"/>
          <w:bCs w:val="0"/>
          <w:caps w:val="0"/>
          <w:spacing w:val="0"/>
          <w:kern w:val="2"/>
          <w:sz w:val="21"/>
        </w:rPr>
      </w:pPr>
      <w:r>
        <w:fldChar w:fldCharType="begin"/>
      </w:r>
      <w:r>
        <w:instrText xml:space="preserve"> </w:instrText>
      </w:r>
      <w:r>
        <w:rPr>
          <w:rFonts w:hint="eastAsia"/>
        </w:rPr>
        <w:instrText xml:space="preserve">TOC \o "1-3"</w:instrText>
      </w:r>
      <w:r>
        <w:instrText xml:space="preserve"> </w:instrText>
      </w:r>
      <w:r>
        <w:fldChar w:fldCharType="separate"/>
      </w:r>
      <w:r>
        <w:t>1.</w:t>
      </w:r>
      <w:r>
        <w:rPr>
          <w:rFonts w:hAnsiTheme="minorHAnsi" w:eastAsiaTheme="minorEastAsia" w:cstheme="minorBidi"/>
          <w:b w:val="0"/>
          <w:bCs w:val="0"/>
          <w:caps w:val="0"/>
          <w:spacing w:val="0"/>
          <w:kern w:val="2"/>
          <w:sz w:val="21"/>
        </w:rPr>
        <w:tab/>
      </w:r>
      <w:r>
        <w:t>CFSP架构</w:t>
      </w:r>
      <w:r>
        <w:tab/>
      </w:r>
      <w:r>
        <w:fldChar w:fldCharType="begin"/>
      </w:r>
      <w:r>
        <w:instrText xml:space="preserve"> PAGEREF _Toc479531138 \h </w:instrText>
      </w:r>
      <w:r>
        <w:fldChar w:fldCharType="separate"/>
      </w:r>
      <w:r>
        <w:t>3</w:t>
      </w:r>
      <w:r>
        <w:fldChar w:fldCharType="end"/>
      </w:r>
    </w:p>
    <w:p>
      <w:pPr>
        <w:pStyle w:val="24"/>
        <w:tabs>
          <w:tab w:val="left" w:pos="400"/>
          <w:tab w:val="right" w:leader="dot" w:pos="8302"/>
        </w:tabs>
        <w:rPr>
          <w:rFonts w:hAnsiTheme="minorHAnsi" w:eastAsiaTheme="minorEastAsia" w:cstheme="minorBidi"/>
          <w:b w:val="0"/>
          <w:bCs w:val="0"/>
          <w:caps w:val="0"/>
          <w:spacing w:val="0"/>
          <w:kern w:val="2"/>
          <w:sz w:val="21"/>
        </w:rPr>
      </w:pPr>
      <w:r>
        <w:t>2.</w:t>
      </w:r>
      <w:r>
        <w:rPr>
          <w:rFonts w:hAnsiTheme="minorHAnsi" w:eastAsiaTheme="minorEastAsia" w:cstheme="minorBidi"/>
          <w:b w:val="0"/>
          <w:bCs w:val="0"/>
          <w:caps w:val="0"/>
          <w:spacing w:val="0"/>
          <w:kern w:val="2"/>
          <w:sz w:val="21"/>
        </w:rPr>
        <w:tab/>
      </w:r>
      <w:r>
        <w:t>CFS平台功能</w:t>
      </w:r>
      <w:r>
        <w:tab/>
      </w:r>
      <w:r>
        <w:fldChar w:fldCharType="begin"/>
      </w:r>
      <w:r>
        <w:instrText xml:space="preserve"> PAGEREF _Toc479531139 \h </w:instrText>
      </w:r>
      <w:r>
        <w:fldChar w:fldCharType="separate"/>
      </w:r>
      <w:r>
        <w:t>4</w:t>
      </w:r>
      <w:r>
        <w:fldChar w:fldCharType="end"/>
      </w:r>
    </w:p>
    <w:p>
      <w:pPr>
        <w:pStyle w:val="24"/>
        <w:tabs>
          <w:tab w:val="left" w:pos="400"/>
          <w:tab w:val="right" w:leader="dot" w:pos="8302"/>
        </w:tabs>
        <w:rPr>
          <w:rFonts w:hAnsiTheme="minorHAnsi" w:eastAsiaTheme="minorEastAsia" w:cstheme="minorBidi"/>
          <w:b w:val="0"/>
          <w:bCs w:val="0"/>
          <w:caps w:val="0"/>
          <w:spacing w:val="0"/>
          <w:kern w:val="2"/>
          <w:sz w:val="21"/>
        </w:rPr>
      </w:pPr>
      <w:r>
        <w:t>3.</w:t>
      </w:r>
      <w:r>
        <w:rPr>
          <w:rFonts w:hAnsiTheme="minorHAnsi" w:eastAsiaTheme="minorEastAsia" w:cstheme="minorBidi"/>
          <w:b w:val="0"/>
          <w:bCs w:val="0"/>
          <w:caps w:val="0"/>
          <w:spacing w:val="0"/>
          <w:kern w:val="2"/>
          <w:sz w:val="21"/>
        </w:rPr>
        <w:tab/>
      </w:r>
      <w:r>
        <w:t>CFS平台对外接口</w:t>
      </w:r>
      <w:r>
        <w:tab/>
      </w:r>
      <w:r>
        <w:fldChar w:fldCharType="begin"/>
      </w:r>
      <w:r>
        <w:instrText xml:space="preserve"> PAGEREF _Toc479531140 \h </w:instrText>
      </w:r>
      <w:r>
        <w:fldChar w:fldCharType="separate"/>
      </w:r>
      <w:r>
        <w:t>6</w:t>
      </w:r>
      <w:r>
        <w:fldChar w:fldCharType="end"/>
      </w:r>
    </w:p>
    <w:p>
      <w:pPr>
        <w:pStyle w:val="25"/>
        <w:tabs>
          <w:tab w:val="left" w:pos="800"/>
          <w:tab w:val="right" w:leader="dot" w:pos="8302"/>
        </w:tabs>
        <w:rPr>
          <w:rFonts w:hAnsiTheme="minorHAnsi" w:eastAsiaTheme="minorEastAsia" w:cstheme="minorBidi"/>
          <w:smallCaps w:val="0"/>
          <w:spacing w:val="0"/>
          <w:kern w:val="2"/>
          <w:sz w:val="21"/>
        </w:rPr>
      </w:pPr>
      <w:r>
        <w:t>3.1.</w:t>
      </w:r>
      <w:r>
        <w:rPr>
          <w:rFonts w:hAnsiTheme="minorHAnsi" w:eastAsiaTheme="minorEastAsia" w:cstheme="minorBidi"/>
          <w:smallCaps w:val="0"/>
          <w:spacing w:val="0"/>
          <w:kern w:val="2"/>
          <w:sz w:val="21"/>
        </w:rPr>
        <w:tab/>
      </w:r>
      <w:r>
        <w:t>CFSP和CFS探针间接口</w:t>
      </w:r>
      <w:r>
        <w:tab/>
      </w:r>
      <w:r>
        <w:fldChar w:fldCharType="begin"/>
      </w:r>
      <w:r>
        <w:instrText xml:space="preserve"> PAGEREF _Toc479531141 \h </w:instrText>
      </w:r>
      <w:r>
        <w:fldChar w:fldCharType="separate"/>
      </w:r>
      <w:r>
        <w:t>6</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3.1.1.</w:t>
      </w:r>
      <w:r>
        <w:rPr>
          <w:rFonts w:hAnsiTheme="minorHAnsi" w:eastAsiaTheme="minorEastAsia" w:cstheme="minorBidi"/>
          <w:i w:val="0"/>
          <w:iCs w:val="0"/>
          <w:spacing w:val="0"/>
          <w:kern w:val="2"/>
          <w:sz w:val="21"/>
        </w:rPr>
        <w:tab/>
      </w:r>
      <w:r>
        <w:t>CFS Probe的状态上报接口</w:t>
      </w:r>
      <w:r>
        <w:tab/>
      </w:r>
      <w:r>
        <w:fldChar w:fldCharType="begin"/>
      </w:r>
      <w:r>
        <w:instrText xml:space="preserve"> PAGEREF _Toc479531142 \h </w:instrText>
      </w:r>
      <w:r>
        <w:fldChar w:fldCharType="separate"/>
      </w:r>
      <w:r>
        <w:t>6</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3.1.2.</w:t>
      </w:r>
      <w:r>
        <w:rPr>
          <w:rFonts w:hAnsiTheme="minorHAnsi" w:eastAsiaTheme="minorEastAsia" w:cstheme="minorBidi"/>
          <w:i w:val="0"/>
          <w:iCs w:val="0"/>
          <w:spacing w:val="0"/>
          <w:kern w:val="2"/>
          <w:sz w:val="21"/>
        </w:rPr>
        <w:tab/>
      </w:r>
      <w:r>
        <w:t>CFS Probe的配置接口</w:t>
      </w:r>
      <w:r>
        <w:tab/>
      </w:r>
      <w:r>
        <w:fldChar w:fldCharType="begin"/>
      </w:r>
      <w:r>
        <w:instrText xml:space="preserve"> PAGEREF _Toc479531143 \h </w:instrText>
      </w:r>
      <w:r>
        <w:fldChar w:fldCharType="separate"/>
      </w:r>
      <w:r>
        <w:t>6</w:t>
      </w:r>
      <w:r>
        <w:fldChar w:fldCharType="end"/>
      </w:r>
    </w:p>
    <w:p>
      <w:pPr>
        <w:pStyle w:val="25"/>
        <w:tabs>
          <w:tab w:val="left" w:pos="800"/>
          <w:tab w:val="right" w:leader="dot" w:pos="8302"/>
        </w:tabs>
        <w:rPr>
          <w:rFonts w:hAnsiTheme="minorHAnsi" w:eastAsiaTheme="minorEastAsia" w:cstheme="minorBidi"/>
          <w:smallCaps w:val="0"/>
          <w:spacing w:val="0"/>
          <w:kern w:val="2"/>
          <w:sz w:val="21"/>
        </w:rPr>
      </w:pPr>
      <w:r>
        <w:t>3.2.</w:t>
      </w:r>
      <w:r>
        <w:rPr>
          <w:rFonts w:hAnsiTheme="minorHAnsi" w:eastAsiaTheme="minorEastAsia" w:cstheme="minorBidi"/>
          <w:smallCaps w:val="0"/>
          <w:spacing w:val="0"/>
          <w:kern w:val="2"/>
          <w:sz w:val="21"/>
        </w:rPr>
        <w:tab/>
      </w:r>
      <w:r>
        <w:t>CFSP和移动终端间接口</w:t>
      </w:r>
      <w:r>
        <w:tab/>
      </w:r>
      <w:r>
        <w:fldChar w:fldCharType="begin"/>
      </w:r>
      <w:r>
        <w:instrText xml:space="preserve"> PAGEREF _Toc479531144 \h </w:instrText>
      </w:r>
      <w:r>
        <w:fldChar w:fldCharType="separate"/>
      </w:r>
      <w:r>
        <w:t>7</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3.2.1.</w:t>
      </w:r>
      <w:r>
        <w:rPr>
          <w:rFonts w:hAnsiTheme="minorHAnsi" w:eastAsiaTheme="minorEastAsia" w:cstheme="minorBidi"/>
          <w:i w:val="0"/>
          <w:iCs w:val="0"/>
          <w:spacing w:val="0"/>
          <w:kern w:val="2"/>
          <w:sz w:val="21"/>
        </w:rPr>
        <w:tab/>
      </w:r>
      <w:r>
        <w:t>CFS MAgent的状态上报接口</w:t>
      </w:r>
      <w:r>
        <w:tab/>
      </w:r>
      <w:r>
        <w:fldChar w:fldCharType="begin"/>
      </w:r>
      <w:r>
        <w:instrText xml:space="preserve"> PAGEREF _Toc479531145 \h </w:instrText>
      </w:r>
      <w:r>
        <w:fldChar w:fldCharType="separate"/>
      </w:r>
      <w:r>
        <w:t>7</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3.2.2.</w:t>
      </w:r>
      <w:r>
        <w:rPr>
          <w:rFonts w:hAnsiTheme="minorHAnsi" w:eastAsiaTheme="minorEastAsia" w:cstheme="minorBidi"/>
          <w:i w:val="0"/>
          <w:iCs w:val="0"/>
          <w:spacing w:val="0"/>
          <w:kern w:val="2"/>
          <w:sz w:val="21"/>
        </w:rPr>
        <w:tab/>
      </w:r>
      <w:r>
        <w:t>CFS MAgent的配置接口</w:t>
      </w:r>
      <w:r>
        <w:tab/>
      </w:r>
      <w:r>
        <w:fldChar w:fldCharType="begin"/>
      </w:r>
      <w:r>
        <w:instrText xml:space="preserve"> PAGEREF _Toc479531146 \h </w:instrText>
      </w:r>
      <w:r>
        <w:fldChar w:fldCharType="separate"/>
      </w:r>
      <w:r>
        <w:t>7</w:t>
      </w:r>
      <w:r>
        <w:fldChar w:fldCharType="end"/>
      </w:r>
    </w:p>
    <w:p>
      <w:pPr>
        <w:pStyle w:val="24"/>
        <w:tabs>
          <w:tab w:val="left" w:pos="400"/>
          <w:tab w:val="right" w:leader="dot" w:pos="8302"/>
        </w:tabs>
        <w:rPr>
          <w:rFonts w:hAnsiTheme="minorHAnsi" w:eastAsiaTheme="minorEastAsia" w:cstheme="minorBidi"/>
          <w:b w:val="0"/>
          <w:bCs w:val="0"/>
          <w:caps w:val="0"/>
          <w:spacing w:val="0"/>
          <w:kern w:val="2"/>
          <w:sz w:val="21"/>
        </w:rPr>
      </w:pPr>
      <w:r>
        <w:t>4.</w:t>
      </w:r>
      <w:r>
        <w:rPr>
          <w:rFonts w:hAnsiTheme="minorHAnsi" w:eastAsiaTheme="minorEastAsia" w:cstheme="minorBidi"/>
          <w:b w:val="0"/>
          <w:bCs w:val="0"/>
          <w:caps w:val="0"/>
          <w:spacing w:val="0"/>
          <w:kern w:val="2"/>
          <w:sz w:val="21"/>
        </w:rPr>
        <w:tab/>
      </w:r>
      <w:r>
        <w:t>隧道管理</w:t>
      </w:r>
      <w:r>
        <w:tab/>
      </w:r>
      <w:r>
        <w:fldChar w:fldCharType="begin"/>
      </w:r>
      <w:r>
        <w:instrText xml:space="preserve"> PAGEREF _Toc479531147 \h </w:instrText>
      </w:r>
      <w:r>
        <w:fldChar w:fldCharType="separate"/>
      </w:r>
      <w:r>
        <w:t>8</w:t>
      </w:r>
      <w:r>
        <w:fldChar w:fldCharType="end"/>
      </w:r>
    </w:p>
    <w:p>
      <w:pPr>
        <w:pStyle w:val="25"/>
        <w:tabs>
          <w:tab w:val="left" w:pos="800"/>
          <w:tab w:val="right" w:leader="dot" w:pos="8302"/>
        </w:tabs>
        <w:rPr>
          <w:rFonts w:hAnsiTheme="minorHAnsi" w:eastAsiaTheme="minorEastAsia" w:cstheme="minorBidi"/>
          <w:smallCaps w:val="0"/>
          <w:spacing w:val="0"/>
          <w:kern w:val="2"/>
          <w:sz w:val="21"/>
        </w:rPr>
      </w:pPr>
      <w:r>
        <w:t>4.1.</w:t>
      </w:r>
      <w:r>
        <w:rPr>
          <w:rFonts w:hAnsiTheme="minorHAnsi" w:eastAsiaTheme="minorEastAsia" w:cstheme="minorBidi"/>
          <w:smallCaps w:val="0"/>
          <w:spacing w:val="0"/>
          <w:kern w:val="2"/>
          <w:sz w:val="21"/>
        </w:rPr>
        <w:tab/>
      </w:r>
      <w:r>
        <w:t>CFSP和CFS Probe间的隧道</w:t>
      </w:r>
      <w:r>
        <w:tab/>
      </w:r>
      <w:r>
        <w:fldChar w:fldCharType="begin"/>
      </w:r>
      <w:r>
        <w:instrText xml:space="preserve"> PAGEREF _Toc479531148 \h </w:instrText>
      </w:r>
      <w:r>
        <w:fldChar w:fldCharType="separate"/>
      </w:r>
      <w:r>
        <w:t>8</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4.1.1.</w:t>
      </w:r>
      <w:r>
        <w:rPr>
          <w:rFonts w:hAnsiTheme="minorHAnsi" w:eastAsiaTheme="minorEastAsia" w:cstheme="minorBidi"/>
          <w:i w:val="0"/>
          <w:iCs w:val="0"/>
          <w:spacing w:val="0"/>
          <w:kern w:val="2"/>
          <w:sz w:val="21"/>
        </w:rPr>
        <w:tab/>
      </w:r>
      <w:r>
        <w:t>管理隧道</w:t>
      </w:r>
      <w:r>
        <w:tab/>
      </w:r>
      <w:r>
        <w:fldChar w:fldCharType="begin"/>
      </w:r>
      <w:r>
        <w:instrText xml:space="preserve"> PAGEREF _Toc479531149 \h </w:instrText>
      </w:r>
      <w:r>
        <w:fldChar w:fldCharType="separate"/>
      </w:r>
      <w:r>
        <w:t>8</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4.1.2.</w:t>
      </w:r>
      <w:r>
        <w:rPr>
          <w:rFonts w:hAnsiTheme="minorHAnsi" w:eastAsiaTheme="minorEastAsia" w:cstheme="minorBidi"/>
          <w:i w:val="0"/>
          <w:iCs w:val="0"/>
          <w:spacing w:val="0"/>
          <w:kern w:val="2"/>
          <w:sz w:val="21"/>
        </w:rPr>
        <w:tab/>
      </w:r>
      <w:r>
        <w:t>流量镜像隧道</w:t>
      </w:r>
      <w:r>
        <w:tab/>
      </w:r>
      <w:r>
        <w:fldChar w:fldCharType="begin"/>
      </w:r>
      <w:r>
        <w:instrText xml:space="preserve"> PAGEREF _Toc479531150 \h </w:instrText>
      </w:r>
      <w:r>
        <w:fldChar w:fldCharType="separate"/>
      </w:r>
      <w:r>
        <w:t>8</w:t>
      </w:r>
      <w:r>
        <w:fldChar w:fldCharType="end"/>
      </w:r>
    </w:p>
    <w:p>
      <w:pPr>
        <w:pStyle w:val="25"/>
        <w:tabs>
          <w:tab w:val="left" w:pos="800"/>
          <w:tab w:val="right" w:leader="dot" w:pos="8302"/>
        </w:tabs>
        <w:rPr>
          <w:rFonts w:hAnsiTheme="minorHAnsi" w:eastAsiaTheme="minorEastAsia" w:cstheme="minorBidi"/>
          <w:smallCaps w:val="0"/>
          <w:spacing w:val="0"/>
          <w:kern w:val="2"/>
          <w:sz w:val="21"/>
        </w:rPr>
      </w:pPr>
      <w:r>
        <w:t>4.2.</w:t>
      </w:r>
      <w:r>
        <w:rPr>
          <w:rFonts w:hAnsiTheme="minorHAnsi" w:eastAsiaTheme="minorEastAsia" w:cstheme="minorBidi"/>
          <w:smallCaps w:val="0"/>
          <w:spacing w:val="0"/>
          <w:kern w:val="2"/>
          <w:sz w:val="21"/>
        </w:rPr>
        <w:tab/>
      </w:r>
      <w:r>
        <w:t>CFSP和CFS MAgent间的隧道</w:t>
      </w:r>
      <w:r>
        <w:tab/>
      </w:r>
      <w:r>
        <w:fldChar w:fldCharType="begin"/>
      </w:r>
      <w:r>
        <w:instrText xml:space="preserve"> PAGEREF _Toc479531151 \h </w:instrText>
      </w:r>
      <w:r>
        <w:fldChar w:fldCharType="separate"/>
      </w:r>
      <w:r>
        <w:t>8</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4.2.1.</w:t>
      </w:r>
      <w:r>
        <w:rPr>
          <w:rFonts w:hAnsiTheme="minorHAnsi" w:eastAsiaTheme="minorEastAsia" w:cstheme="minorBidi"/>
          <w:i w:val="0"/>
          <w:iCs w:val="0"/>
          <w:spacing w:val="0"/>
          <w:kern w:val="2"/>
          <w:sz w:val="21"/>
        </w:rPr>
        <w:tab/>
      </w:r>
      <w:r>
        <w:t>管理隧道</w:t>
      </w:r>
      <w:r>
        <w:tab/>
      </w:r>
      <w:r>
        <w:fldChar w:fldCharType="begin"/>
      </w:r>
      <w:r>
        <w:instrText xml:space="preserve"> PAGEREF _Toc479531152 \h </w:instrText>
      </w:r>
      <w:r>
        <w:fldChar w:fldCharType="separate"/>
      </w:r>
      <w:r>
        <w:t>8</w:t>
      </w:r>
      <w:r>
        <w:fldChar w:fldCharType="end"/>
      </w:r>
    </w:p>
    <w:p>
      <w:pPr>
        <w:pStyle w:val="26"/>
        <w:tabs>
          <w:tab w:val="left" w:pos="1200"/>
          <w:tab w:val="right" w:leader="dot" w:pos="8302"/>
        </w:tabs>
        <w:rPr>
          <w:rFonts w:hAnsiTheme="minorHAnsi" w:eastAsiaTheme="minorEastAsia" w:cstheme="minorBidi"/>
          <w:i w:val="0"/>
          <w:iCs w:val="0"/>
          <w:spacing w:val="0"/>
          <w:kern w:val="2"/>
          <w:sz w:val="21"/>
        </w:rPr>
      </w:pPr>
      <w:r>
        <w:t>4.2.2.</w:t>
      </w:r>
      <w:r>
        <w:rPr>
          <w:rFonts w:hAnsiTheme="minorHAnsi" w:eastAsiaTheme="minorEastAsia" w:cstheme="minorBidi"/>
          <w:i w:val="0"/>
          <w:iCs w:val="0"/>
          <w:spacing w:val="0"/>
          <w:kern w:val="2"/>
          <w:sz w:val="21"/>
        </w:rPr>
        <w:tab/>
      </w:r>
      <w:r>
        <w:t>流量镜像隧道</w:t>
      </w:r>
      <w:r>
        <w:tab/>
      </w:r>
      <w:r>
        <w:fldChar w:fldCharType="begin"/>
      </w:r>
      <w:r>
        <w:instrText xml:space="preserve"> PAGEREF _Toc479531153 \h </w:instrText>
      </w:r>
      <w:r>
        <w:fldChar w:fldCharType="separate"/>
      </w:r>
      <w:r>
        <w:t>8</w:t>
      </w:r>
      <w:r>
        <w:fldChar w:fldCharType="end"/>
      </w:r>
    </w:p>
    <w:p>
      <w:pPr>
        <w:pStyle w:val="43"/>
        <w:ind w:firstLine="0"/>
      </w:pPr>
      <w:r>
        <w:fldChar w:fldCharType="end"/>
      </w:r>
    </w:p>
    <w:p>
      <w:pPr>
        <w:pStyle w:val="50"/>
      </w:pPr>
      <w:r>
        <w:br w:type="page"/>
      </w:r>
      <w:bookmarkStart w:id="0" w:name="_Toc479531138"/>
      <w:r>
        <w:t>CFS</w:t>
      </w:r>
      <w:r>
        <w:rPr>
          <w:rFonts w:hint="eastAsia"/>
        </w:rPr>
        <w:t>P架构</w:t>
      </w:r>
      <w:bookmarkEnd w:id="0"/>
    </w:p>
    <w:p>
      <w:pPr>
        <w:pStyle w:val="43"/>
      </w:pPr>
      <w:r>
        <w:rPr>
          <w:rFonts w:hint="eastAsia"/>
        </w:rPr>
        <mc:AlternateContent>
          <mc:Choice Requires="wps">
            <w:drawing>
              <wp:anchor distT="0" distB="0" distL="114300" distR="114300" simplePos="0" relativeHeight="251685888" behindDoc="0" locked="0" layoutInCell="1" allowOverlap="1">
                <wp:simplePos x="0" y="0"/>
                <wp:positionH relativeFrom="column">
                  <wp:posOffset>687705</wp:posOffset>
                </wp:positionH>
                <wp:positionV relativeFrom="paragraph">
                  <wp:posOffset>20320</wp:posOffset>
                </wp:positionV>
                <wp:extent cx="4829175" cy="297815"/>
                <wp:effectExtent l="0" t="0" r="22225" b="32385"/>
                <wp:wrapSquare wrapText="bothSides"/>
                <wp:docPr id="15" name="文本框 15"/>
                <wp:cNvGraphicFramePr/>
                <a:graphic xmlns:a="http://schemas.openxmlformats.org/drawingml/2006/main">
                  <a:graphicData uri="http://schemas.microsoft.com/office/word/2010/wordprocessingShape">
                    <wps:wsp>
                      <wps:cNvSpPr txBox="1"/>
                      <wps:spPr>
                        <a:xfrm>
                          <a:off x="0" y="0"/>
                          <a:ext cx="4829175" cy="2978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PORTAL界面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5" o:spid="_x0000_s1026" o:spt="202" type="#_x0000_t202" style="position:absolute;left:0pt;margin-left:54.15pt;margin-top:1.6pt;height:23.45pt;width:380.25pt;mso-wrap-distance-bottom:0pt;mso-wrap-distance-left:9pt;mso-wrap-distance-right:9pt;mso-wrap-distance-top:0pt;z-index:251685888;v-text-anchor:middle;mso-width-relative:page;mso-height-relative:page;" filled="f" stroked="t" coordsize="21600,21600" o:gfxdata="UEsDBAoAAAAAAIdO4kAAAAAAAAAAAAAAAAAEAAAAZHJzL1BLAwQUAAAACACHTuJAfYRon9YAAAAI&#10;AQAADwAAAGRycy9kb3ducmV2LnhtbE2PzW7CMBCE75X6DtZW6q3YCYKmIQ5CoB7aSwXtA5h4SQLx&#10;Ooodft6+21M5jmb0zUyxvLpOnHEIrScNyUSBQKq8banW8PP9/pKBCNGQNZ0n1HDDAMvy8aEwufUX&#10;2uJ5F2vBEAq50dDE2OdShqpBZ8LE90jsHfzgTGQ51NIO5sJw18lUqbl0piVuaEyP6war0250Gmbb&#10;9CuM9UbN+s/b8bX9WIXkbaX181OiFiAiXuN/GP7m83QoedPej2SD6FirbMpRDdMUBPvZPOMre4ar&#10;BGRZyPsD5S9QSwMEFAAAAAgAh07iQAHqbdM3AgAASgQAAA4AAABkcnMvZTJvRG9jLnhtbK1UzY7T&#10;MBC+I/EOlu9s2qrLtlXTVemqCKliV1oQZ9dx2kiOx9huk+UB4A047YU7z7XPwWen7VbACaFIjmfm&#10;y/x8M5PpdVtrtlfOV2Ry3r/ocaaMpKIym5x//LB8NeLMB2EKocmonD8oz69nL19MGztRA9qSLpRj&#10;cGL8pLE534ZgJ1nm5VbVwl+QVQbGklwtAkS3yQonGnivdTbo9V5nDbnCOpLKe2hvOiOfJf9lqWS4&#10;LUuvAtM5R24hnS6d63hms6mYbJyw20oe0hD/kEUtKoOgJ1c3Igi2c9UfrupKOvJUhgtJdUZlWUmV&#10;akA1/d5v1dxvhVWpFpDj7Ykm///cyvf7O8eqAr275MyIGj16+v7t6fHn04+vDDoQ1Fg/Ae7eAhna&#10;N9QCfNR7KGPdbenq+EZFDHZQ/XCiV7WBSSiHo8G4f4UwErbB+GrUuc+ev7bOh7eKahYvOXdoX2JV&#10;7Fc+IBNAj5AYzNCy0jq1UJuo8KSrIuqS4DbrhXZsL9D74SI+MWv4OINB6j5VaVgOYWLFXWXxFtp1&#10;e6BhTcUDWHDUDZK3clkh1ZXw4U44TA4KxzaEWxylpibndLhxtiX35W/6iEdDYeWswSTm3H/eCac4&#10;0+8MWj3uD4dxdJMwvLwaQHDnlvW5xezqBaHgPvbOynSN+KCP19JR/QlLM49RYRJGInbOZXBHYRG6&#10;DcHaSTWfJxjG1YqwMvdWRucd/fNdoLJKnYlEdeyA4ihgYBPZh+WKG3EuJ9TzL2D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2EaJ/WAAAACAEAAA8AAAAAAAAAAQAgAAAAIgAAAGRycy9kb3ducmV2&#10;LnhtbFBLAQIUABQAAAAIAIdO4kAB6m3TNwIAAEoEAAAOAAAAAAAAAAEAIAAAACUBAABkcnMvZTJv&#10;RG9jLnhtbFBLBQYAAAAABgAGAFkBAADOBQAAAAA=&#10;">
                <v:fill on="f" focussize="0,0"/>
                <v:stroke color="#4C4C4C [3213]" joinstyle="round"/>
                <v:imagedata o:title=""/>
                <o:lock v:ext="edit" aspectratio="f"/>
                <v:textbox>
                  <w:txbxContent>
                    <w:p>
                      <w:pPr>
                        <w:jc w:val="center"/>
                      </w:pPr>
                      <w:r>
                        <w:rPr>
                          <w:rFonts w:hint="eastAsia"/>
                        </w:rPr>
                        <w:t>PORTAL界面</w:t>
                      </w:r>
                    </w:p>
                  </w:txbxContent>
                </v:textbox>
                <w10:wrap type="square"/>
              </v:shape>
            </w:pict>
          </mc:Fallback>
        </mc:AlternateContent>
      </w:r>
    </w:p>
    <w:p>
      <w:pPr>
        <w:pStyle w:val="43"/>
      </w:pPr>
      <w:r>
        <w:rPr>
          <w:rFonts w:hint="eastAsia"/>
        </w:rPr>
        <mc:AlternateContent>
          <mc:Choice Requires="wps">
            <w:drawing>
              <wp:anchor distT="0" distB="0" distL="114300" distR="114300" simplePos="0" relativeHeight="251688960" behindDoc="0" locked="0" layoutInCell="1" allowOverlap="1">
                <wp:simplePos x="0" y="0"/>
                <wp:positionH relativeFrom="column">
                  <wp:posOffset>574675</wp:posOffset>
                </wp:positionH>
                <wp:positionV relativeFrom="paragraph">
                  <wp:posOffset>217805</wp:posOffset>
                </wp:positionV>
                <wp:extent cx="2298700" cy="1882140"/>
                <wp:effectExtent l="0" t="0" r="38100" b="22860"/>
                <wp:wrapThrough wrapText="bothSides">
                  <wp:wrapPolygon>
                    <wp:start x="0" y="0"/>
                    <wp:lineTo x="0" y="21571"/>
                    <wp:lineTo x="21719" y="21571"/>
                    <wp:lineTo x="21719" y="0"/>
                    <wp:lineTo x="0" y="0"/>
                  </wp:wrapPolygon>
                </wp:wrapThrough>
                <wp:docPr id="17" name="矩形 17"/>
                <wp:cNvGraphicFramePr/>
                <a:graphic xmlns:a="http://schemas.openxmlformats.org/drawingml/2006/main">
                  <a:graphicData uri="http://schemas.microsoft.com/office/word/2010/wordprocessingShape">
                    <wps:wsp>
                      <wps:cNvSpPr/>
                      <wps:spPr>
                        <a:xfrm>
                          <a:off x="0" y="0"/>
                          <a:ext cx="2298700" cy="18821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 o:spid="_x0000_s1026" o:spt="1" style="position:absolute;left:0pt;margin-left:45.25pt;margin-top:17.15pt;height:148.2pt;width:181pt;mso-wrap-distance-left:9pt;mso-wrap-distance-right:9pt;z-index:251688960;v-text-anchor:middle;mso-width-relative:page;mso-height-relative:page;" filled="f" stroked="t" coordsize="21600,21600" wrapcoords="0 0 0 21571 21719 21571 21719 0 0 0" o:gfxdata="UEsDBAoAAAAAAIdO4kAAAAAAAAAAAAAAAAAEAAAAZHJzL1BLAwQUAAAACACHTuJAQDdPqNoAAAAJ&#10;AQAADwAAAGRycy9kb3ducmV2LnhtbE2PzU7DMBCE70i8g7VIXBC1m6SUhjg9IP4kkAqhF25OvMQR&#10;sR3FblLenuUEx50ZzX5TbI+2ZxOOofNOwnIhgKFrvO5cK2H/fn95DSxE5bTqvUMJ3xhgW56eFCrX&#10;fnZvOFWxZVTiQq4kmBiHnPPQGLQqLPyAjrxPP1oV6Rxbrkc1U7nteSLEFbeqc/TBqAFvDTZf1cFK&#10;eNnVF08Pm6yado/7j3lt2uTu+VXK87OluAEW8Rj/wvCLT+hQElPtD04H1kvYiBUlJaRZCoz8bJWQ&#10;UJOQijXwsuD/F5Q/UEsDBBQAAAAIAIdO4kBcF0N4YAIAAKQEAAAOAAAAZHJzL2Uyb0RvYy54bWyt&#10;VM1uEzEQviPxDpbvdJNVS9KomypKFYRUaKWCODteb9aS/7CdbMLLIHHjIfo4iNfgs3ebRsAJkUjO&#10;jGf8zcw3M7m63mtFdsIHaU1Fx2cjSoThtpZmU9GPH1avppSEyEzNlDWiogcR6PX85Yurzs1EaVur&#10;auEJQEyYda6ibYxuVhSBt0KzcGadMDA21msWofpNUXvWAV2rohyNXhed9bXzlosQcHvTG+k84zeN&#10;4PGuaYKIRFUUucV8+nyu01nMr9hs45lrJR/SYP+QhWbSIOgR6oZFRrZe/gGlJfc22CaecasL2zSS&#10;i1wDqhmPfqvmoWVO5FpATnBHmsL/g+Xvd/eeyBq9m1BimEaPfn79/uPxG8EF2OlcmMHpwd37QQsQ&#10;U6n7xuv0iyLIPjN6ODIq9pFwXJbl5XQyAvEctvF0Wo7PM+fF83PnQ3wjrCZJqKhHyzKTbHcbIkLC&#10;9cklRTN2JZXKbVOGdEAt+wAM09MoFhFLO9QTzIYSpjYYSx59hgxWyTo9T0DBb9ZL5cmOYTQmq/TN&#10;Tmqr39m6v74Y4ZNYQBKDfy+fAqXsblho+yfhEJLSD5aWEdOtpK7oNEE9YSkDmMRsz2WS1rY+oBPe&#10;9iMaHF9JAN+yEO+Zx0yCROxZvMPRKIvC7SBR0lr/5W/3yR+jAislHWYcpHzeMi8oUW8NhuhyfI52&#10;kJiV84tJCcWfWtanFrPVSwuuxthox7OY/KN6Ehtv9Ses4yJFhYkZjtg9/YOyjP3uYaG5WCyyGxbB&#10;sXhrHhxP4H2TF9toG5n7/8zOQBpWIXdhWNu0a6d69nr+c5n/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A3T6jaAAAACQEAAA8AAAAAAAAAAQAgAAAAIgAAAGRycy9kb3ducmV2LnhtbFBLAQIUABQA&#10;AAAIAIdO4kBcF0N4YAIAAKQEAAAOAAAAAAAAAAEAIAAAACkBAABkcnMvZTJvRG9jLnhtbFBLBQYA&#10;AAAABgAGAFkBAAD7BQAAAAA=&#10;">
                <v:fill on="f" focussize="0,0"/>
                <v:stroke weight="1pt" color="#7F7F7F [1612]" miterlimit="8" joinstyle="miter" dashstyle="3 1"/>
                <v:imagedata o:title=""/>
                <o:lock v:ext="edit" aspectratio="f"/>
                <w10:wrap type="through"/>
              </v:rect>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5171440</wp:posOffset>
                </wp:positionH>
                <wp:positionV relativeFrom="paragraph">
                  <wp:posOffset>118110</wp:posOffset>
                </wp:positionV>
                <wp:extent cx="344170" cy="1882775"/>
                <wp:effectExtent l="0" t="0" r="36830" b="22225"/>
                <wp:wrapSquare wrapText="bothSides"/>
                <wp:docPr id="4" name="文本框 4"/>
                <wp:cNvGraphicFramePr/>
                <a:graphic xmlns:a="http://schemas.openxmlformats.org/drawingml/2006/main">
                  <a:graphicData uri="http://schemas.microsoft.com/office/word/2010/wordprocessingShape">
                    <wps:wsp>
                      <wps:cNvSpPr txBox="1"/>
                      <wps:spPr>
                        <a:xfrm>
                          <a:off x="0" y="0"/>
                          <a:ext cx="344170" cy="18827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服务器群管理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4" o:spid="_x0000_s1026" o:spt="202" type="#_x0000_t202" style="position:absolute;left:0pt;margin-left:407.2pt;margin-top:9.3pt;height:148.25pt;width:27.1pt;mso-wrap-distance-bottom:0pt;mso-wrap-distance-left:9pt;mso-wrap-distance-right:9pt;mso-wrap-distance-top:0pt;z-index:251663360;v-text-anchor:middle;mso-width-relative:page;mso-height-relative:page;" filled="f" stroked="t" coordsize="21600,21600" o:gfxdata="UEsDBAoAAAAAAIdO4kAAAAAAAAAAAAAAAAAEAAAAZHJzL1BLAwQUAAAACACHTuJAaddp+tgAAAAK&#10;AQAADwAAAGRycy9kb3ducmV2LnhtbE2Py07DMBBF90j8gzVI7Kjj0oQ0xKkqEAvYoBY+wI2nSSAe&#10;R7HTx98zXdHdjO7RnTPl6uR6ccAxdJ40qFkCAqn2tqNGw/fX20MOIkRD1vSeUMMZA6yq25vSFNYf&#10;aYOHbWwEl1AojIY2xqGQMtQtOhNmfkDibO9HZyKvYyPtaI5c7no5T5JMOtMRX2jNgC8t1r/byWlI&#10;N/PPMDWvSTp8nH+euvd1UMu11vd3KnkGEfEU/2G46LM6VOy08xPZIHoNuVosGOUgz0AwkGeXYafh&#10;UaUKZFXK6xeqP1BLAwQUAAAACACHTuJAUy13oTQCAABIBAAADgAAAGRycy9lMm9Eb2MueG1srVTN&#10;jtMwEL4j8Q6W7zRNydJSNV2VroqQKnalgji7jtNYcjzGdpuUB4A32BMX7jxXn4Oxk3Yr4IRQJGf+&#10;MuP5vpnMbttakYOwToLOaToYUiI0h0LqXU4/fli9mFDiPNMFU6BFTo/C0dv582ezxkzFCCpQhbAE&#10;k2g3bUxOK+/NNEkcr0TN3ACM0OgswdbMo2p3SWFZg9lrlYyGw1dJA7YwFrhwDq13nZPOY/6yFNzf&#10;l6UTnqic4t18PG08t+FM5jM23VlmKsn7a7B/uEXNpMail1R3zDOyt/KPVLXkFhyUfsChTqAsJRex&#10;B+wmHf7WzaZiRsReEBxnLjC5/5eWvz88WCKLnGaUaFYjRafHb6fvP08/vpIswNMYN8WojcE4376B&#10;Fmk+2x0aQ9dtaevwxn4I+hHo4wVc0XrC0fgyy9Ixeji60slkNB7fhDTJ09fGOv9WQE2CkFOL5EVM&#10;2WHtfBd6DgnFNKykUpFApYPBgZJFsEXF7rZLZcmBIfPZMjx9uaswLN59KuKo9GVCx11nQfLttu1h&#10;2EJxRBQsdGPkDF9JvOqaOf/ALM4Ntoe74O/xKBU0OYVeoqQC++Vv9hCPdKKXkgbnMKfu855ZQYl6&#10;p5Ho12mWhcGNSnYzHqFirz3ba4/e10vAhlPcOsOjGOK9OoulhfoTrswiVEUX0xxr55R7e1aWvtsP&#10;XDouFosYhsNqmF/rjeEheQf/Yu+hlJGZAFSHDjIaFBzXyG2/WmEfrvUY9fQDm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ddp+tgAAAAKAQAADwAAAAAAAAABACAAAAAiAAAAZHJzL2Rvd25yZXYu&#10;eG1sUEsBAhQAFAAAAAgAh07iQFMtd6E0AgAASAQAAA4AAAAAAAAAAQAgAAAAJwEAAGRycy9lMm9E&#10;b2MueG1sUEsFBgAAAAAGAAYAWQEAAM0FAAAAAA==&#10;">
                <v:fill on="f" focussize="0,0"/>
                <v:stroke color="#4C4C4C [3213]" joinstyle="round"/>
                <v:imagedata o:title=""/>
                <o:lock v:ext="edit" aspectratio="f"/>
                <v:textbox>
                  <w:txbxContent>
                    <w:p>
                      <w:pPr>
                        <w:jc w:val="center"/>
                      </w:pPr>
                      <w:r>
                        <w:rPr>
                          <w:rFonts w:hint="eastAsia"/>
                        </w:rPr>
                        <w:t>服务器群管理</w:t>
                      </w:r>
                    </w:p>
                  </w:txbxContent>
                </v:textbox>
                <w10:wrap type="square"/>
              </v:shape>
            </w:pict>
          </mc:Fallback>
        </mc:AlternateContent>
      </w:r>
    </w:p>
    <w:p>
      <w:pPr>
        <w:pStyle w:val="43"/>
      </w:pPr>
      <w:r>
        <w:rPr>
          <w:rFonts w:hint="eastAsia"/>
        </w:rPr>
        <mc:AlternateContent>
          <mc:Choice Requires="wps">
            <w:drawing>
              <wp:anchor distT="0" distB="0" distL="114300" distR="114300" simplePos="0" relativeHeight="251683840" behindDoc="0" locked="0" layoutInCell="1" allowOverlap="1">
                <wp:simplePos x="0" y="0"/>
                <wp:positionH relativeFrom="column">
                  <wp:posOffset>2987675</wp:posOffset>
                </wp:positionH>
                <wp:positionV relativeFrom="paragraph">
                  <wp:posOffset>120650</wp:posOffset>
                </wp:positionV>
                <wp:extent cx="1843405" cy="297815"/>
                <wp:effectExtent l="0" t="0" r="36195" b="32385"/>
                <wp:wrapSquare wrapText="bothSides"/>
                <wp:docPr id="14" name="文本框 14"/>
                <wp:cNvGraphicFramePr/>
                <a:graphic xmlns:a="http://schemas.openxmlformats.org/drawingml/2006/main">
                  <a:graphicData uri="http://schemas.microsoft.com/office/word/2010/wordprocessingShape">
                    <wps:wsp>
                      <wps:cNvSpPr txBox="1"/>
                      <wps:spPr>
                        <a:xfrm>
                          <a:off x="0" y="0"/>
                          <a:ext cx="1843405" cy="2978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报表管理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4" o:spid="_x0000_s1026" o:spt="202" type="#_x0000_t202" style="position:absolute;left:0pt;margin-left:235.25pt;margin-top:9.5pt;height:23.45pt;width:145.15pt;mso-wrap-distance-bottom:0pt;mso-wrap-distance-left:9pt;mso-wrap-distance-right:9pt;mso-wrap-distance-top:0pt;z-index:251683840;v-text-anchor:middle;mso-width-relative:page;mso-height-relative:page;" filled="f" stroked="t" coordsize="21600,21600" o:gfxdata="UEsDBAoAAAAAAIdO4kAAAAAAAAAAAAAAAAAEAAAAZHJzL1BLAwQUAAAACACHTuJAibGCZNcAAAAJ&#10;AQAADwAAAGRycy9kb3ducmV2LnhtbE2Py07DMBBF90j8gzVI7KidiiQkxKkqEAvYoD4+wI2HJBCP&#10;o9jp4+8ZVnQ5uld3zqlWZzeII06h96QhWSgQSI23PbUa9ru3hycQIRqyZvCEGi4YYFXf3lSmtP5E&#10;GzxuYyt4hEJpNHQxjqWUoenQmbDwIxJnX35yJvI5tdJO5sTjbpBLpTLpTE/8oTMjvnTY/GxnpyHd&#10;LD/D3L6qdPy4fOf9+zokxVrr+7tEPYOIeI7/ZfjDZ3SomengZ7JBDBoec5VylYOCnbiQZ4pdDhqy&#10;tABZV/LaoP4FUEsDBBQAAAAIAIdO4kBdYimINQIAAEoEAAAOAAAAZHJzL2Uyb0RvYy54bWytVN2u&#10;EjEQvjfxHZreywIuHg5hOUFOMCbEcxI0Xpduy27Sdmpb2MUH0DfwyhvvfS6ew2kXOES9MoakzM/X&#10;mc43Mzu9a7Uie+F8Daagg16fEmE4lLXZFvTD++WLMSU+MFMyBUYU9CA8vZs9fzZt7EQMoQJVCkcw&#10;iPGTxha0CsFOsszzSmjme2CFQacEp1lA1W2z0rEGo2uVDfv9V1kDrrQOuPAerfedk85SfCkFDw9S&#10;ehGIKii+LaTTpXMTz2w2ZZOtY7aq+ekZ7B9eoVltMOkl1D0LjOxc/UcoXXMHHmTocdAZSFlzkWrA&#10;agb936pZV8yKVAuS4+2FJv//wvJ3+0dH6hJ7l1NimMYeHb99PX7/efzxhaANCWqsnyBubREZ2tfQ&#10;Ivhs92iMdbfS6fiPFRH0I9WHC72iDYTHS+P8Zd4fUcLRN7y9GQ9GMUz2dNs6H94I0CQKBXXYvsQq&#10;26986KBnSExmYFkrlVqoTDR4UHUZbUlx281CObJn2Pt8EX+ndFcwTN5dFWlYTmlixV1lUQrtpj3R&#10;sIHygCw46AbJW76s8akr5sMjczg5WDhuQ3jAQypoCgoniZIK3Oe/2SMeG4peShqcxIL6TzvmBCXq&#10;rcFW3w7yPI5uUvLRzRAVd+3ZXHvMTi8ACx7g3lmexIgP6ixKB/ojLs08ZkUXMxxzF5QHd1YWodsQ&#10;XDsu5vMEw3G1LKzM2vIYvKN/vgsg69SZSFTHDnY0Kjiwqben5Yobca0n1NMnYPY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bGCZNcAAAAJAQAADwAAAAAAAAABACAAAAAiAAAAZHJzL2Rvd25yZXYu&#10;eG1sUEsBAhQAFAAAAAgAh07iQF1iKYg1AgAASgQAAA4AAAAAAAAAAQAgAAAAJgEAAGRycy9lMm9E&#10;b2MueG1sUEsFBgAAAAAGAAYAWQEAAM0FAAAAAA==&#10;">
                <v:fill on="f" focussize="0,0"/>
                <v:stroke color="#4C4C4C [3213]" joinstyle="round"/>
                <v:imagedata o:title=""/>
                <o:lock v:ext="edit" aspectratio="f"/>
                <v:textbox>
                  <w:txbxContent>
                    <w:p>
                      <w:pPr>
                        <w:jc w:val="center"/>
                      </w:pPr>
                      <w:r>
                        <w:rPr>
                          <w:rFonts w:hint="eastAsia"/>
                        </w:rPr>
                        <w:t>报表管理</w:t>
                      </w:r>
                    </w:p>
                  </w:txbxContent>
                </v:textbox>
                <w10:wrap type="square"/>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1376680</wp:posOffset>
                </wp:positionH>
                <wp:positionV relativeFrom="paragraph">
                  <wp:posOffset>116840</wp:posOffset>
                </wp:positionV>
                <wp:extent cx="1149350" cy="297815"/>
                <wp:effectExtent l="0" t="0" r="19050" b="32385"/>
                <wp:wrapSquare wrapText="bothSides"/>
                <wp:docPr id="7" name="文本框 7"/>
                <wp:cNvGraphicFramePr/>
                <a:graphic xmlns:a="http://schemas.openxmlformats.org/drawingml/2006/main">
                  <a:graphicData uri="http://schemas.microsoft.com/office/word/2010/wordprocessingShape">
                    <wps:wsp>
                      <wps:cNvSpPr txBox="1"/>
                      <wps:spPr>
                        <a:xfrm>
                          <a:off x="0" y="0"/>
                          <a:ext cx="1149350" cy="2978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移动终端管理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7" o:spid="_x0000_s1026" o:spt="202" type="#_x0000_t202" style="position:absolute;left:0pt;margin-left:108.4pt;margin-top:9.2pt;height:23.45pt;width:90.5pt;mso-wrap-distance-bottom:0pt;mso-wrap-distance-left:9pt;mso-wrap-distance-right:9pt;mso-wrap-distance-top:0pt;z-index:251669504;v-text-anchor:middle;mso-width-relative:page;mso-height-relative:page;" filled="f" stroked="t" coordsize="21600,21600" o:gfxdata="UEsDBAoAAAAAAIdO4kAAAAAAAAAAAAAAAAAEAAAAZHJzL1BLAwQUAAAACACHTuJAvNWKCNgAAAAJ&#10;AQAADwAAAGRycy9kb3ducmV2LnhtbE2PzU7DMBCE70i8g7VI3KidlKRtiFNVIA7lglp4ADdekkC8&#10;jmKnP2/P9gTH2RnNfFuuz64XRxxD50lDMlMgkGpvO2o0fH68PixBhGjImt4TarhggHV1e1OawvoT&#10;7fC4j43gEgqF0dDGOBRShrpFZ8LMD0jsffnRmchybKQdzYnLXS9TpXLpTEe80JoBn1usf/aT05Dt&#10;0vcwNS8qG94u34tuuwnJaqP1/V2inkBEPMe/MFzxGR0qZjr4iWwQvYY0yRk9srF8BMGB+WrBh4OG&#10;PJuDrEr5/4PqF1BLAwQUAAAACACHTuJAg6nQqTQCAABIBAAADgAAAGRycy9lMm9Eb2MueG1srVTd&#10;rhIxEL438R2a3suyCHIgLCfICcbkxHMSNF6Xbstu0nZqW9jFB9A38Mob730unsNpFzhEvTKGpMxf&#10;ZzrfN7Oz21YrshfO12AKmvf6lAjDoazNtqAf3q9e3FDiAzMlU2BEQQ/C09v582ezxk7FACpQpXAE&#10;kxg/bWxBqxDsNMs8r4RmvgdWGHRKcJoFVN02Kx1rMLtW2aDff5U14ErrgAvv0XrXOek85ZdS8PAg&#10;pReBqILi20I6XTo38czmMzbdOmarmp+ewf7hFZrVBoteUt2xwMjO1X+k0jV34EGGHgedgZQ1F6kH&#10;7Cbv/9bNumJWpF4QHG8vMPn/l5a/2z86UpcFHVNimEaKjt++Hr//PP74QsYRnsb6KUatLcaF9jW0&#10;SPPZ7tEYu26l0/Ef+yHoR6APF3BFGwiPl/Lh5OUIXRx9g8n4Jh/FNNnTbet8eCNAkygU1CF5CVO2&#10;v/ehCz2HxGIGVrVSiUBlosGDqstoS4rbbpbKkT1D5ofL+DuVuwrD4t1VkUblVCZ23HUWpdBu2hMM&#10;GygPiIKDboy85asan3rPfHhkDucGu8NdCA94SAVNQeEkUVKB+/w3e4xHOtFLSYNzWFD/acecoES9&#10;NUj0JB8O4+AmZTgaD1Bx157Ntcfs9BKw4Ry3zvIkxvigzqJ0oD/iyixiVXQxw7F2QXlwZ2UZuv3A&#10;peNisUhhOKyWhXuztjwm7+Bf7ALIOjETgerQQUajguOauD2tVtyHaz1FPX0A5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NWKCNgAAAAJAQAADwAAAAAAAAABACAAAAAiAAAAZHJzL2Rvd25yZXYu&#10;eG1sUEsBAhQAFAAAAAgAh07iQIOp0Kk0AgAASAQAAA4AAAAAAAAAAQAgAAAAJwEAAGRycy9lMm9E&#10;b2MueG1sUEsFBgAAAAAGAAYAWQEAAM0FAAAAAA==&#10;">
                <v:fill on="f" focussize="0,0"/>
                <v:stroke color="#4C4C4C [3213]" joinstyle="round"/>
                <v:imagedata o:title=""/>
                <o:lock v:ext="edit" aspectratio="f"/>
                <v:textbox>
                  <w:txbxContent>
                    <w:p>
                      <w:pPr>
                        <w:jc w:val="center"/>
                      </w:pPr>
                      <w:r>
                        <w:rPr>
                          <w:rFonts w:hint="eastAsia"/>
                        </w:rPr>
                        <w:t>移动终端管理</w:t>
                      </w:r>
                    </w:p>
                  </w:txbxContent>
                </v:textbox>
                <w10:wrap type="square"/>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690880</wp:posOffset>
                </wp:positionH>
                <wp:positionV relativeFrom="paragraph">
                  <wp:posOffset>21590</wp:posOffset>
                </wp:positionV>
                <wp:extent cx="341630" cy="1189990"/>
                <wp:effectExtent l="0" t="0" r="13970" b="29210"/>
                <wp:wrapSquare wrapText="bothSides"/>
                <wp:docPr id="2" name="文本框 2"/>
                <wp:cNvGraphicFramePr/>
                <a:graphic xmlns:a="http://schemas.openxmlformats.org/drawingml/2006/main">
                  <a:graphicData uri="http://schemas.microsoft.com/office/word/2010/wordprocessingShape">
                    <wps:wsp>
                      <wps:cNvSpPr txBox="1"/>
                      <wps:spPr>
                        <a:xfrm>
                          <a:off x="0" y="0"/>
                          <a:ext cx="341630" cy="11899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2" o:spid="_x0000_s1026" o:spt="202" type="#_x0000_t202" style="position:absolute;left:0pt;margin-left:54.4pt;margin-top:1.7pt;height:93.7pt;width:26.9pt;mso-wrap-distance-bottom:0pt;mso-wrap-distance-left:9pt;mso-wrap-distance-right:9pt;mso-wrap-distance-top:0pt;z-index:251659264;v-text-anchor:middle;mso-width-relative:page;mso-height-relative:page;" filled="f" stroked="t" coordsize="21600,21600" o:gfxdata="UEsDBAoAAAAAAIdO4kAAAAAAAAAAAAAAAAAEAAAAZHJzL1BLAwQUAAAACACHTuJAjmSp5dcAAAAJ&#10;AQAADwAAAGRycy9kb3ducmV2LnhtbE2PzU7DMBCE70i8g7VI3KidQEOaxqkqEAe4oBYewI23SSBe&#10;R7HTn7dne6K3Gc1q5ttydXK9OOAYOk8akpkCgVR721Gj4fvr7SEHEaIha3pPqOGMAVbV7U1pCuuP&#10;tMHDNjaCSygURkMb41BIGeoWnQkzPyBxtvejM5Ht2Eg7miOXu16mSmXSmY54oTUDvrRY/24np2G+&#10;ST/D1Lyq+fBx/nnu3tchWay1vr9L1BJExFP8P4YLPqNDxUw7P5ENomevckaPGh6fQFzyLM1A7Fgs&#10;VA6yKuX1B9UfUEsDBBQAAAAIAIdO4kB/aAn3NgIAAEgEAAAOAAAAZHJzL2Uyb0RvYy54bWytVM2O&#10;0zAQviPxDpbvNE23LNuq6ap0VYS0YlcqiLPr2K0l22Nst0l5AHgDTly481x9DsZO262AE0KRHM9P&#10;Zub7ZiaT29ZoshM+KLAVLXt9SoTlUCu7ruiH94sXN5SEyGzNNFhR0b0I9Hb6/NmkcWMxgA3oWniC&#10;QWwYN66imxjduCgC3wjDQg+csGiU4A2LKPp1UXvWYHSji0G/f1004GvngYsQUHvXGek0x5dS8Pgg&#10;ZRCR6IpibTGfPp+rdBbTCRuvPXMbxY9lsH+owjBlMek51B2LjGy9+iOUUdxDABl7HEwBUiouMgZE&#10;U/Z/Q7PcMCcyFiQnuDNN4f+F5e92j56ouqIDSiwz2KLDt6+H7z8PP76QQaKncWGMXkuHfrF9DS22&#10;+aQPqEyoW+lNeiMegnYken8mV7SRcFReDcvrK7RwNJXlzWg0yuwXT187H+IbAYakS0U9Ni9zynb3&#10;IWIl6HpyScksLJTWuYHaJkUAreqky4Jfr+bakx3Dzg/n6UlVY4wLN5S6T0UelWOahLhDlm6xXbVH&#10;GlZQ75EFD90YBccXCku9ZyE+Mo9zg/BwF+IDHlJDU1E43ijZgP/8N33yx3ailZIG57Ci4dOWeUGJ&#10;fmux0aNyOEyDm4Xhy1cDFPylZXVpsVszBwRc4tY5nq/JP+rTVXowH3FlZikrmpjlmLuiPPqTMI/d&#10;fuDScTGbZTccVsfivV06noJ39M+2EaTKnUlEdewgxUnAcc1kH1cr7cOlnL2efgD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5kqeXXAAAACQEAAA8AAAAAAAAAAQAgAAAAIgAAAGRycy9kb3ducmV2&#10;LnhtbFBLAQIUABQAAAAIAIdO4kB/aAn3NgIAAEgEAAAOAAAAAAAAAAEAIAAAACYBAABkcnMvZTJv&#10;RG9jLnhtbFBLBQYAAAAABgAGAFkBAADOBQAAAAA=&#10;">
                <v:fill on="f" focussize="0,0"/>
                <v:stroke color="#4C4C4C [3213]" joinstyle="round"/>
                <v:imagedata o:title=""/>
                <o:lock v:ext="edit" aspectratio="f"/>
                <v:textbox>
                  <w:txbxContent>
                    <w:p>
                      <w:pPr>
                        <w:jc w:val="center"/>
                      </w:pPr>
                      <w:r>
                        <w:rPr>
                          <w:rFonts w:hint="eastAsia"/>
                        </w:rPr>
                        <w:t>用户管理</w:t>
                      </w:r>
                    </w:p>
                  </w:txbxContent>
                </v:textbox>
                <w10:wrap type="square"/>
              </v:shape>
            </w:pict>
          </mc:Fallback>
        </mc:AlternateContent>
      </w:r>
    </w:p>
    <w:p>
      <w:pPr>
        <w:pStyle w:val="43"/>
      </w:pPr>
    </w:p>
    <w:p>
      <w:pPr>
        <w:pStyle w:val="43"/>
      </w:pPr>
      <w:r>
        <w:rPr>
          <w:rFonts w:hint="eastAsia"/>
        </w:rPr>
        <mc:AlternateContent>
          <mc:Choice Requires="wps">
            <w:drawing>
              <wp:anchor distT="0" distB="0" distL="114300" distR="114300" simplePos="0" relativeHeight="251665408" behindDoc="0" locked="0" layoutInCell="1" allowOverlap="1">
                <wp:simplePos x="0" y="0"/>
                <wp:positionH relativeFrom="column">
                  <wp:posOffset>2987675</wp:posOffset>
                </wp:positionH>
                <wp:positionV relativeFrom="paragraph">
                  <wp:posOffset>215900</wp:posOffset>
                </wp:positionV>
                <wp:extent cx="1836420" cy="297815"/>
                <wp:effectExtent l="0" t="0" r="17780" b="32385"/>
                <wp:wrapSquare wrapText="bothSides"/>
                <wp:docPr id="5" name="文本框 5"/>
                <wp:cNvGraphicFramePr/>
                <a:graphic xmlns:a="http://schemas.openxmlformats.org/drawingml/2006/main">
                  <a:graphicData uri="http://schemas.microsoft.com/office/word/2010/wordprocessingShape">
                    <wps:wsp>
                      <wps:cNvSpPr txBox="1"/>
                      <wps:spPr>
                        <a:xfrm>
                          <a:off x="0" y="0"/>
                          <a:ext cx="1836420" cy="2978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工作流程管理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5" o:spid="_x0000_s1026" o:spt="202" type="#_x0000_t202" style="position:absolute;left:0pt;margin-left:235.25pt;margin-top:17pt;height:23.45pt;width:144.6pt;mso-wrap-distance-bottom:0pt;mso-wrap-distance-left:9pt;mso-wrap-distance-right:9pt;mso-wrap-distance-top:0pt;z-index:251665408;v-text-anchor:middle;mso-width-relative:page;mso-height-relative:page;" filled="f" stroked="t" coordsize="21600,21600" o:gfxdata="UEsDBAoAAAAAAIdO4kAAAAAAAAAAAAAAAAAEAAAAZHJzL1BLAwQUAAAACACHTuJA6JLn19gAAAAJ&#10;AQAADwAAAGRycy9kb3ducmV2LnhtbE2Py07DMBBF90j8gzVI7Kid0pAmzaSqQCxgU7XwAW48JCnx&#10;OIqdPv4es4LlaI7uPbdcX2wvTjT6zjFCMlMgiGtnOm4QPj9eH5YgfNBsdO+YEK7kYV3d3pS6MO7M&#10;OzrtQyNiCPtCI7QhDIWUvm7Jaj9zA3H8fbnR6hDPsZFm1OcYbns5V+pJWt1xbGj1QM8t1d/7ySKk&#10;u/nWT82LSof36zHr3jY+yTeI93eJWoEIdAl/MPzqR3WootPBTWy86BEWmUojivC4iJsikKV5BuKA&#10;sFQ5yKqU/xdUP1BLAwQUAAAACACHTuJAdcUmfTYCAABIBAAADgAAAGRycy9lMm9Eb2MueG1srVTN&#10;bhoxEL5X6jtYvpcFCglBLBEloqoUNZFo1bPx2mDJ9ri2YZc+QPsGOfXSe5+L5+jYCwS1PVUVkvH8&#10;eGa+b2Z2ctsYTXbCBwW2pL1OlxJhOVTKrkv68cPi1YiSEJmtmAYrSroXgd5OX76Y1G4s+rABXQlP&#10;MIgN49qVdBOjGxdF4BthWOiAExaNErxhEUW/LirPaoxudNHvdq+KGnzlPHARAmrvWiOd5vhSCh4f&#10;pAwiEl1SrC3m0+dzlc5iOmHjtWduo/ixDPYPVRimLCY9h7pjkZGtV3+EMop7CCBjh4MpQErFRcaA&#10;aHrd39AsN8yJjAXJCe5MU/h/Yfn73aMnqirpkBLLDLbo8PTt8P3n4cdXMkz01C6M0Wvp0C82b6DB&#10;Np/0AZUJdSO9Sf+Ih6Adid6fyRVNJDw9Gr2+GvTRxNHWv7ke9XL44vm18yG+FWBIupTUY/Myp2x3&#10;HyJWgq4nl5TMwkJpnRuobVIE0KpKuiz49WquPdkx7Pxgnn6paoxx4YZS+1TkUTmmSYhbZOkWm1Vz&#10;pGEF1R5Z8NCOUXB8obDUexbiI/M4N4gOdyE+4CE11CWF442SDfgvf9Mnf2wnWimpcQ5LGj5vmReU&#10;6HcWG33TGwzS4GZhMLxODPpLy+rSYrdmDgi4h1vneL4m/6hPV+nBfMKVmaWsaGKWY+6S8uhPwjy2&#10;+4FLx8Vslt1wWB2L93bpeAre0j/bRpAqdyYR1bKDFCcBxzWTfVyttA+XcvZ6/gB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okufX2AAAAAkBAAAPAAAAAAAAAAEAIAAAACIAAABkcnMvZG93bnJl&#10;di54bWxQSwECFAAUAAAACACHTuJAdcUmfTYCAABIBAAADgAAAAAAAAABACAAAAAnAQAAZHJzL2Uy&#10;b0RvYy54bWxQSwUGAAAAAAYABgBZAQAAzwUAAAAA&#10;">
                <v:fill on="f" focussize="0,0"/>
                <v:stroke color="#4C4C4C [3213]" joinstyle="round"/>
                <v:imagedata o:title=""/>
                <o:lock v:ext="edit" aspectratio="f"/>
                <v:textbox>
                  <w:txbxContent>
                    <w:p>
                      <w:pPr>
                        <w:jc w:val="center"/>
                      </w:pPr>
                      <w:r>
                        <w:rPr>
                          <w:rFonts w:hint="eastAsia"/>
                        </w:rPr>
                        <w:t>工作流程管理</w:t>
                      </w:r>
                    </w:p>
                  </w:txbxContent>
                </v:textbox>
                <w10:wrap type="square"/>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1376045</wp:posOffset>
                </wp:positionH>
                <wp:positionV relativeFrom="paragraph">
                  <wp:posOffset>215900</wp:posOffset>
                </wp:positionV>
                <wp:extent cx="1149350" cy="297815"/>
                <wp:effectExtent l="0" t="0" r="19050" b="32385"/>
                <wp:wrapSquare wrapText="bothSides"/>
                <wp:docPr id="6" name="文本框 6"/>
                <wp:cNvGraphicFramePr/>
                <a:graphic xmlns:a="http://schemas.openxmlformats.org/drawingml/2006/main">
                  <a:graphicData uri="http://schemas.microsoft.com/office/word/2010/wordprocessingShape">
                    <wps:wsp>
                      <wps:cNvSpPr txBox="1"/>
                      <wps:spPr>
                        <a:xfrm>
                          <a:off x="0" y="0"/>
                          <a:ext cx="1149350" cy="2978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探针管理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6" o:spid="_x0000_s1026" o:spt="202" type="#_x0000_t202" style="position:absolute;left:0pt;margin-left:108.35pt;margin-top:17pt;height:23.45pt;width:90.5pt;mso-wrap-distance-bottom:0pt;mso-wrap-distance-left:9pt;mso-wrap-distance-right:9pt;mso-wrap-distance-top:0pt;z-index:251667456;v-text-anchor:middle;mso-width-relative:page;mso-height-relative:page;" filled="f" stroked="t" coordsize="21600,21600" o:gfxdata="UEsDBAoAAAAAAIdO4kAAAAAAAAAAAAAAAAAEAAAAZHJzL1BLAwQUAAAACACHTuJAx7Cgi9gAAAAJ&#10;AQAADwAAAGRycy9kb3ducmV2LnhtbE2Py07DMBBF90j8gzVI7KidlDZNyKSqQCzKBrXwAW5skkA8&#10;jmKnj79nuoLlzBzdObdcn10vjnYMnSeEZKZAWKq96ahB+Px4fViBCFGT0b0ni3CxAdbV7U2pC+NP&#10;tLPHfWwEh1AoNEIb41BIGerWOh1mfrDEty8/Oh15HBtpRn3icNfLVKmldLoj/tDqwT63tv7ZTw5h&#10;sUvfw9S8qMXwdvnOuu0mJPkG8f4uUU8goj3HPxiu+qwOFTsd/EQmiB4hTZYZowjzR+7EwDzPeHFA&#10;WKkcZFXK/w2qX1BLAwQUAAAACACHTuJAHKPIJDQCAABIBAAADgAAAGRycy9lMm9Eb2MueG1srVTN&#10;jtowEL5X6jtYvpcQCuyCCCvKiqoS6q5Eq56NY5NIjse1DQl9gPYN9tRL730unqNjJ7Co7amqkMz8&#10;ecbzfTOZ3TWVIgdhXQk6o2mvT4nQHPJS7zL68cPq1S0lzjOdMwVaZPQoHL2bv3wxq81UDKAAlQtL&#10;MIl209pktPDeTJPE8UJUzPXACI1OCbZiHlW7S3LLasxeqWTQ74+TGmxuLHDhHFrvWyedx/xSCu4f&#10;pHTCE5VRfJuPp43nNpzJfMamO8tMUfLuGewfXlGxUmPRS6p75hnZ2/KPVFXJLTiQvsehSkDKkovY&#10;A3aT9n/rZlMwI2IvCI4zF5jc/0vL3x8eLSnzjI4p0axCik5P307ff55+fCXjAE9t3BSjNgbjfPMG&#10;GqT5bHdoDF030lbhH/sh6EegjxdwReMJD5fS4eT1CF0cfYPJzW06CmmS59vGOv9WQEWCkFGL5EVM&#10;2WHtfBt6DgnFNKxKpSKBSgeDA1XmwRYVu9sulSUHhswPl+HXlbsKw+LtVRFHpSsTOm47C5Jvtk0H&#10;wxbyI6JgoR0jZ/iqxKeumfOPzOLcYHe4C/4BD6mgzih0EiUF2C9/s4d4pBO9lNQ4hxl1n/fMCkrU&#10;O41ET9LhMAxuVIajmwEq9tqzvfbofbUEbDjFrTM8iiHeq7MoLVSfcGUWoSq6mOZYO6Pc27Oy9O1+&#10;4NJxsVjEMBxWw/xabwwPyVv4F3sPsozMBKBadJDRoOC4Rm671Qr7cK3HqOcPwP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7Cgi9gAAAAJAQAADwAAAAAAAAABACAAAAAiAAAAZHJzL2Rvd25yZXYu&#10;eG1sUEsBAhQAFAAAAAgAh07iQByjyCQ0AgAASAQAAA4AAAAAAAAAAQAgAAAAJwEAAGRycy9lMm9E&#10;b2MueG1sUEsFBgAAAAAGAAYAWQEAAM0FAAAAAA==&#10;">
                <v:fill on="f" focussize="0,0"/>
                <v:stroke color="#4C4C4C [3213]" joinstyle="round"/>
                <v:imagedata o:title=""/>
                <o:lock v:ext="edit" aspectratio="f"/>
                <v:textbox>
                  <w:txbxContent>
                    <w:p>
                      <w:pPr>
                        <w:jc w:val="center"/>
                      </w:pPr>
                      <w:r>
                        <w:rPr>
                          <w:rFonts w:hint="eastAsia"/>
                        </w:rPr>
                        <w:t>探针管理</w:t>
                      </w:r>
                    </w:p>
                  </w:txbxContent>
                </v:textbox>
                <w10:wrap type="square"/>
              </v:shape>
            </w:pict>
          </mc:Fallback>
        </mc:AlternateContent>
      </w:r>
    </w:p>
    <w:p>
      <w:pPr>
        <w:pStyle w:val="43"/>
      </w:pPr>
    </w:p>
    <w:p>
      <w:pPr>
        <w:pStyle w:val="43"/>
      </w:pPr>
      <w:r>
        <w:rPr>
          <w:rFonts w:hint="eastAsia"/>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216535</wp:posOffset>
                </wp:positionV>
                <wp:extent cx="2070735" cy="297815"/>
                <wp:effectExtent l="0" t="0" r="37465" b="32385"/>
                <wp:wrapSquare wrapText="bothSides"/>
                <wp:docPr id="3" name="文本框 3"/>
                <wp:cNvGraphicFramePr/>
                <a:graphic xmlns:a="http://schemas.openxmlformats.org/drawingml/2006/main">
                  <a:graphicData uri="http://schemas.microsoft.com/office/word/2010/wordprocessingShape">
                    <wps:wsp>
                      <wps:cNvSpPr txBox="1"/>
                      <wps:spPr>
                        <a:xfrm>
                          <a:off x="0" y="0"/>
                          <a:ext cx="2070735" cy="2978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隧道管理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3" o:spid="_x0000_s1026" o:spt="202" type="#_x0000_t202" style="position:absolute;left:0pt;margin-left:54pt;margin-top:17.05pt;height:23.45pt;width:163.05pt;mso-wrap-distance-bottom:0pt;mso-wrap-distance-left:9pt;mso-wrap-distance-right:9pt;mso-wrap-distance-top:0pt;z-index:251661312;v-text-anchor:middle;mso-width-relative:page;mso-height-relative:page;" filled="f" stroked="t" coordsize="21600,21600" o:gfxdata="UEsDBAoAAAAAAIdO4kAAAAAAAAAAAAAAAAAEAAAAZHJzL1BLAwQUAAAACACHTuJAZMVot9cAAAAJ&#10;AQAADwAAAGRycy9kb3ducmV2LnhtbE2PzU7DMBCE70i8g7WVuFHbpS0hxKkqEAe4oLY8gBsvSWi8&#10;jmKnP2/PwgVuO9rRzDfF6uw7ccQhtoEM6KkCgVQF11Jt4GP3cpuBiMmSs10gNHDBCKvy+qqwuQsn&#10;2uBxm2rBIRRza6BJqc+ljFWD3sZp6JH49xkGbxPLoZZusCcO952cKbWU3rbEDY3t8anB6rAdvYHF&#10;ZvYex/pZLfq3y9d9+7qO+mFtzM1Eq0cQCc/pzww/+IwOJTPtw0guio61ynhLMnA31yDYMP899gYy&#10;rUCWhfy/oPwGUEsDBBQAAAAIAIdO4kCIEFL3NQIAAEgEAAAOAAAAZHJzL2Uyb0RvYy54bWytVM2O&#10;0zAQviPxDpbvNOkf3a2arkpXRUgVu1JBnF3HaSw5HmO7TcoDwBvsiQt3nqvPwdhJuxVwQiiSM3+Z&#10;8XzfTGZ3TaXIQVgnQWe030spEZpDLvUuox8/rF7dUOI80zlToEVGj8LRu/nLF7PaTMUASlC5sAST&#10;aDetTUZL7800SRwvRcVcD4zQ6CzAVsyjandJblmN2SuVDNL0dVKDzY0FLpxD633rpPOYvygE9w9F&#10;4YQnKqN4Nx9PG89tOJP5jE13lplS8u4a7B9uUTGpsegl1T3zjOyt/CNVJbkFB4XvcagSKArJRewB&#10;u+mnv3WzKZkRsRcEx5kLTO7/peXvD4+WyDyjQ0o0q5Ci09O30/efpx9fyTDAUxs3xaiNwTjfvIEG&#10;aT7bHRpD101hq/DGfgj6EejjBVzReMLROEgn6WQ4poSjb3A7uemPQ5rk+WtjnX8roCJByKhF8iKm&#10;7LB2vg09h4RiGlZSqUig0sHgQMk82KJid9ulsuTAkPnRMjxduaswLN5+KuKodGVCx21nQfLNtulg&#10;2EJ+RBQstGPkDF9JvOqaOf/ILM4NNo674B/wKBTUGYVOoqQE++Vv9hCPdKKXkhrnMKPu855ZQYl6&#10;p5Ho2/5oFAY3KqPxZICKvfZsrz16Xy0BG+7j1hkexRDv1VksLFSfcGUWoSq6mOZYO6Pc27Oy9O1+&#10;4NJxsVjEMBxWw/xabwwPyVv4F3sPhYzMBKBadJDRoOC4Rm671Qr7cK3HqOcfwP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MVot9cAAAAJAQAADwAAAAAAAAABACAAAAAiAAAAZHJzL2Rvd25yZXYu&#10;eG1sUEsBAhQAFAAAAAgAh07iQIgQUvc1AgAASAQAAA4AAAAAAAAAAQAgAAAAJgEAAGRycy9lMm9E&#10;b2MueG1sUEsFBgAAAAAGAAYAWQEAAM0FAAAAAA==&#10;">
                <v:fill on="f" focussize="0,0"/>
                <v:stroke color="#4C4C4C [3213]" joinstyle="round"/>
                <v:imagedata o:title=""/>
                <o:lock v:ext="edit" aspectratio="f"/>
                <v:textbox>
                  <w:txbxContent>
                    <w:p>
                      <w:pPr>
                        <w:jc w:val="center"/>
                      </w:pPr>
                      <w:r>
                        <w:rPr>
                          <w:rFonts w:hint="eastAsia"/>
                        </w:rPr>
                        <w:t>隧道管理</w:t>
                      </w:r>
                    </w:p>
                  </w:txbxContent>
                </v:textbox>
                <w10:wrap type="square"/>
              </v:shape>
            </w:pict>
          </mc:Fallback>
        </mc:AlternateContent>
      </w:r>
    </w:p>
    <w:p>
      <w:pPr>
        <w:pStyle w:val="43"/>
      </w:pPr>
    </w:p>
    <w:p>
      <w:pPr>
        <w:pStyle w:val="43"/>
      </w:pPr>
      <w:r>
        <w:rPr>
          <w:rFonts w:hint="eastAsia"/>
        </w:rPr>
        <mc:AlternateContent>
          <mc:Choice Requires="wps">
            <w:drawing>
              <wp:anchor distT="0" distB="0" distL="114300" distR="114300" simplePos="0" relativeHeight="251671552" behindDoc="0" locked="0" layoutInCell="1" allowOverlap="1">
                <wp:simplePos x="0" y="0"/>
                <wp:positionH relativeFrom="column">
                  <wp:posOffset>1031875</wp:posOffset>
                </wp:positionH>
                <wp:positionV relativeFrom="paragraph">
                  <wp:posOffset>118745</wp:posOffset>
                </wp:positionV>
                <wp:extent cx="4020820" cy="399415"/>
                <wp:effectExtent l="0" t="0" r="17780" b="32385"/>
                <wp:wrapSquare wrapText="bothSides"/>
                <wp:docPr id="8" name="文本框 8"/>
                <wp:cNvGraphicFramePr/>
                <a:graphic xmlns:a="http://schemas.openxmlformats.org/drawingml/2006/main">
                  <a:graphicData uri="http://schemas.microsoft.com/office/word/2010/wordprocessingShape">
                    <wps:wsp>
                      <wps:cNvSpPr txBox="1"/>
                      <wps:spPr>
                        <a:xfrm>
                          <a:off x="0" y="0"/>
                          <a:ext cx="4020820" cy="3994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流量采集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8" o:spid="_x0000_s1026" o:spt="202" type="#_x0000_t202" style="position:absolute;left:0pt;margin-left:81.25pt;margin-top:9.35pt;height:31.45pt;width:316.6pt;mso-wrap-distance-bottom:0pt;mso-wrap-distance-left:9pt;mso-wrap-distance-right:9pt;mso-wrap-distance-top:0pt;z-index:251671552;v-text-anchor:middle;mso-width-relative:page;mso-height-relative:page;" filled="f" stroked="t" coordsize="21600,21600" o:gfxdata="UEsDBAoAAAAAAIdO4kAAAAAAAAAAAAAAAAAEAAAAZHJzL1BLAwQUAAAACACHTuJAWEyI2dYAAAAJ&#10;AQAADwAAAGRycy9kb3ducmV2LnhtbE2PzU7DMBCE70i8g7VI3KidSPlpiFNVIA5wQW15ADdekkC8&#10;jmKnP2/PcoLbjPbT7Ey9ubhRnHAOgycNyUqBQGq9HajT8HF4eShBhGjImtETarhigE1ze1Obyvoz&#10;7fC0j53gEAqV0dDHOFVShrZHZ8LKT0h8+/SzM5Ht3Ek7mzOHu1GmSuXSmYH4Q28mfOqx/d4vTkO2&#10;S9/D0j2rbHq7fhXD6zYk663W93eJegQR8RL/YPitz9Wh4U5Hv5ANYmSfpxmjLMoCBAPFOmNx1FAm&#10;Ocimlv8XND9QSwMEFAAAAAgAh07iQIZBwXEzAgAASAQAAA4AAABkcnMvZTJvRG9jLnhtbK1UzY7T&#10;MBC+I/EOlu80aclCWzVdla6KkCp2pYI4u47dRHI8xnablAeAN9gTF+48V5+DsZN2K+CEUCRn/jLj&#10;+b6ZzG7bWpGDsK4CndPhIKVEaA5FpXc5/fhh9WJMifNMF0yBFjk9Ckdv58+fzRozFSMoQRXCEkyi&#10;3bQxOS29N9MkcbwUNXMDMEKjU4KtmUfV7pLCsgaz1yoZpemrpAFbGAtcOIfWu85J5zG/lIL7eymd&#10;8ETlFO/m42njuQ1nMp+x6c4yU1a8vwb7h1vUrNJY9JLqjnlG9rb6I1VdcQsOpB9wqBOQsuIi9oDd&#10;DNPfutmUzIjYC4LjzAUm9//S8veHB0uqIqdIlGY1UnR6/Hb6/vP04ysZB3ga46YYtTEY59s30CLN&#10;Z7tDY+i6lbYOb+yHoB+BPl7AFa0nHI1ZOkrHI3Rx9L2cTLLhTUiTPH1trPNvBdQkCDm1SF7ElB3W&#10;zneh55BQTMOqUioSqHQwOFBVEWxRsbvtUllyYMh8tgxPX+4qDIt3n4o4Kn2Z0HHXWZB8u217GLZQ&#10;HBEFC90YOcNXFV51zZx/YBbnBrvDXfD3eEgFTU6hlygpwX75mz3EI53opaTBOcyp+7xnVlCi3mkk&#10;ejLMsjC4UcluXgcE7bVne+3R+3oJ2PAQt87wKIZ4r86itFB/wpVZhKroYppj7Zxyb8/K0nf7gUvH&#10;xWIRw3BYDfNrvTE8JO/gX+w9yCoyE4Dq0EFGg4LjGrntVyvsw7Ueo55+AP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yI2dYAAAAJAQAADwAAAAAAAAABACAAAAAiAAAAZHJzL2Rvd25yZXYueG1s&#10;UEsBAhQAFAAAAAgAh07iQIZBwXEzAgAASAQAAA4AAAAAAAAAAQAgAAAAJQEAAGRycy9lMm9Eb2Mu&#10;eG1sUEsFBgAAAAAGAAYAWQEAAMoFAAAAAA==&#10;">
                <v:fill on="f" focussize="0,0"/>
                <v:stroke color="#4C4C4C [3213]" joinstyle="round"/>
                <v:imagedata o:title=""/>
                <o:lock v:ext="edit" aspectratio="f"/>
                <v:textbox>
                  <w:txbxContent>
                    <w:p>
                      <w:pPr>
                        <w:jc w:val="center"/>
                      </w:pPr>
                      <w:r>
                        <w:rPr>
                          <w:rFonts w:hint="eastAsia"/>
                        </w:rPr>
                        <w:t>流量采集</w:t>
                      </w:r>
                    </w:p>
                  </w:txbxContent>
                </v:textbox>
                <w10:wrap type="square"/>
              </v:shape>
            </w:pict>
          </mc:Fallback>
        </mc:AlternateContent>
      </w:r>
    </w:p>
    <w:p>
      <w:pPr>
        <w:pStyle w:val="43"/>
      </w:pPr>
    </w:p>
    <w:p>
      <w:pPr>
        <w:pStyle w:val="43"/>
      </w:pPr>
      <w:r>
        <w:rPr>
          <w:rFonts w:hint="eastAsia"/>
        </w:rPr>
        <mc:AlternateContent>
          <mc:Choice Requires="wps">
            <w:drawing>
              <wp:anchor distT="0" distB="0" distL="114300" distR="114300" simplePos="0" relativeHeight="251673600" behindDoc="0" locked="0" layoutInCell="1" allowOverlap="1">
                <wp:simplePos x="0" y="0"/>
                <wp:positionH relativeFrom="column">
                  <wp:posOffset>1033780</wp:posOffset>
                </wp:positionH>
                <wp:positionV relativeFrom="paragraph">
                  <wp:posOffset>217805</wp:posOffset>
                </wp:positionV>
                <wp:extent cx="4020820" cy="399415"/>
                <wp:effectExtent l="0" t="0" r="17780" b="32385"/>
                <wp:wrapSquare wrapText="bothSides"/>
                <wp:docPr id="9" name="文本框 9"/>
                <wp:cNvGraphicFramePr/>
                <a:graphic xmlns:a="http://schemas.openxmlformats.org/drawingml/2006/main">
                  <a:graphicData uri="http://schemas.microsoft.com/office/word/2010/wordprocessingShape">
                    <wps:wsp>
                      <wps:cNvSpPr txBox="1"/>
                      <wps:spPr>
                        <a:xfrm>
                          <a:off x="0" y="0"/>
                          <a:ext cx="4020820" cy="3994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流量还原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9" o:spid="_x0000_s1026" o:spt="202" type="#_x0000_t202" style="position:absolute;left:0pt;margin-left:81.4pt;margin-top:17.15pt;height:31.45pt;width:316.6pt;mso-wrap-distance-bottom:0pt;mso-wrap-distance-left:9pt;mso-wrap-distance-right:9pt;mso-wrap-distance-top:0pt;z-index:251673600;v-text-anchor:middle;mso-width-relative:page;mso-height-relative:page;" filled="f" stroked="t" coordsize="21600,21600" o:gfxdata="UEsDBAoAAAAAAIdO4kAAAAAAAAAAAAAAAAAEAAAAZHJzL1BLAwQUAAAACACHTuJAOFxvudgAAAAJ&#10;AQAADwAAAGRycy9kb3ducmV2LnhtbE2PzU7DMBCE70i8g7VI3KidlCYkxKkqEAe4oBYewI2XJBCv&#10;o9jpz9uznOhxNKOZb6r1yQ3igFPoPWlIFgoEUuNtT62Gz4+XuwcQIRqyZvCEGs4YYF1fX1WmtP5I&#10;WzzsYiu4hEJpNHQxjqWUoenQmbDwIxJ7X35yJrKcWmknc+RyN8hUqUw60xMvdGbEpw6bn93sNKy2&#10;6XuY22e1Gt/O33n/uglJsdH69iZRjyAinuJ/GP7wGR1qZtr7mWwQA+ssZfSoYXm/BMGBvMj43F5D&#10;kacg60pePqh/AVBLAwQUAAAACACHTuJAGUvZ/DQCAABIBAAADgAAAGRycy9lMm9Eb2MueG1srVTN&#10;jtMwEL4j8Q6W7zRtycK2aroqXRUhrdiVCuLsOnYTyfYY221SHgDeYE9cuPNcfQ7GTtqtgBNCkZz5&#10;y4zn+2Yyu2m1InvhfA2moKPBkBJhOJS12Rb044fVi2tKfGCmZAqMKOhBeHozf/5s1tipGEMFqhSO&#10;YBLjp40taBWCnWaZ55XQzA/ACoNOCU6zgKrbZqVjDWbXKhsPh6+yBlxpHXDhPVpvOyedp/xSCh7u&#10;pfQiEFVQvFtIp0vnJp7ZfMamW8dsVfP+GuwfbqFZbbDoOdUtC4zsXP1HKl1zBx5kGHDQGUhZc5F6&#10;wG5Gw9+6WVfMitQLguPtGSb//9Ly9/sHR+qyoBNKDNNI0fHx2/H7z+OPr2QS4Wmsn2LU2mJcaN9A&#10;izSf7B6NsetWOh3f2A9BPwJ9OIMr2kA4GvPheHg9RhdH38vJJB9dxTTZ09fW+fBWgCZRKKhD8hKm&#10;bH/nQxd6ConFDKxqpRKBykSDB1WX0ZYUt90slSN7hszny/j05S7CsHj3qUij0peJHXedRSm0m7aH&#10;YQPlAVFw0I2Rt3xV41XvmA8PzOHcYHe4C+EeD6mgKSj0EiUVuC9/s8d4pBO9lDQ4hwX1n3fMCUrU&#10;O4NET0Z5Hgc3KfnV64igu/RsLj1mp5eADY9w6yxPYowP6iRKB/oTrswiVkUXMxxrF5QHd1KWodsP&#10;XDouFosUhsNqWbgza8tj8g7+xS6ArBMzEagOHWQ0Kjiuidt+teI+XOop6ukHMP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FxvudgAAAAJAQAADwAAAAAAAAABACAAAAAiAAAAZHJzL2Rvd25yZXYu&#10;eG1sUEsBAhQAFAAAAAgAh07iQBlL2fw0AgAASAQAAA4AAAAAAAAAAQAgAAAAJwEAAGRycy9lMm9E&#10;b2MueG1sUEsFBgAAAAAGAAYAWQEAAM0FAAAAAA==&#10;">
                <v:fill on="f" focussize="0,0"/>
                <v:stroke color="#4C4C4C [3213]" joinstyle="round"/>
                <v:imagedata o:title=""/>
                <o:lock v:ext="edit" aspectratio="f"/>
                <v:textbox>
                  <w:txbxContent>
                    <w:p>
                      <w:pPr>
                        <w:jc w:val="center"/>
                      </w:pPr>
                      <w:r>
                        <w:rPr>
                          <w:rFonts w:hint="eastAsia"/>
                        </w:rPr>
                        <w:t>流量还原</w:t>
                      </w:r>
                    </w:p>
                  </w:txbxContent>
                </v:textbox>
                <w10:wrap type="square"/>
              </v:shape>
            </w:pict>
          </mc:Fallback>
        </mc:AlternateContent>
      </w:r>
    </w:p>
    <w:p>
      <w:pPr>
        <w:pStyle w:val="43"/>
      </w:pPr>
    </w:p>
    <w:p>
      <w:pPr>
        <w:pStyle w:val="43"/>
      </w:pPr>
      <w:r>
        <w:rPr>
          <w:rFonts w:hint="eastAsia"/>
        </w:rPr>
        <mc:AlternateContent>
          <mc:Choice Requires="wps">
            <w:drawing>
              <wp:anchor distT="0" distB="0" distL="114300" distR="114300" simplePos="0" relativeHeight="251691008" behindDoc="0" locked="0" layoutInCell="1" allowOverlap="1">
                <wp:simplePos x="0" y="0"/>
                <wp:positionH relativeFrom="column">
                  <wp:posOffset>114300</wp:posOffset>
                </wp:positionH>
                <wp:positionV relativeFrom="paragraph">
                  <wp:posOffset>316230</wp:posOffset>
                </wp:positionV>
                <wp:extent cx="5633085" cy="1289050"/>
                <wp:effectExtent l="0" t="0" r="31115" b="31750"/>
                <wp:wrapThrough wrapText="bothSides">
                  <wp:wrapPolygon>
                    <wp:start x="0" y="0"/>
                    <wp:lineTo x="0" y="21706"/>
                    <wp:lineTo x="21622" y="21706"/>
                    <wp:lineTo x="21622" y="0"/>
                    <wp:lineTo x="0" y="0"/>
                  </wp:wrapPolygon>
                </wp:wrapThrough>
                <wp:docPr id="18" name="矩形 18"/>
                <wp:cNvGraphicFramePr/>
                <a:graphic xmlns:a="http://schemas.openxmlformats.org/drawingml/2006/main">
                  <a:graphicData uri="http://schemas.microsoft.com/office/word/2010/wordprocessingShape">
                    <wps:wsp>
                      <wps:cNvSpPr/>
                      <wps:spPr>
                        <a:xfrm>
                          <a:off x="0" y="0"/>
                          <a:ext cx="5633085" cy="128905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26" o:spt="1" style="position:absolute;left:0pt;margin-left:9pt;margin-top:24.9pt;height:101.5pt;width:443.55pt;mso-wrap-distance-left:9pt;mso-wrap-distance-right:9pt;z-index:251691008;v-text-anchor:middle;mso-width-relative:page;mso-height-relative:page;" filled="f" stroked="t" coordsize="21600,21600" wrapcoords="0 0 0 21706 21622 21706 21622 0 0 0" o:gfxdata="UEsDBAoAAAAAAIdO4kAAAAAAAAAAAAAAAAAEAAAAZHJzL1BLAwQUAAAACACHTuJAyHGXm9oAAAAJ&#10;AQAADwAAAGRycy9kb3ducmV2LnhtbE2PTU+EMBRF9yb+h+aZuDFOC5lRQMosjF+JJqM4G3eFVkqk&#10;r4R2YPz3Ple6vLkv951Tbo9uYLOZQu9RQrISwAy2XvfYSdi/319mwEJUqNXg0Uj4NgG21elJqQrt&#10;F3wzcx07RiMYCiXBxjgWnIfWGqfCyo8Gqfv0k1OR4tRxPamFxt3AUyGuuFM90gerRnNrTftVH5yE&#10;l11z8fSQr+t597j/WK5tl949v0p5fpaIG2DRHOPfMfziEzpUxNT4A+rABsoZqUQJ65wMqM/FJgHW&#10;SEg3aQa8Kvl/g+oHUEsDBBQAAAAIAIdO4kAfodYSYgIAAKQEAAAOAAAAZHJzL2Uyb0RvYy54bWyt&#10;VM1uEzEQviPxDpbvdDdp06ZRN1XUKgip0EgFcXa83qwl/2E72YSXQeLGQ/A4iNfgs3fbRsAJkUjO&#10;jGf8zcw3M7m63mtFdsIHaU1FRyclJcJwW0uzqeiH98tXU0pCZKZmyhpR0YMI9Hr+8sVV52ZibFur&#10;auEJQEyYda6ibYxuVhSBt0KzcGKdMDA21msWofpNUXvWAV2rYlyW50Vnfe285SIE3N72RjrP+E0j&#10;eLxvmiAiURVFbjGfPp/rdBbzKzbbeOZayYc02D9koZk0CPoEdcsiI1sv/4DSknsbbBNPuNWFbRrJ&#10;Ra4B1YzK36p5aJkTuRaQE9wTTeH/wfJ3u5Unskbv0CnDNHr088u3H9+/ElyAnc6FGZwe3MoPWoCY&#10;St03XqdfFEH2mdHDE6NiHwnH5eT89LScTijhsI3G08tykjkvnp87H+JrYTVJQkU9WpaZZLu7EBES&#10;ro8uKZqxS6lUbpsypEuoFyU6yxmmp1EsQtQO9QSzoYSpDcaSR58hg1WyTs8TUPCb9Y3yZMcwGhfL&#10;9M1Oaqvf2rq/npT4JBaQxODfy8dAKbtbFtr+STiEpPSDpWXEdCupKzpNUI9YygAmMdtzmaS1rQ/o&#10;hLf9iAbHlxLAdyzEFfOYSdSIPYv3OBplUbgdJEpa6z//7T75Y1RgpaTDjIOUT1vmBSXqjcEQXY7O&#10;ztJSZOVscjGG4o8t62OL2eobC65G2GjHs5j8o3oUG2/1R6zjIkWFiRmO2D39g3IT+93DQnOxWGQ3&#10;LIJj8c48OJ7A+yYvttE2Mvf/mZ2BNKxC7sKwtmnXjvXs9fznM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HGXm9oAAAAJAQAADwAAAAAAAAABACAAAAAiAAAAZHJzL2Rvd25yZXYueG1sUEsBAhQA&#10;FAAAAAgAh07iQB+h1hJiAgAApAQAAA4AAAAAAAAAAQAgAAAAKQEAAGRycy9lMm9Eb2MueG1sUEsF&#10;BgAAAAAGAAYAWQEAAP0FAAAAAA==&#10;">
                <v:fill on="f" focussize="0,0"/>
                <v:stroke weight="1pt" color="#7F7F7F [1612]" miterlimit="8" joinstyle="miter" dashstyle="3 1"/>
                <v:imagedata o:title=""/>
                <o:lock v:ext="edit" aspectratio="f"/>
                <w10:wrap type="through"/>
              </v:rect>
            </w:pict>
          </mc:Fallback>
        </mc:AlternateContent>
      </w:r>
    </w:p>
    <w:p>
      <w:pPr>
        <w:pStyle w:val="43"/>
      </w:pPr>
      <w:r>
        <w:rPr>
          <w:rFonts w:hint="eastAsia"/>
        </w:rPr>
        <mc:AlternateContent>
          <mc:Choice Requires="wps">
            <w:drawing>
              <wp:anchor distT="0" distB="0" distL="114300" distR="114300" simplePos="0" relativeHeight="251677696" behindDoc="0" locked="0" layoutInCell="1" allowOverlap="1">
                <wp:simplePos x="0" y="0"/>
                <wp:positionH relativeFrom="column">
                  <wp:posOffset>4505960</wp:posOffset>
                </wp:positionH>
                <wp:positionV relativeFrom="paragraph">
                  <wp:posOffset>-1224280</wp:posOffset>
                </wp:positionV>
                <wp:extent cx="1032510" cy="1088390"/>
                <wp:effectExtent l="0" t="0" r="34290" b="29210"/>
                <wp:wrapSquare wrapText="bothSides"/>
                <wp:docPr id="11" name="文本框 11"/>
                <wp:cNvGraphicFramePr/>
                <a:graphic xmlns:a="http://schemas.openxmlformats.org/drawingml/2006/main">
                  <a:graphicData uri="http://schemas.microsoft.com/office/word/2010/wordprocessingShape">
                    <wps:wsp>
                      <wps:cNvSpPr txBox="1"/>
                      <wps:spPr>
                        <a:xfrm>
                          <a:off x="0" y="0"/>
                          <a:ext cx="1032510" cy="10883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应用安全扫描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1" o:spid="_x0000_s1026" o:spt="202" type="#_x0000_t202" style="position:absolute;left:0pt;margin-left:354.8pt;margin-top:-96.4pt;height:85.7pt;width:81.3pt;mso-wrap-distance-bottom:0pt;mso-wrap-distance-left:9pt;mso-wrap-distance-right:9pt;mso-wrap-distance-top:0pt;z-index:251677696;v-text-anchor:middle;mso-width-relative:page;mso-height-relative:page;" filled="f" stroked="t" coordsize="21600,21600" o:gfxdata="UEsDBAoAAAAAAIdO4kAAAAAAAAAAAAAAAAAEAAAAZHJzL1BLAwQUAAAACACHTuJA1IPFCtoAAAAM&#10;AQAADwAAAGRycy9kb3ducmV2LnhtbE2Py07DMBBF90j8gzVI7Fo/RJsmjVNVIBawQS18gBtPk0Bs&#10;R7HTx98zrOhyZo7unFtuLq5nJxxjF7wGORfA0NfBdr7R8PX5OlsBi8l4a/rgUcMVI2yq+7vSFDac&#10;/Q5P+9QwCvGxMBralIaC81i36EychwE93Y5hdCbRODbcjuZM4a7nSogld6bz9KE1Az63WP/sJ6dh&#10;sVMfcWpexGJ4v35n3ds2ynyr9eODFGtgCS/pH4Y/fVKHipwOYfI2sl5DJvIloRpmMldUgpBVphSw&#10;A62UfAJelfy2RPULUEsDBBQAAAAIAIdO4kBvJ889NwIAAEsEAAAOAAAAZHJzL2Uyb0RvYy54bWyt&#10;VM1uEzEQviPxDpbvZJM0hTTKpgqpipAqWikgzo7Xm6zk9RjbyW55AHgDTly481x5Dj57kzQCTghF&#10;cjwzn+fnm5mdXre1ZjvlfEUm54NenzNlJBWVWef8w/vbF2POfBCmEJqMyvmj8vx69vzZtLETNaQN&#10;6UI5BifGTxqb800IdpJlXm5ULXyPrDIwluRqESC6dVY40cB7rbNhv/8ya8gV1pFU3kN70xn5LPkv&#10;SyXDfVl6FZjOOXIL6XTpXMUzm03FZO2E3VTykIb4hyxqURkEPbm6EUGwrav+cFVX0pGnMvQk1RmV&#10;ZSVVqgHVDPq/VbPcCKtSLSDH2xNN/v+5le92D45VBXo34MyIGj3af/u6//5z/+MLgw4ENdZPgFta&#10;IEP7mlqAj3oPZay7LV0d/1ERgx1UP57oVW1gMj7qXwwvBzBJ2Ab98fjiKjUge3punQ9vFNUsXnLu&#10;0L9Eq9jd+YBUAD1CYjRDt5XWqYfaRIUnXRVRlwS3Xi20YzuB5o8W8RfTho8zGKTuqUrTcggTS+5K&#10;i7fQrtoDDysqHkGDo26SvJW3FVK9Ez48CIfRQXlYh3CPo9TU5JwON8425D7/TR/x6CisnDUYxZz7&#10;T1vhFGf6rUGvrwajUZzdJIwuXw0huHPL6txitvWCUDDaiezSNeKDPl5LR/VHbM08RoVJGInYOZfB&#10;HYVF6FYEeyfVfJ5gmFcrwp1ZWhmdd/TPt4HKKnUmEtWxA4qjgIlNZB+2K67EuZxQT9+A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g8UK2gAAAAwBAAAPAAAAAAAAAAEAIAAAACIAAABkcnMvZG93&#10;bnJldi54bWxQSwECFAAUAAAACACHTuJAbyfPPTcCAABLBAAADgAAAAAAAAABACAAAAApAQAAZHJz&#10;L2Uyb0RvYy54bWxQSwUGAAAAAAYABgBZAQAA0gUAAAAA&#10;">
                <v:fill on="f" focussize="0,0"/>
                <v:stroke color="#4C4C4C [3213]" joinstyle="round"/>
                <v:imagedata o:title=""/>
                <o:lock v:ext="edit" aspectratio="f"/>
                <v:textbox>
                  <w:txbxContent>
                    <w:p>
                      <w:pPr>
                        <w:jc w:val="center"/>
                      </w:pPr>
                      <w:r>
                        <w:rPr>
                          <w:rFonts w:hint="eastAsia"/>
                        </w:rPr>
                        <w:t>应用安全扫描</w:t>
                      </w:r>
                    </w:p>
                  </w:txbxContent>
                </v:textbox>
                <w10:wrap type="square"/>
              </v:shape>
            </w:pict>
          </mc:Fallback>
        </mc:AlternateContent>
      </w:r>
      <w:r>
        <w:rPr>
          <w:rFonts w:hint="eastAsia"/>
        </w:rPr>
        <mc:AlternateContent>
          <mc:Choice Requires="wps">
            <w:drawing>
              <wp:anchor distT="0" distB="0" distL="114300" distR="114300" simplePos="0" relativeHeight="251679744" behindDoc="0" locked="0" layoutInCell="1" allowOverlap="1">
                <wp:simplePos x="0" y="0"/>
                <wp:positionH relativeFrom="column">
                  <wp:posOffset>552450</wp:posOffset>
                </wp:positionH>
                <wp:positionV relativeFrom="paragraph">
                  <wp:posOffset>-1212850</wp:posOffset>
                </wp:positionV>
                <wp:extent cx="1032510" cy="1088390"/>
                <wp:effectExtent l="0" t="0" r="34290" b="29210"/>
                <wp:wrapSquare wrapText="bothSides"/>
                <wp:docPr id="12" name="文本框 12"/>
                <wp:cNvGraphicFramePr/>
                <a:graphic xmlns:a="http://schemas.openxmlformats.org/drawingml/2006/main">
                  <a:graphicData uri="http://schemas.microsoft.com/office/word/2010/wordprocessingShape">
                    <wps:wsp>
                      <wps:cNvSpPr txBox="1"/>
                      <wps:spPr>
                        <a:xfrm>
                          <a:off x="0" y="0"/>
                          <a:ext cx="1032510" cy="10883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异常流量预警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3.5pt;margin-top:-95.5pt;height:85.7pt;width:81.3pt;mso-wrap-distance-bottom:0pt;mso-wrap-distance-left:9pt;mso-wrap-distance-right:9pt;mso-wrap-distance-top:0pt;z-index:251679744;v-text-anchor:middle;mso-width-relative:page;mso-height-relative:page;" filled="f" stroked="t" coordsize="21600,21600" o:gfxdata="UEsDBAoAAAAAAIdO4kAAAAAAAAAAAAAAAAAEAAAAZHJzL1BLAwQUAAAACACHTuJABPoAXdkAAAAL&#10;AQAADwAAAGRycy9kb3ducmV2LnhtbE2PzU7DMBCE70i8g7VI3Fo7EU2bEKeqQBzgglp4ADdekkC8&#10;jmKnP2/Pthe47e6MZr8p1yfXiwOOofOkIZkrEEi1tx01Gj4/XmYrECEasqb3hBrOGGBd3d6UprD+&#10;SFs87GIjOIRCYTS0MQ6FlKFu0Zkw9wMSa19+dCbyOjbSjubI4a6XqVKZdKYj/tCaAZ9arH92k9Ow&#10;2KbvYWqe1WJ4O38vu9dNSPKN1vd3iXoEEfEU/8xwwWd0qJhp7yeyQfQaVkuuEjXMkjzhiR3pQ56B&#10;2F9PGciqlP87VL9QSwMEFAAAAAgAh07iQFklWpk4AgAASwQAAA4AAABkcnMvZTJvRG9jLnhtbK1U&#10;zY7TMBC+I/EOlu80SbcL3arpqnRVhLRiVyqIs+vYjSXHY2y3SXkAeANOXLjzXH0Oxk7brYATQpVc&#10;z8zn+flmJtPbrtFkJ5xXYEpaDHJKhOFQKbMp6Yf3yxdjSnxgpmIajCjpXnh6O3v+bNraiRhCDboS&#10;jqAT4yetLWkdgp1kmee1aJgfgBUGjRJcwwKKbpNVjrXovdHZMM9fZi24yjrgwnvU3vVGOkv+pRQ8&#10;PEjpRSC6pJhbSKdL5zqe2WzKJhvHbK34MQ32D1k0TBkMenZ1xwIjW6f+cNUo7sCDDAMOTQZSKi5S&#10;DVhNkf9WzapmVqRakBxvzzT5/+eWv9s9OqIq7N2QEsMa7NHh29fD95+HH18I6pCg1voJ4lYWkaF7&#10;DR2CT3qPylh3J10T/7Eignaken+mV3SB8PgovxpeF2jiaCvy8fjqJjUge3punQ9vBDQkXkrqsH+J&#10;Vra79wFTQegJEqMZWCqtUw+1iQoPWlVRlwS3WS+0IzuGzR8t4i+mjT4uYCj1T0WalmOYWHJfWryF&#10;bt0deVhDtUcaHPST5C1fKkz1nvnwyByODpaH6xAe8JAa2pLC8UZJDe7z3/QRjx1FKyUtjmJJ/act&#10;c4IS/dZgr2+K0SjObhJG16+GKLhLy/rSYrbNArDgAhfP8nSN+KBPV+mg+YhbM49R0cQMx9gl5cGd&#10;hEXoVwT3jov5PMFwXi0L92ZleXTe0z/fBpAqdSYS1bODFEcBJzaRfdyuuBKXckI9fQN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E+gBd2QAAAAsBAAAPAAAAAAAAAAEAIAAAACIAAABkcnMvZG93&#10;bnJldi54bWxQSwECFAAUAAAACACHTuJAWSVamTgCAABLBAAADgAAAAAAAAABACAAAAAoAQAAZHJz&#10;L2Uyb0RvYy54bWxQSwUGAAAAAAYABgBZAQAA0gUAAAAA&#10;">
                <v:fill on="f" focussize="0,0"/>
                <v:stroke color="#4C4C4C [3213]" joinstyle="round"/>
                <v:imagedata o:title=""/>
                <o:lock v:ext="edit" aspectratio="f"/>
                <v:textbox>
                  <w:txbxContent>
                    <w:p>
                      <w:pPr>
                        <w:jc w:val="center"/>
                      </w:pPr>
                      <w:r>
                        <w:rPr>
                          <w:rFonts w:hint="eastAsia"/>
                        </w:rPr>
                        <w:t>异常流量预警</w:t>
                      </w:r>
                    </w:p>
                  </w:txbxContent>
                </v:textbox>
                <w10:wrap type="square"/>
              </v:shape>
            </w:pict>
          </mc:Fallback>
        </mc:AlternateContent>
      </w:r>
      <w:r>
        <w:rPr>
          <w:rFonts w:hint="eastAsia"/>
        </w:rPr>
        <mc:AlternateContent>
          <mc:Choice Requires="wps">
            <w:drawing>
              <wp:anchor distT="0" distB="0" distL="114300" distR="114300" simplePos="0" relativeHeight="251681792" behindDoc="0" locked="0" layoutInCell="1" allowOverlap="1">
                <wp:simplePos x="0" y="0"/>
                <wp:positionH relativeFrom="column">
                  <wp:posOffset>1943735</wp:posOffset>
                </wp:positionH>
                <wp:positionV relativeFrom="paragraph">
                  <wp:posOffset>-1228725</wp:posOffset>
                </wp:positionV>
                <wp:extent cx="1032510" cy="1088390"/>
                <wp:effectExtent l="0" t="0" r="34290" b="29210"/>
                <wp:wrapSquare wrapText="bothSides"/>
                <wp:docPr id="13" name="文本框 13"/>
                <wp:cNvGraphicFramePr/>
                <a:graphic xmlns:a="http://schemas.openxmlformats.org/drawingml/2006/main">
                  <a:graphicData uri="http://schemas.microsoft.com/office/word/2010/wordprocessingShape">
                    <wps:wsp>
                      <wps:cNvSpPr txBox="1"/>
                      <wps:spPr>
                        <a:xfrm>
                          <a:off x="0" y="0"/>
                          <a:ext cx="1032510" cy="10883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网络应用管控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3" o:spid="_x0000_s1026" o:spt="202" type="#_x0000_t202" style="position:absolute;left:0pt;margin-left:153.05pt;margin-top:-96.75pt;height:85.7pt;width:81.3pt;mso-wrap-distance-bottom:0pt;mso-wrap-distance-left:9pt;mso-wrap-distance-right:9pt;mso-wrap-distance-top:0pt;z-index:251681792;v-text-anchor:middle;mso-width-relative:page;mso-height-relative:page;" filled="f" stroked="t" coordsize="21600,21600" o:gfxdata="UEsDBAoAAAAAAIdO4kAAAAAAAAAAAAAAAAAEAAAAZHJzL1BLAwQUAAAACACHTuJAF5e4BdsAAAAM&#10;AQAADwAAAGRycy9kb3ducmV2LnhtbE2Py07DMBBF90j8gzVI7FrbKUnbEKeqQCxgg1r4ADcZkkA8&#10;jmKnj79nWNHlzBzdObfYnF0vjjiGzpMBPVcgkCpfd9QY+Px4ma1AhGiptr0nNHDBAJvy9qawee1P&#10;tMPjPjaCQyjk1kAb45BLGaoWnQ1zPyDx7cuPzkYex0bWoz1xuOtlolQmne2IP7R2wKcWq5/95Ayk&#10;u+Q9TM2zSoe3y/eye90Gvd4ac3+n1SOIiOf4D8OfPqtDyU4HP1EdRG9goTLNqIGZXi9SEIw8ZKsl&#10;iAOvkkSDLAt5XaL8BVBLAwQUAAAACACHTuJAS9vW+jcCAABLBAAADgAAAGRycy9lMm9Eb2MueG1s&#10;rVTdrhIxEL438R2a3suywFEOYTlBTjAmxHMSNF6Xbss26XZqW9jFB9A38Mob730unsNpFzhEvTKG&#10;pHRmvs7PNzM7vWtrTfbCeQWmoHmvT4kwHEpltgX98H75YkyJD8yUTIMRBT0IT+9mz59NGzsRA6hA&#10;l8IRdGL8pLEFrUKwkyzzvBI18z2wwqBRgqtZQNFts9KxBr3XOhv0+y+zBlxpHXDhPWrvOyOdJf9S&#10;Ch4epPQiEF1QzC2k06VzE89sNmWTrWO2UvyUBvuHLGqmDAa9uLpngZGdU3+4qhV34EGGHoc6AykV&#10;F6kGrCbv/1bNumJWpFqQHG8vNPn/55a/2z86okrs3ZASw2rs0fHb1+P3n8cfXwjqkKDG+gni1haR&#10;oX0NLYLPeo/KWHcrXR3/sSKCdqT6cKFXtIHw+Kg/HNzkaOJoy/vj8fA2NSB7em6dD28E1CReCuqw&#10;f4lWtl/5gKkg9AyJ0Qwsldaph9pEhQetyqhLgttuFtqRPcPmjxbxF9NGH1cwlLqnIk3LKUwsuSst&#10;3kK7aU88bKA8IA0Ouknyli8VprpiPjwyh6OD5eE6hAc8pIamoHC6UVKB+/w3fcRjR9FKSYOjWFD/&#10;acecoES/Ndjr23w0irObhNHNqwEK7tqyubaYXb0ALDjHxbM8XSM+6PNVOqg/4tbMY1Q0McMxdkF5&#10;cGdhEboVwb3jYj5PMJxXy8LKrC2Pzjv657sAUqXORKI6dpDiKODEJrJP2xVX4lpOqKdvwO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5e4BdsAAAAMAQAADwAAAAAAAAABACAAAAAiAAAAZHJzL2Rv&#10;d25yZXYueG1sUEsBAhQAFAAAAAgAh07iQEvb1vo3AgAASwQAAA4AAAAAAAAAAQAgAAAAKgEAAGRy&#10;cy9lMm9Eb2MueG1sUEsFBgAAAAAGAAYAWQEAANMFAAAAAA==&#10;">
                <v:fill on="f" focussize="0,0"/>
                <v:stroke color="#4C4C4C [3213]" joinstyle="round"/>
                <v:imagedata o:title=""/>
                <o:lock v:ext="edit" aspectratio="f"/>
                <v:textbox>
                  <w:txbxContent>
                    <w:p>
                      <w:pPr>
                        <w:jc w:val="center"/>
                      </w:pPr>
                      <w:r>
                        <w:rPr>
                          <w:rFonts w:hint="eastAsia"/>
                        </w:rPr>
                        <w:t>网络应用管控</w:t>
                      </w:r>
                    </w:p>
                  </w:txbxContent>
                </v:textbox>
                <w10:wrap type="square"/>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3197225</wp:posOffset>
                </wp:positionH>
                <wp:positionV relativeFrom="paragraph">
                  <wp:posOffset>-1217930</wp:posOffset>
                </wp:positionV>
                <wp:extent cx="1032510" cy="1088390"/>
                <wp:effectExtent l="0" t="0" r="34290" b="29210"/>
                <wp:wrapSquare wrapText="bothSides"/>
                <wp:docPr id="10" name="文本框 10"/>
                <wp:cNvGraphicFramePr/>
                <a:graphic xmlns:a="http://schemas.openxmlformats.org/drawingml/2006/main">
                  <a:graphicData uri="http://schemas.microsoft.com/office/word/2010/wordprocessingShape">
                    <wps:wsp>
                      <wps:cNvSpPr txBox="1"/>
                      <wps:spPr>
                        <a:xfrm>
                          <a:off x="0" y="0"/>
                          <a:ext cx="1032510" cy="10883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流量内容审计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0" o:spid="_x0000_s1026" o:spt="202" type="#_x0000_t202" style="position:absolute;left:0pt;margin-left:251.75pt;margin-top:-95.9pt;height:85.7pt;width:81.3pt;mso-wrap-distance-bottom:0pt;mso-wrap-distance-left:9pt;mso-wrap-distance-right:9pt;mso-wrap-distance-top:0pt;z-index:251675648;v-text-anchor:middle;mso-width-relative:page;mso-height-relative:page;" filled="f" stroked="t" coordsize="21600,21600" o:gfxdata="UEsDBAoAAAAAAIdO4kAAAAAAAAAAAAAAAAAEAAAAZHJzL1BLAwQUAAAACACHTuJAcJvwP9kAAAAM&#10;AQAADwAAAGRycy9kb3ducmV2LnhtbE2Py07DMBBF90j8gzVI7FrbgQQa4lQViAVsUAsf4MZDEojH&#10;Uez08fcMK1jOzNWZc6v1yQ/igFPsAxnQSwUCqQmup9bAx/vz4h5ETJacHQKhgTNGWNeXF5UtXTjS&#10;Fg+71AqGUCytgS6lsZQyNh16G5dhROLbZ5i8TTxOrXSTPTLcDzJTqpDe9sQfOjviY4fN9272BvJt&#10;9hbn9knl4+v5665/2US92hhzfaXVA4iEp/QXhl99VoeanfZhJhfFwAx1k3PUwEKvNJfgSFEUGsSe&#10;V5m6BVlX8n+J+gdQSwMEFAAAAAgAh07iQH3ZQ143AgAASwQAAA4AAABkcnMvZTJvRG9jLnhtbK1U&#10;zW4TMRC+I/EOlu9kkzSFNMqmCqmKkCpaKSDOjtebrOT1GNvJbnkAeANOXLjzXHkOPnuTNAJOCEVy&#10;PD/+ZuabmZ1et7VmO+V8RSbng16fM2UkFZVZ5/zD+9sXY858EKYQmozK+aPy/Hr2/Nm0sRM1pA3p&#10;QjkGEOMnjc35JgQ7yTIvN6oWvkdWGRhLcrUIEN06K5xogF7rbNjvv8wacoV1JJX30N50Rj5L+GWp&#10;ZLgvS68C0zlHbiGdLp2reGazqZisnbCbSh7SEP+QRS0qg6AnqBsRBNu66g+oupKOPJWhJ6nOqCwr&#10;qVINqGbQ/62a5UZYlWoBOd6eaPL/D1a+2z04VhXoHegxokaP9t++7r//3P/4wqADQY31E/gtLTxD&#10;+5paOB/1HspYd1u6Ov6jIgY7sB5P9Ko2MBkf9S+GlzGMhG3QH48vrhJ+9vTcOh/eKKpZvOTcoX+J&#10;VrG78wGpwPXoEqMZuq20Tj3UJio86aqIuiS49WqhHdsJNH+0iL+YNjDO3CB1T1WalkOYWHJXWryF&#10;dtUeeFhR8QgaHHWT5K28rZDqnfDhQTiMDsrDOoR7HKWmJud0uHG2Iff5b/roj47CylmDUcy5/7QV&#10;TnGm3xr0+mowGgE2JGF0+WoIwZ1bVucWs60XhIIHWDwr0zX6B328lo7qj9iaeYwKkzASsXMugzsK&#10;i9CtCPZOqvk8uWFerQh3ZmllBO/on28DlVXqTCSqYwcURwETm8g+bFdciXM5eT19A2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Cb8D/ZAAAADAEAAA8AAAAAAAAAAQAgAAAAIgAAAGRycy9kb3du&#10;cmV2LnhtbFBLAQIUABQAAAAIAIdO4kB92UNeNwIAAEsEAAAOAAAAAAAAAAEAIAAAACgBAABkcnMv&#10;ZTJvRG9jLnhtbFBLBQYAAAAABgAGAFkBAADRBQAAAAA=&#10;">
                <v:fill on="f" focussize="0,0"/>
                <v:stroke color="#4C4C4C [3213]" joinstyle="round"/>
                <v:imagedata o:title=""/>
                <o:lock v:ext="edit" aspectratio="f"/>
                <v:textbox>
                  <w:txbxContent>
                    <w:p>
                      <w:pPr>
                        <w:jc w:val="center"/>
                      </w:pPr>
                      <w:r>
                        <w:rPr>
                          <w:rFonts w:hint="eastAsia"/>
                        </w:rPr>
                        <w:t>流量内容审计</w:t>
                      </w:r>
                    </w:p>
                  </w:txbxContent>
                </v:textbox>
                <w10:wrap type="square"/>
              </v:shape>
            </w:pict>
          </mc:Fallback>
        </mc:AlternateContent>
      </w:r>
    </w:p>
    <w:p>
      <w:pPr>
        <w:pStyle w:val="43"/>
      </w:pPr>
      <w:r>
        <w:rPr>
          <w:rFonts w:hint="eastAsia"/>
        </w:rPr>
        <mc:AlternateContent>
          <mc:Choice Requires="wps">
            <w:drawing>
              <wp:anchor distT="0" distB="0" distL="114300" distR="114300" simplePos="0" relativeHeight="251687936" behindDoc="0" locked="0" layoutInCell="1" allowOverlap="1">
                <wp:simplePos x="0" y="0"/>
                <wp:positionH relativeFrom="column">
                  <wp:posOffset>637540</wp:posOffset>
                </wp:positionH>
                <wp:positionV relativeFrom="paragraph">
                  <wp:posOffset>11430</wp:posOffset>
                </wp:positionV>
                <wp:extent cx="4822825" cy="399415"/>
                <wp:effectExtent l="0" t="0" r="28575" b="32385"/>
                <wp:wrapSquare wrapText="bothSides"/>
                <wp:docPr id="16" name="文本框 16"/>
                <wp:cNvGraphicFramePr/>
                <a:graphic xmlns:a="http://schemas.openxmlformats.org/drawingml/2006/main">
                  <a:graphicData uri="http://schemas.microsoft.com/office/word/2010/wordprocessingShape">
                    <wps:wsp>
                      <wps:cNvSpPr txBox="1"/>
                      <wps:spPr>
                        <a:xfrm>
                          <a:off x="0" y="0"/>
                          <a:ext cx="4822825" cy="39941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流量安全事件数据挖掘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6" o:spid="_x0000_s1026" o:spt="202" type="#_x0000_t202" style="position:absolute;left:0pt;margin-left:50.2pt;margin-top:0.9pt;height:31.45pt;width:379.75pt;mso-wrap-distance-bottom:0pt;mso-wrap-distance-left:9pt;mso-wrap-distance-right:9pt;mso-wrap-distance-top:0pt;z-index:251687936;v-text-anchor:middle;mso-width-relative:page;mso-height-relative:page;" filled="f" stroked="t" coordsize="21600,21600" o:gfxdata="UEsDBAoAAAAAAIdO4kAAAAAAAAAAAAAAAAAEAAAAZHJzL1BLAwQUAAAACACHTuJAL17tItcAAAAI&#10;AQAADwAAAGRycy9kb3ducmV2LnhtbE2PzW7CMBCE75V4B2uReit2EAGSxkEI1EN7qaB9ABNvk7Tx&#10;Ooodft6+21O57WhGs98Um6vrxBmH0HrSkMwUCKTK25ZqDZ8fL09rECEasqbzhBpuGGBTTh4Kk1t/&#10;oQOej7EWXEIhNxqaGPtcylA16EyY+R6JvS8/OBNZDrW0g7lwuevkXKmldKYl/tCYHncNVj/H0WlI&#10;D/P3MNZ7lfZvt+9V+7oNSbbV+nGaqGcQEa/xPwx/+IwOJTOd/Eg2iI61UguO8sEL2F+nWQbipGG5&#10;WIEsC3k/oPwFUEsDBBQAAAAIAIdO4kAfL0FaNgIAAEoEAAAOAAAAZHJzL2Uyb0RvYy54bWytVM2O&#10;0zAQviPxDpbvNG1Il7ZquipdFSGt2JUK4uw6dhPJ8RjbbVIeAN6AExfuPFefg7GTdivghFAkZ/4y&#10;4++bmcxv21qRg7CuAp3T0WBIidAcikrvcvrh/frFhBLnmS6YAi1yehSO3i6eP5s3ZiZSKEEVwhJM&#10;ot2sMTktvTezJHG8FDVzAzBCo1OCrZlH1e6SwrIGs9cqSYfDm6QBWxgLXDiH1rvOSRcxv5SC+wcp&#10;nfBE5RTv5uNp47kNZ7KYs9nOMlNWvL8G+4db1KzSWPSS6o55Rva2+iNVXXELDqQfcKgTkLLiImJA&#10;NKPhb2g2JTMiYkFynLnQ5P5fWv7u8GhJVWDvbijRrMYenb59PX3/efrxhaANCWqMm2HcxmCkb19D&#10;i8Fnu0NjwN1KW4c3IiLoR6qPF3pF6wlHYzZJ00k6poSj7+V0mo3GIU3y9LWxzr8RUJMg5NRi+yKr&#10;7HDvfBd6DgnFNKwrpWILlQ4GB6oqgi0qdrddKUsODHufrcLTl7sKw+LdpyIOS18mIO6QBcm327an&#10;YQvFEVmw0A2SM3xd4VXvmfOPzOLkIHDcBv+Ah1TQ5BR6iZIS7Oe/2UM8NhS9lDQ4iTl1n/bMCkrU&#10;W42tno6yLIxuVLLxqxQVe+3ZXnv0vl4BAh7h3hkexRDv1VmUFuqPuDTLUBVdTHOsnVPu7VlZ+W5D&#10;cO24WC5jGI6rYf5ebwwPyTv6l3sPsoqdCUR17GBHg4IDG3vbL1fYiGs9Rj39A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9e7SLXAAAACAEAAA8AAAAAAAAAAQAgAAAAIgAAAGRycy9kb3ducmV2&#10;LnhtbFBLAQIUABQAAAAIAIdO4kAfL0FaNgIAAEoEAAAOAAAAAAAAAAEAIAAAACYBAABkcnMvZTJv&#10;RG9jLnhtbFBLBQYAAAAABgAGAFkBAADOBQAAAAA=&#10;">
                <v:fill on="f" focussize="0,0"/>
                <v:stroke color="#4C4C4C [3213]" joinstyle="round"/>
                <v:imagedata o:title=""/>
                <o:lock v:ext="edit" aspectratio="f"/>
                <v:textbox>
                  <w:txbxContent>
                    <w:p>
                      <w:pPr>
                        <w:jc w:val="center"/>
                      </w:pPr>
                      <w:r>
                        <w:rPr>
                          <w:rFonts w:hint="eastAsia"/>
                        </w:rPr>
                        <w:t>流量安全事件数据挖掘</w:t>
                      </w:r>
                    </w:p>
                  </w:txbxContent>
                </v:textbox>
                <w10:wrap type="square"/>
              </v:shape>
            </w:pict>
          </mc:Fallback>
        </mc:AlternateContent>
      </w:r>
    </w:p>
    <w:p>
      <w:pPr>
        <w:pStyle w:val="43"/>
      </w:pPr>
    </w:p>
    <w:p>
      <w:pPr>
        <w:pStyle w:val="43"/>
      </w:pPr>
    </w:p>
    <w:p>
      <w:pPr>
        <w:pStyle w:val="43"/>
      </w:pPr>
    </w:p>
    <w:p>
      <w:pPr>
        <w:pStyle w:val="43"/>
      </w:pPr>
      <w:bookmarkStart w:id="16" w:name="_GoBack"/>
      <w:bookmarkEnd w:id="16"/>
    </w:p>
    <w:p>
      <w:pPr>
        <w:pStyle w:val="43"/>
      </w:pPr>
    </w:p>
    <w:p>
      <w:pPr>
        <w:pStyle w:val="43"/>
      </w:pPr>
    </w:p>
    <w:p>
      <w:pPr>
        <w:pStyle w:val="50"/>
      </w:pPr>
      <w:r>
        <w:br w:type="page"/>
      </w:r>
      <w:bookmarkStart w:id="1" w:name="_Toc479531139"/>
      <w:r>
        <w:t>CFS</w:t>
      </w:r>
      <w:r>
        <w:rPr>
          <w:rFonts w:hint="eastAsia"/>
        </w:rPr>
        <w:t>平台功能</w:t>
      </w:r>
      <w:bookmarkEnd w:id="1"/>
    </w:p>
    <w:p>
      <w:pPr>
        <w:pStyle w:val="43"/>
        <w:numPr>
          <w:ilvl w:val="0"/>
          <w:numId w:val="7"/>
        </w:numPr>
      </w:pPr>
      <w:r>
        <w:rPr>
          <w:rFonts w:hint="eastAsia"/>
        </w:rPr>
        <w:t>对用户提供</w:t>
      </w:r>
      <w:r>
        <w:t>PORTAL</w:t>
      </w:r>
      <w:r>
        <w:rPr>
          <w:rFonts w:hint="eastAsia"/>
        </w:rPr>
        <w:t>界面，包括：</w:t>
      </w:r>
    </w:p>
    <w:p>
      <w:pPr>
        <w:pStyle w:val="43"/>
        <w:numPr>
          <w:ilvl w:val="1"/>
          <w:numId w:val="7"/>
        </w:numPr>
      </w:pPr>
      <w:r>
        <w:rPr>
          <w:rFonts w:hint="eastAsia"/>
        </w:rPr>
        <w:t>最终用户的管理界面，包括平台试用界面，注册、登录和退出登录等的账号管理相关界面，用户自服务配置界面，检索查询界面，数据挖掘、报表相关界面。</w:t>
      </w:r>
    </w:p>
    <w:p>
      <w:pPr>
        <w:pStyle w:val="43"/>
        <w:numPr>
          <w:ilvl w:val="1"/>
          <w:numId w:val="7"/>
        </w:numPr>
      </w:pPr>
      <w:r>
        <w:rPr>
          <w:rFonts w:hint="eastAsia"/>
        </w:rPr>
        <w:t>平台管理员的管理界面</w:t>
      </w:r>
    </w:p>
    <w:p>
      <w:pPr>
        <w:pStyle w:val="43"/>
        <w:numPr>
          <w:ilvl w:val="0"/>
          <w:numId w:val="7"/>
        </w:numPr>
      </w:pPr>
      <w:r>
        <w:rPr>
          <w:rFonts w:hint="eastAsia"/>
        </w:rPr>
        <w:t>用户管理相关功能，包括：</w:t>
      </w:r>
    </w:p>
    <w:p>
      <w:pPr>
        <w:pStyle w:val="43"/>
        <w:numPr>
          <w:ilvl w:val="1"/>
          <w:numId w:val="7"/>
        </w:numPr>
      </w:pPr>
      <w:r>
        <w:rPr>
          <w:rFonts w:hint="eastAsia"/>
        </w:rPr>
        <w:t>用户管理，包括用户注册、用户列表检索、用户信息管理、用户受平台管理的网络资产管理。</w:t>
      </w:r>
    </w:p>
    <w:p>
      <w:pPr>
        <w:pStyle w:val="43"/>
        <w:numPr>
          <w:ilvl w:val="1"/>
          <w:numId w:val="7"/>
        </w:numPr>
      </w:pPr>
      <w:r>
        <w:rPr>
          <w:rFonts w:hint="eastAsia"/>
        </w:rPr>
        <w:t>探针管理，管理每一个用户处部署的网络探针设备，包括探针配置，探针运行状态管理、探针故障告警。</w:t>
      </w:r>
    </w:p>
    <w:p>
      <w:pPr>
        <w:pStyle w:val="43"/>
        <w:numPr>
          <w:ilvl w:val="1"/>
          <w:numId w:val="7"/>
        </w:numPr>
      </w:pPr>
      <w:r>
        <w:rPr>
          <w:rFonts w:hint="eastAsia"/>
        </w:rPr>
        <w:t>移动终端管理，管理每一个用户处登记接受管理的移动终端，包括移动终端的信息管理、配置管理（通过</w:t>
      </w:r>
      <w:r>
        <w:t>CFS</w:t>
      </w:r>
      <w:r>
        <w:rPr>
          <w:rFonts w:hint="eastAsia"/>
        </w:rPr>
        <w:t>平台自定义的</w:t>
      </w:r>
      <w:r>
        <w:t>CFS</w:t>
      </w:r>
      <w:r>
        <w:rPr>
          <w:rFonts w:hint="eastAsia"/>
        </w:rPr>
        <w:t>管理协议接口）、运行状态管理、移动终端故障告警。</w:t>
      </w:r>
    </w:p>
    <w:p>
      <w:pPr>
        <w:pStyle w:val="43"/>
        <w:numPr>
          <w:ilvl w:val="1"/>
          <w:numId w:val="7"/>
        </w:numPr>
      </w:pPr>
      <w:r>
        <w:rPr>
          <w:rFonts w:hint="eastAsia"/>
        </w:rPr>
        <w:t>隧道管理，按照用户服务协议，管理平台和用户侧探针（</w:t>
      </w:r>
      <w:r>
        <w:t>CFS-Probe</w:t>
      </w:r>
      <w:r>
        <w:rPr>
          <w:rFonts w:hint="eastAsia"/>
        </w:rPr>
        <w:t>）和移动终端代理软件（</w:t>
      </w:r>
      <w:r>
        <w:t>CFS-MAgent</w:t>
      </w:r>
      <w:r>
        <w:rPr>
          <w:rFonts w:hint="eastAsia"/>
        </w:rPr>
        <w:t>）与平台侧之间的隧道，包括隧道的建立、拆除、状态监测。也包括，在服务器群管理模块的指令下，依据服务器负载均衡的算法，动态调整隧道的配置，包括但不限于：调整隧道的带宽参数、调整流量镜像策略以增加或减少镜像的流量、更换隧道平台侧的服务器节点以实现流量负载均衡。</w:t>
      </w:r>
    </w:p>
    <w:p>
      <w:pPr>
        <w:pStyle w:val="43"/>
        <w:numPr>
          <w:ilvl w:val="0"/>
          <w:numId w:val="7"/>
        </w:numPr>
      </w:pPr>
      <w:r>
        <w:rPr>
          <w:rFonts w:hint="eastAsia"/>
        </w:rPr>
        <w:t>服务器群管理</w:t>
      </w:r>
    </w:p>
    <w:p>
      <w:pPr>
        <w:pStyle w:val="43"/>
        <w:numPr>
          <w:ilvl w:val="1"/>
          <w:numId w:val="7"/>
        </w:numPr>
      </w:pPr>
      <w:r>
        <w:rPr>
          <w:rFonts w:hint="eastAsia"/>
        </w:rPr>
        <w:t>管理维护平台服务器的列表，增加、拆除服务器，调整服务器的参数，以及相应的工作负载迁移。</w:t>
      </w:r>
    </w:p>
    <w:p>
      <w:pPr>
        <w:pStyle w:val="43"/>
        <w:numPr>
          <w:ilvl w:val="1"/>
          <w:numId w:val="7"/>
        </w:numPr>
      </w:pPr>
      <w:r>
        <w:rPr>
          <w:rFonts w:hint="eastAsia"/>
        </w:rPr>
        <w:t>监控服务器的运行状态，包括故障告警、负载情况等。</w:t>
      </w:r>
    </w:p>
    <w:p>
      <w:pPr>
        <w:pStyle w:val="43"/>
        <w:numPr>
          <w:ilvl w:val="1"/>
          <w:numId w:val="7"/>
        </w:numPr>
      </w:pPr>
      <w:r>
        <w:rPr>
          <w:rFonts w:hint="eastAsia"/>
        </w:rPr>
        <w:t>服务器群负载分担，针对服务器群中不同类型的服务器，采集不同的负载参数，根据负载均衡算法动态调整服务器的负载。包括对隧道管理模块下发指令，调整用户侧通过隧道上报信息对服务器群的压力冲击。</w:t>
      </w:r>
    </w:p>
    <w:p>
      <w:pPr>
        <w:pStyle w:val="43"/>
        <w:numPr>
          <w:ilvl w:val="0"/>
          <w:numId w:val="7"/>
        </w:numPr>
      </w:pPr>
      <w:r>
        <w:rPr>
          <w:rFonts w:hint="eastAsia"/>
        </w:rPr>
        <w:t>报表管理</w:t>
      </w:r>
    </w:p>
    <w:p>
      <w:pPr>
        <w:pStyle w:val="43"/>
        <w:numPr>
          <w:ilvl w:val="1"/>
          <w:numId w:val="7"/>
        </w:numPr>
      </w:pPr>
      <w:r>
        <w:rPr>
          <w:rFonts w:hint="eastAsia"/>
        </w:rPr>
        <w:t>平台管理员所需报表的管理，包括注册用户信息、状态的报表，平台、探针和移动终端软件运行状态报表，用户整体安全事件的汇总报表及数据挖掘报表的定制、生成和分发。</w:t>
      </w:r>
    </w:p>
    <w:p>
      <w:pPr>
        <w:pStyle w:val="43"/>
        <w:numPr>
          <w:ilvl w:val="1"/>
          <w:numId w:val="7"/>
        </w:numPr>
      </w:pPr>
      <w:r>
        <w:rPr>
          <w:rFonts w:hint="eastAsia"/>
        </w:rPr>
        <w:t>用户所需报表的管理，包括用户自己的网络资产报表、用户流量分析报表、用户流量控制记录、用户流量内容信息安全报表、用户网络应用安全扫描报表以及以上历史记录信息的数据挖掘结果报表的定制、生成和分发。</w:t>
      </w:r>
    </w:p>
    <w:p>
      <w:pPr>
        <w:pStyle w:val="43"/>
        <w:numPr>
          <w:ilvl w:val="0"/>
          <w:numId w:val="7"/>
        </w:numPr>
      </w:pPr>
      <w:r>
        <w:rPr>
          <w:rFonts w:hint="eastAsia"/>
        </w:rPr>
        <w:t>工作流程管理</w:t>
      </w:r>
    </w:p>
    <w:p>
      <w:pPr>
        <w:pStyle w:val="43"/>
        <w:ind w:left="415"/>
      </w:pPr>
      <w:r>
        <w:rPr>
          <w:rFonts w:hint="eastAsia"/>
        </w:rPr>
        <w:t>是平台上所有业务工作流程的集中管理模块。读取来自用户配置的对流量的管理策略，根据服务器群管理模块采集到的服务器群运行状态，将用户流量的安全管控工作自动分配到服务器群的各类服务器上，以流水线的方式完成用户镜像的网络流量的各个处理环节。将最终的处理结果导向到数据库表予以记录，并提供给后续的数据挖掘和报表处理。</w:t>
      </w:r>
    </w:p>
    <w:p>
      <w:pPr>
        <w:pStyle w:val="43"/>
        <w:numPr>
          <w:ilvl w:val="0"/>
          <w:numId w:val="7"/>
        </w:numPr>
      </w:pPr>
      <w:r>
        <w:rPr>
          <w:rFonts w:hint="eastAsia"/>
        </w:rPr>
        <w:t>流量采集</w:t>
      </w:r>
    </w:p>
    <w:p>
      <w:pPr>
        <w:pStyle w:val="43"/>
        <w:ind w:left="415"/>
      </w:pPr>
      <w:r>
        <w:rPr>
          <w:rFonts w:hint="eastAsia"/>
        </w:rPr>
        <w:t>专用的服务器集群接入来自用户探针及移动终端代理软件的隧道，终结隧道，并从中提取出原始报文，或者是经过探针、移动终端软件代理软件处理并提取出来的流量信息。传递给后续的流量还原模块（服务器群）处理。</w:t>
      </w:r>
    </w:p>
    <w:p>
      <w:pPr>
        <w:pStyle w:val="43"/>
        <w:numPr>
          <w:ilvl w:val="0"/>
          <w:numId w:val="7"/>
        </w:numPr>
      </w:pPr>
      <w:r>
        <w:rPr>
          <w:rFonts w:hint="eastAsia"/>
        </w:rPr>
        <w:t>流量还原</w:t>
      </w:r>
    </w:p>
    <w:p>
      <w:pPr>
        <w:pStyle w:val="43"/>
        <w:ind w:left="415"/>
      </w:pPr>
      <w:r>
        <w:rPr>
          <w:rFonts w:hint="eastAsia"/>
        </w:rPr>
        <w:t>专用的服务器群接入来自流量采集前端服务器送来的原始报文流，进行</w:t>
      </w:r>
      <w:r>
        <w:t>TCP</w:t>
      </w:r>
      <w:r>
        <w:rPr>
          <w:rFonts w:hint="eastAsia"/>
        </w:rPr>
        <w:t xml:space="preserve"> </w:t>
      </w:r>
      <w:r>
        <w:t>/</w:t>
      </w:r>
      <w:r>
        <w:rPr>
          <w:rFonts w:hint="eastAsia"/>
        </w:rPr>
        <w:t xml:space="preserve"> </w:t>
      </w:r>
      <w:r>
        <w:t>UDP</w:t>
      </w:r>
      <w:r>
        <w:rPr>
          <w:rFonts w:hint="eastAsia"/>
        </w:rPr>
        <w:t>会话还原，提取出会话净荷，并对特定的应用予以进一步处理，提取出应用专有信息；或者是针对采集服务器送来的经过预处理提取出来的流量信息，再进行必要的更加深入的还原、精简处理。流量还原的结果将以格式化形式传递给后续的流量安全处理模块。</w:t>
      </w:r>
    </w:p>
    <w:p>
      <w:pPr>
        <w:pStyle w:val="43"/>
        <w:numPr>
          <w:ilvl w:val="0"/>
          <w:numId w:val="7"/>
        </w:numPr>
      </w:pPr>
      <w:r>
        <w:rPr>
          <w:rFonts w:hint="eastAsia"/>
        </w:rPr>
        <w:t>流量安全处理模块，是对用户流量进行实际安全处理的系列模块，部署于专用或多功能共用的服务器中。包括：</w:t>
      </w:r>
    </w:p>
    <w:p>
      <w:pPr>
        <w:pStyle w:val="43"/>
        <w:numPr>
          <w:ilvl w:val="1"/>
          <w:numId w:val="7"/>
        </w:numPr>
      </w:pPr>
      <w:r>
        <w:rPr>
          <w:rFonts w:hint="eastAsia"/>
        </w:rPr>
        <w:t>异常流量预警</w:t>
      </w:r>
    </w:p>
    <w:p>
      <w:pPr>
        <w:pStyle w:val="43"/>
        <w:numPr>
          <w:ilvl w:val="1"/>
          <w:numId w:val="7"/>
        </w:numPr>
      </w:pPr>
      <w:r>
        <w:rPr>
          <w:rFonts w:hint="eastAsia"/>
        </w:rPr>
        <w:t>网络应用管控</w:t>
      </w:r>
    </w:p>
    <w:p>
      <w:pPr>
        <w:pStyle w:val="43"/>
        <w:numPr>
          <w:ilvl w:val="1"/>
          <w:numId w:val="7"/>
        </w:numPr>
      </w:pPr>
      <w:r>
        <w:rPr>
          <w:rFonts w:hint="eastAsia"/>
        </w:rPr>
        <w:t>流量内容审计</w:t>
      </w:r>
    </w:p>
    <w:p>
      <w:pPr>
        <w:pStyle w:val="43"/>
        <w:numPr>
          <w:ilvl w:val="1"/>
          <w:numId w:val="7"/>
        </w:numPr>
      </w:pPr>
      <w:r>
        <w:rPr>
          <w:rFonts w:hint="eastAsia"/>
        </w:rPr>
        <w:t>应用安全扫描</w:t>
      </w:r>
    </w:p>
    <w:p>
      <w:pPr>
        <w:pStyle w:val="50"/>
      </w:pPr>
      <w:r>
        <w:br w:type="page"/>
      </w:r>
      <w:bookmarkStart w:id="2" w:name="_Toc479531140"/>
      <w:r>
        <w:t>CFS</w:t>
      </w:r>
      <w:r>
        <w:rPr>
          <w:rFonts w:hint="eastAsia"/>
        </w:rPr>
        <w:t>平台对外接口</w:t>
      </w:r>
      <w:bookmarkEnd w:id="2"/>
    </w:p>
    <w:p>
      <w:pPr>
        <w:pStyle w:val="51"/>
      </w:pPr>
      <w:bookmarkStart w:id="3" w:name="_Toc479531141"/>
      <w:r>
        <w:t>CFSP</w:t>
      </w:r>
      <w:r>
        <w:rPr>
          <w:rFonts w:hint="eastAsia"/>
        </w:rPr>
        <w:t>和</w:t>
      </w:r>
      <w:r>
        <w:t>CFS</w:t>
      </w:r>
      <w:r>
        <w:rPr>
          <w:rFonts w:hint="eastAsia"/>
        </w:rPr>
        <w:t>探针间接口</w:t>
      </w:r>
      <w:bookmarkEnd w:id="3"/>
    </w:p>
    <w:p>
      <w:pPr>
        <w:pStyle w:val="54"/>
      </w:pPr>
      <w:bookmarkStart w:id="4" w:name="_Toc479531142"/>
      <w:r>
        <w:t>CFS Probe</w:t>
      </w:r>
      <w:r>
        <w:rPr>
          <w:rFonts w:hint="eastAsia"/>
        </w:rPr>
        <w:t>的状态上报接口</w:t>
      </w:r>
      <w:bookmarkEnd w:id="4"/>
    </w:p>
    <w:p>
      <w:pPr>
        <w:pStyle w:val="43"/>
        <w:ind w:left="425" w:firstLine="0"/>
        <w:rPr>
          <w:b/>
        </w:rPr>
      </w:pPr>
      <w:r>
        <w:rPr>
          <w:rFonts w:hint="eastAsia"/>
          <w:b/>
        </w:rPr>
        <w:t>接口名称：C</w:t>
      </w:r>
      <w:r>
        <w:rPr>
          <w:b/>
        </w:rPr>
        <w:t>FSProbeStatus</w:t>
      </w:r>
    </w:p>
    <w:p>
      <w:pPr>
        <w:pStyle w:val="43"/>
        <w:ind w:left="425" w:firstLine="0"/>
        <w:rPr>
          <w:b/>
        </w:rPr>
      </w:pPr>
      <w:r>
        <w:rPr>
          <w:rFonts w:hint="eastAsia"/>
          <w:b/>
        </w:rPr>
        <w:t>方向：C</w:t>
      </w:r>
      <w:r>
        <w:rPr>
          <w:b/>
        </w:rPr>
        <w:t>FS Probe</w:t>
      </w:r>
      <w:r>
        <w:rPr>
          <w:b/>
        </w:rPr>
        <w:sym w:font="Wingdings" w:char="F0E0"/>
      </w:r>
      <w:r>
        <w:rPr>
          <w:b/>
        </w:rPr>
        <w:t>CFS</w:t>
      </w:r>
      <w:r>
        <w:rPr>
          <w:rFonts w:hint="eastAsia"/>
          <w:b/>
        </w:rPr>
        <w:t>平台</w:t>
      </w:r>
    </w:p>
    <w:p>
      <w:pPr>
        <w:pStyle w:val="43"/>
        <w:ind w:left="425" w:firstLine="0"/>
        <w:rPr>
          <w:b/>
        </w:rPr>
      </w:pPr>
      <w:r>
        <w:rPr>
          <w:rFonts w:hint="eastAsia"/>
          <w:b/>
        </w:rPr>
        <w:t>接口输入参数：</w:t>
      </w:r>
    </w:p>
    <w:p>
      <w:pPr>
        <w:pStyle w:val="43"/>
        <w:numPr>
          <w:ilvl w:val="1"/>
          <w:numId w:val="8"/>
        </w:numPr>
        <w:rPr>
          <w:b/>
        </w:rPr>
      </w:pPr>
      <w:r>
        <w:rPr>
          <w:rFonts w:hint="eastAsia"/>
          <w:b/>
        </w:rPr>
        <w:t>探针状态信息</w:t>
      </w:r>
    </w:p>
    <w:p>
      <w:pPr>
        <w:pStyle w:val="43"/>
        <w:ind w:left="425" w:firstLine="0"/>
        <w:rPr>
          <w:b/>
        </w:rPr>
      </w:pPr>
      <w:r>
        <w:rPr>
          <w:rFonts w:hint="eastAsia"/>
          <w:b/>
        </w:rPr>
        <w:t>接口输出参数：</w:t>
      </w:r>
    </w:p>
    <w:p>
      <w:pPr>
        <w:pStyle w:val="43"/>
        <w:ind w:left="425" w:firstLine="0"/>
        <w:rPr>
          <w:b/>
        </w:rPr>
      </w:pPr>
      <w:r>
        <w:rPr>
          <w:rFonts w:hint="eastAsia"/>
          <w:b/>
        </w:rPr>
        <w:t>接口相关处理流程：</w:t>
      </w:r>
    </w:p>
    <w:p>
      <w:pPr>
        <w:pStyle w:val="54"/>
      </w:pPr>
      <w:bookmarkStart w:id="5" w:name="_Toc479531143"/>
      <w:r>
        <w:t>CFS Probe</w:t>
      </w:r>
      <w:r>
        <w:rPr>
          <w:rFonts w:hint="eastAsia"/>
        </w:rPr>
        <w:t>的配置接口</w:t>
      </w:r>
      <w:bookmarkEnd w:id="5"/>
    </w:p>
    <w:p>
      <w:pPr>
        <w:pStyle w:val="43"/>
        <w:ind w:left="425" w:firstLine="0"/>
        <w:rPr>
          <w:b/>
        </w:rPr>
      </w:pPr>
      <w:r>
        <w:rPr>
          <w:rFonts w:hint="eastAsia"/>
          <w:b/>
        </w:rPr>
        <w:t>接口名称：C</w:t>
      </w:r>
      <w:r>
        <w:rPr>
          <w:b/>
        </w:rPr>
        <w:t>FSProbeConfig</w:t>
      </w:r>
    </w:p>
    <w:p>
      <w:pPr>
        <w:pStyle w:val="43"/>
        <w:ind w:left="425" w:firstLine="0"/>
        <w:rPr>
          <w:b/>
        </w:rPr>
      </w:pPr>
      <w:r>
        <w:rPr>
          <w:rFonts w:hint="eastAsia"/>
          <w:b/>
        </w:rPr>
        <w:t>方向：C</w:t>
      </w:r>
      <w:r>
        <w:rPr>
          <w:b/>
        </w:rPr>
        <w:t>FS</w:t>
      </w:r>
      <w:r>
        <w:rPr>
          <w:rFonts w:hint="eastAsia"/>
          <w:b/>
        </w:rPr>
        <w:t>平台</w:t>
      </w:r>
      <w:r>
        <w:rPr>
          <w:b/>
        </w:rPr>
        <w:sym w:font="Wingdings" w:char="F0E0"/>
      </w:r>
      <w:r>
        <w:rPr>
          <w:b/>
        </w:rPr>
        <w:t>CFS Probe</w:t>
      </w:r>
    </w:p>
    <w:p>
      <w:pPr>
        <w:pStyle w:val="43"/>
        <w:ind w:left="425" w:firstLine="0"/>
        <w:rPr>
          <w:b/>
        </w:rPr>
      </w:pPr>
      <w:r>
        <w:rPr>
          <w:rFonts w:hint="eastAsia"/>
          <w:b/>
        </w:rPr>
        <w:t>接口输入参数：</w:t>
      </w:r>
    </w:p>
    <w:p>
      <w:pPr>
        <w:pStyle w:val="43"/>
        <w:numPr>
          <w:ilvl w:val="1"/>
          <w:numId w:val="9"/>
        </w:numPr>
        <w:rPr>
          <w:b/>
        </w:rPr>
      </w:pPr>
      <w:r>
        <w:rPr>
          <w:rFonts w:hint="eastAsia"/>
          <w:b/>
        </w:rPr>
        <w:t>探针配置信息</w:t>
      </w:r>
    </w:p>
    <w:p>
      <w:pPr>
        <w:pStyle w:val="43"/>
        <w:ind w:left="425" w:firstLine="0"/>
        <w:rPr>
          <w:b/>
        </w:rPr>
      </w:pPr>
      <w:r>
        <w:rPr>
          <w:rFonts w:hint="eastAsia"/>
          <w:b/>
        </w:rPr>
        <w:t>接口输出参数：</w:t>
      </w:r>
    </w:p>
    <w:p>
      <w:pPr>
        <w:pStyle w:val="43"/>
        <w:numPr>
          <w:ilvl w:val="1"/>
          <w:numId w:val="10"/>
        </w:numPr>
        <w:rPr>
          <w:b/>
        </w:rPr>
      </w:pPr>
      <w:r>
        <w:rPr>
          <w:rFonts w:hint="eastAsia"/>
          <w:b/>
        </w:rPr>
        <w:t>探针配置结果</w:t>
      </w:r>
    </w:p>
    <w:p>
      <w:pPr>
        <w:pStyle w:val="43"/>
        <w:ind w:left="425" w:firstLine="0"/>
        <w:rPr>
          <w:b/>
        </w:rPr>
      </w:pPr>
      <w:r>
        <w:rPr>
          <w:rFonts w:hint="eastAsia"/>
          <w:b/>
        </w:rPr>
        <w:t>接口相关处理流程：</w:t>
      </w:r>
    </w:p>
    <w:p>
      <w:pPr>
        <w:pStyle w:val="43"/>
      </w:pPr>
    </w:p>
    <w:p>
      <w:pPr>
        <w:pStyle w:val="51"/>
      </w:pPr>
      <w:r>
        <w:br w:type="page"/>
      </w:r>
      <w:bookmarkStart w:id="6" w:name="_Toc479531144"/>
      <w:r>
        <w:t>CFSP</w:t>
      </w:r>
      <w:r>
        <w:rPr>
          <w:rFonts w:hint="eastAsia"/>
        </w:rPr>
        <w:t>和移动终端间接口</w:t>
      </w:r>
      <w:bookmarkEnd w:id="6"/>
    </w:p>
    <w:p>
      <w:pPr>
        <w:pStyle w:val="54"/>
      </w:pPr>
      <w:bookmarkStart w:id="7" w:name="_Toc479531145"/>
      <w:r>
        <w:t>CFS MAgent</w:t>
      </w:r>
      <w:r>
        <w:rPr>
          <w:rFonts w:hint="eastAsia"/>
        </w:rPr>
        <w:t>的状态上报接口</w:t>
      </w:r>
      <w:bookmarkEnd w:id="7"/>
    </w:p>
    <w:p>
      <w:pPr>
        <w:pStyle w:val="43"/>
        <w:ind w:left="425" w:firstLine="0"/>
        <w:rPr>
          <w:b/>
        </w:rPr>
      </w:pPr>
      <w:r>
        <w:rPr>
          <w:rFonts w:hint="eastAsia"/>
          <w:b/>
        </w:rPr>
        <w:t>接口名称：C</w:t>
      </w:r>
      <w:r>
        <w:rPr>
          <w:b/>
        </w:rPr>
        <w:t>FSMAgentStatus</w:t>
      </w:r>
    </w:p>
    <w:p>
      <w:pPr>
        <w:pStyle w:val="43"/>
        <w:ind w:left="425" w:firstLine="0"/>
        <w:rPr>
          <w:b/>
        </w:rPr>
      </w:pPr>
      <w:r>
        <w:rPr>
          <w:rFonts w:hint="eastAsia"/>
          <w:b/>
        </w:rPr>
        <w:t>方向：C</w:t>
      </w:r>
      <w:r>
        <w:rPr>
          <w:b/>
        </w:rPr>
        <w:t>FS MAgent</w:t>
      </w:r>
      <w:r>
        <w:rPr>
          <w:b/>
        </w:rPr>
        <w:sym w:font="Wingdings" w:char="F0E0"/>
      </w:r>
      <w:r>
        <w:rPr>
          <w:b/>
        </w:rPr>
        <w:t>CFS</w:t>
      </w:r>
      <w:r>
        <w:rPr>
          <w:rFonts w:hint="eastAsia"/>
          <w:b/>
        </w:rPr>
        <w:t>平台</w:t>
      </w:r>
    </w:p>
    <w:p>
      <w:pPr>
        <w:pStyle w:val="43"/>
        <w:ind w:left="425" w:firstLine="0"/>
        <w:rPr>
          <w:b/>
        </w:rPr>
      </w:pPr>
      <w:r>
        <w:rPr>
          <w:rFonts w:hint="eastAsia"/>
          <w:b/>
        </w:rPr>
        <w:t>接口输入参数：</w:t>
      </w:r>
    </w:p>
    <w:p>
      <w:pPr>
        <w:pStyle w:val="43"/>
        <w:numPr>
          <w:ilvl w:val="1"/>
          <w:numId w:val="8"/>
        </w:numPr>
        <w:rPr>
          <w:b/>
        </w:rPr>
      </w:pPr>
      <w:r>
        <w:rPr>
          <w:rFonts w:hint="eastAsia"/>
          <w:b/>
        </w:rPr>
        <w:t>移动终端代理软件状态信息</w:t>
      </w:r>
    </w:p>
    <w:p>
      <w:pPr>
        <w:pStyle w:val="43"/>
        <w:ind w:left="425" w:firstLine="0"/>
        <w:rPr>
          <w:b/>
        </w:rPr>
      </w:pPr>
      <w:r>
        <w:rPr>
          <w:rFonts w:hint="eastAsia"/>
          <w:b/>
        </w:rPr>
        <w:t>接口输出参数：</w:t>
      </w:r>
    </w:p>
    <w:p>
      <w:pPr>
        <w:pStyle w:val="43"/>
        <w:ind w:left="425" w:firstLine="0"/>
        <w:rPr>
          <w:b/>
        </w:rPr>
      </w:pPr>
      <w:r>
        <w:rPr>
          <w:rFonts w:hint="eastAsia"/>
          <w:b/>
        </w:rPr>
        <w:t>接口相关处理流程：</w:t>
      </w:r>
    </w:p>
    <w:p>
      <w:pPr>
        <w:pStyle w:val="43"/>
        <w:ind w:left="425" w:firstLine="0"/>
        <w:rPr>
          <w:b/>
        </w:rPr>
      </w:pPr>
    </w:p>
    <w:p>
      <w:pPr>
        <w:pStyle w:val="54"/>
      </w:pPr>
      <w:bookmarkStart w:id="8" w:name="_Toc479531146"/>
      <w:r>
        <w:t>CFS MAgent</w:t>
      </w:r>
      <w:r>
        <w:rPr>
          <w:rFonts w:hint="eastAsia"/>
        </w:rPr>
        <w:t>的配置接口</w:t>
      </w:r>
      <w:bookmarkEnd w:id="8"/>
    </w:p>
    <w:p>
      <w:pPr>
        <w:pStyle w:val="43"/>
        <w:ind w:left="425" w:firstLine="0"/>
        <w:rPr>
          <w:b/>
        </w:rPr>
      </w:pPr>
      <w:r>
        <w:rPr>
          <w:rFonts w:hint="eastAsia"/>
          <w:b/>
        </w:rPr>
        <w:t>接口名称：C</w:t>
      </w:r>
      <w:r>
        <w:rPr>
          <w:b/>
        </w:rPr>
        <w:t>FSMAgentConfig</w:t>
      </w:r>
    </w:p>
    <w:p>
      <w:pPr>
        <w:pStyle w:val="43"/>
        <w:ind w:left="425" w:firstLine="0"/>
        <w:rPr>
          <w:b/>
        </w:rPr>
      </w:pPr>
      <w:r>
        <w:rPr>
          <w:rFonts w:hint="eastAsia"/>
          <w:b/>
        </w:rPr>
        <w:t>方向：C</w:t>
      </w:r>
      <w:r>
        <w:rPr>
          <w:b/>
        </w:rPr>
        <w:t>FS</w:t>
      </w:r>
      <w:r>
        <w:rPr>
          <w:rFonts w:hint="eastAsia"/>
          <w:b/>
        </w:rPr>
        <w:t>平台</w:t>
      </w:r>
      <w:r>
        <w:rPr>
          <w:b/>
        </w:rPr>
        <w:sym w:font="Wingdings" w:char="F0E0"/>
      </w:r>
      <w:r>
        <w:rPr>
          <w:b/>
        </w:rPr>
        <w:t>CFS MAgent</w:t>
      </w:r>
    </w:p>
    <w:p>
      <w:pPr>
        <w:pStyle w:val="43"/>
        <w:ind w:left="425" w:firstLine="0"/>
        <w:rPr>
          <w:b/>
        </w:rPr>
      </w:pPr>
      <w:r>
        <w:rPr>
          <w:rFonts w:hint="eastAsia"/>
          <w:b/>
        </w:rPr>
        <w:t>接口输入参数：</w:t>
      </w:r>
    </w:p>
    <w:p>
      <w:pPr>
        <w:pStyle w:val="43"/>
        <w:numPr>
          <w:ilvl w:val="1"/>
          <w:numId w:val="9"/>
        </w:numPr>
        <w:rPr>
          <w:b/>
        </w:rPr>
      </w:pPr>
      <w:r>
        <w:rPr>
          <w:rFonts w:hint="eastAsia"/>
          <w:b/>
        </w:rPr>
        <w:t>移动终端软件代理配置信息</w:t>
      </w:r>
    </w:p>
    <w:p>
      <w:pPr>
        <w:pStyle w:val="43"/>
        <w:ind w:left="425" w:firstLine="0"/>
        <w:rPr>
          <w:b/>
        </w:rPr>
      </w:pPr>
      <w:r>
        <w:rPr>
          <w:rFonts w:hint="eastAsia"/>
          <w:b/>
        </w:rPr>
        <w:t>接口输出参数：</w:t>
      </w:r>
    </w:p>
    <w:p>
      <w:pPr>
        <w:pStyle w:val="43"/>
        <w:numPr>
          <w:ilvl w:val="1"/>
          <w:numId w:val="10"/>
        </w:numPr>
        <w:rPr>
          <w:b/>
        </w:rPr>
      </w:pPr>
      <w:r>
        <w:rPr>
          <w:rFonts w:hint="eastAsia"/>
          <w:b/>
        </w:rPr>
        <w:t>移动终端软件代理配置结果</w:t>
      </w:r>
    </w:p>
    <w:p>
      <w:pPr>
        <w:pStyle w:val="43"/>
        <w:ind w:left="425" w:firstLine="0"/>
        <w:rPr>
          <w:b/>
        </w:rPr>
      </w:pPr>
      <w:r>
        <w:rPr>
          <w:rFonts w:hint="eastAsia"/>
          <w:b/>
        </w:rPr>
        <w:t>接口相关处理流程：</w:t>
      </w:r>
    </w:p>
    <w:p>
      <w:pPr>
        <w:pStyle w:val="43"/>
      </w:pPr>
    </w:p>
    <w:p>
      <w:pPr>
        <w:pStyle w:val="43"/>
      </w:pPr>
    </w:p>
    <w:p>
      <w:pPr>
        <w:rPr>
          <w:rFonts w:ascii="Times New Roman" w:hAnsi="Times New Roman"/>
          <w:spacing w:val="0"/>
          <w:sz w:val="21"/>
        </w:rPr>
      </w:pPr>
      <w:r>
        <w:br w:type="page"/>
      </w:r>
    </w:p>
    <w:p>
      <w:pPr>
        <w:pStyle w:val="50"/>
      </w:pPr>
      <w:bookmarkStart w:id="9" w:name="_Toc479531147"/>
      <w:r>
        <w:rPr>
          <w:rFonts w:hint="eastAsia"/>
        </w:rPr>
        <w:t>隧道管理</w:t>
      </w:r>
      <w:bookmarkEnd w:id="9"/>
    </w:p>
    <w:p>
      <w:pPr>
        <w:pStyle w:val="51"/>
      </w:pPr>
      <w:bookmarkStart w:id="10" w:name="_Toc479531148"/>
      <w:r>
        <w:t>CFSP</w:t>
      </w:r>
      <w:r>
        <w:rPr>
          <w:rFonts w:hint="eastAsia"/>
        </w:rPr>
        <w:t>和</w:t>
      </w:r>
      <w:r>
        <w:t>CFS Probe</w:t>
      </w:r>
      <w:r>
        <w:rPr>
          <w:rFonts w:hint="eastAsia"/>
        </w:rPr>
        <w:t>间的隧道</w:t>
      </w:r>
      <w:bookmarkEnd w:id="10"/>
    </w:p>
    <w:p>
      <w:pPr>
        <w:pStyle w:val="54"/>
      </w:pPr>
      <w:bookmarkStart w:id="11" w:name="_Toc479531149"/>
      <w:r>
        <w:rPr>
          <w:rFonts w:hint="eastAsia"/>
        </w:rPr>
        <w:t>管理隧道</w:t>
      </w:r>
      <w:bookmarkEnd w:id="11"/>
    </w:p>
    <w:p>
      <w:pPr>
        <w:pStyle w:val="43"/>
      </w:pPr>
      <w:r>
        <w:t>SDN</w:t>
      </w:r>
      <w:r>
        <w:rPr>
          <w:rFonts w:hint="eastAsia"/>
        </w:rPr>
        <w:t>建立管理隧道+自定义管理协议？直接使用自定义扩展</w:t>
      </w:r>
      <w:r>
        <w:t>SDN</w:t>
      </w:r>
      <w:r>
        <w:rPr>
          <w:rFonts w:hint="eastAsia"/>
        </w:rPr>
        <w:t>协议？</w:t>
      </w:r>
    </w:p>
    <w:p>
      <w:pPr>
        <w:pStyle w:val="54"/>
      </w:pPr>
      <w:bookmarkStart w:id="12" w:name="_Toc479531150"/>
      <w:r>
        <w:rPr>
          <w:rFonts w:hint="eastAsia"/>
        </w:rPr>
        <w:t>流量镜像隧道</w:t>
      </w:r>
      <w:bookmarkEnd w:id="12"/>
    </w:p>
    <w:p>
      <w:pPr>
        <w:pStyle w:val="43"/>
        <w:rPr>
          <w:rFonts w:hint="eastAsia"/>
        </w:rPr>
      </w:pPr>
      <w:r>
        <w:rPr>
          <w:rFonts w:hint="eastAsia"/>
        </w:rPr>
        <w:t>平台侧隧道管理模块自动建立探针和平台间的流量镜像隧道，隧道的相关参数遵从平台下发的探针配置策略。</w:t>
      </w:r>
    </w:p>
    <w:p>
      <w:pPr>
        <w:pStyle w:val="43"/>
        <w:rPr>
          <w:rFonts w:hint="eastAsia"/>
        </w:rPr>
      </w:pPr>
      <w:r>
        <w:rPr>
          <w:rFonts w:hint="eastAsia"/>
        </w:rPr>
        <w:t>平台侧隧道管理模块要实时监测每一个探针设备的流量镜像隧道，状态可被平台管理员检索，状态要被记录，历史记录也可以被检索。</w:t>
      </w:r>
    </w:p>
    <w:p>
      <w:pPr>
        <w:pStyle w:val="43"/>
        <w:rPr>
          <w:rFonts w:hint="eastAsia"/>
        </w:rPr>
      </w:pPr>
      <w:r>
        <w:rPr>
          <w:rFonts w:hint="eastAsia"/>
        </w:rPr>
        <w:t>在流量镜像隧道发生故障时，隧道管理模块要通过</w:t>
      </w:r>
      <w:r>
        <w:t>SDN</w:t>
      </w:r>
      <w:r>
        <w:rPr>
          <w:rFonts w:hint="eastAsia"/>
        </w:rPr>
        <w:t>协议予以处理以恢复正常。</w:t>
      </w:r>
    </w:p>
    <w:p>
      <w:pPr>
        <w:pStyle w:val="54"/>
        <w:numPr>
          <w:ilvl w:val="2"/>
          <w:numId w:val="11"/>
        </w:numPr>
        <w:rPr>
          <w:rFonts w:hint="eastAsia"/>
        </w:rPr>
      </w:pPr>
      <w:r>
        <w:rPr>
          <w:rFonts w:hint="eastAsia"/>
        </w:rPr>
        <w:t>负载均衡</w:t>
      </w:r>
    </w:p>
    <w:p>
      <w:pPr>
        <w:pStyle w:val="43"/>
        <w:rPr>
          <w:rFonts w:hint="eastAsia"/>
        </w:rPr>
      </w:pPr>
    </w:p>
    <w:p>
      <w:pPr>
        <w:pStyle w:val="51"/>
      </w:pPr>
      <w:bookmarkStart w:id="13" w:name="_Toc479531151"/>
      <w:r>
        <w:t>CFSP</w:t>
      </w:r>
      <w:r>
        <w:rPr>
          <w:rFonts w:hint="eastAsia"/>
        </w:rPr>
        <w:t>和</w:t>
      </w:r>
      <w:r>
        <w:t>CFS MAgent</w:t>
      </w:r>
      <w:r>
        <w:rPr>
          <w:rFonts w:hint="eastAsia"/>
        </w:rPr>
        <w:t>间的隧道</w:t>
      </w:r>
      <w:bookmarkEnd w:id="13"/>
    </w:p>
    <w:p>
      <w:pPr>
        <w:pStyle w:val="54"/>
      </w:pPr>
      <w:bookmarkStart w:id="14" w:name="_Toc479531152"/>
      <w:r>
        <w:rPr>
          <w:rFonts w:hint="eastAsia"/>
        </w:rPr>
        <w:t>管理隧道</w:t>
      </w:r>
      <w:bookmarkEnd w:id="14"/>
    </w:p>
    <w:p>
      <w:pPr>
        <w:pStyle w:val="43"/>
      </w:pPr>
    </w:p>
    <w:p>
      <w:pPr>
        <w:pStyle w:val="54"/>
      </w:pPr>
      <w:bookmarkStart w:id="15" w:name="_Toc479531153"/>
      <w:r>
        <w:rPr>
          <w:rFonts w:hint="eastAsia"/>
        </w:rPr>
        <w:t>流量镜像隧道</w:t>
      </w:r>
      <w:bookmarkEnd w:id="15"/>
    </w:p>
    <w:p>
      <w:pPr>
        <w:pStyle w:val="43"/>
      </w:pPr>
    </w:p>
    <w:sectPr>
      <w:headerReference r:id="rId3" w:type="default"/>
      <w:footerReference r:id="rId4" w:type="default"/>
      <w:pgSz w:w="11906" w:h="16838"/>
      <w:pgMar w:top="1440" w:right="1797" w:bottom="1440" w:left="1797" w:header="851" w:footer="134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ial Black">
    <w:altName w:val="DejaVu Sans"/>
    <w:panose1 w:val="020B0A04020102020204"/>
    <w:charset w:val="00"/>
    <w:family w:val="auto"/>
    <w:pitch w:val="default"/>
    <w:sig w:usb0="00000000" w:usb1="00000000" w:usb2="00000000" w:usb3="00000000" w:csb0="0000009F" w:csb1="00000000"/>
  </w:font>
  <w:font w:name="楷体_GB2312">
    <w:altName w:val="AR PL UKai CN"/>
    <w:panose1 w:val="00000000000000000000"/>
    <w:charset w:val="86"/>
    <w:family w:val="swiss"/>
    <w:pitch w:val="default"/>
    <w:sig w:usb0="00000000" w:usb1="00000000" w:usb2="00000010" w:usb3="00000000" w:csb0="00040000" w:csb1="00000000"/>
  </w:font>
  <w:font w:name="DengXian">
    <w:altName w:val="AR PL UKai CN"/>
    <w:panose1 w:val="02010600030101010101"/>
    <w:charset w:val="86"/>
    <w:family w:val="auto"/>
    <w:pitch w:val="default"/>
    <w:sig w:usb0="00000000" w:usb1="00000000" w:usb2="00000016" w:usb3="00000000" w:csb0="0004000F" w:csb1="00000000"/>
  </w:font>
  <w:font w:name="长城仿宋">
    <w:altName w:val="AR PL UKai CN"/>
    <w:panose1 w:val="00000000000000000000"/>
    <w:charset w:val="86"/>
    <w:family w:val="auto"/>
    <w:pitch w:val="default"/>
    <w:sig w:usb0="00000000" w:usb1="00000000" w:usb2="00000010" w:usb3="00000000" w:csb0="00040000" w:csb1="00000000"/>
  </w:font>
  <w:font w:name="等线 Light">
    <w:altName w:val="AR PL UKai CN"/>
    <w:panose1 w:val="00000000000000000000"/>
    <w:charset w:val="86"/>
    <w:family w:val="auto"/>
    <w:pitch w:val="default"/>
    <w:sig w:usb0="00000000" w:usb1="00000000" w:usb2="00000016" w:usb3="00000000" w:csb0="0004000F" w:csb1="00000000"/>
  </w:font>
  <w:font w:name="DengXian Light">
    <w:altName w:val="AR PL UKai CN"/>
    <w:panose1 w:val="02010600030101010101"/>
    <w:charset w:val="86"/>
    <w:family w:val="auto"/>
    <w:pitch w:val="default"/>
    <w:sig w:usb0="00000000" w:usb1="00000000" w:usb2="00000016" w:usb3="00000000" w:csb0="0004000F"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00"/>
    <w:family w:val="auto"/>
    <w:pitch w:val="default"/>
    <w:sig w:usb0="00000000" w:usb1="00000000" w:usb2="00000000" w:usb3="00000000" w:csb0="0014010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right="340" w:firstLine="2550" w:firstLineChars="1500"/>
      <w:jc w:val="both"/>
    </w:pPr>
    <w:r>
      <w:rPr>
        <w:rFonts w:hint="eastAsia"/>
      </w:rPr>
      <w:t xml:space="preserve">北京宽广智通北京中心内部文档   </w:t>
    </w:r>
    <w:r>
      <w:t xml:space="preserve">                  </w:t>
    </w:r>
    <w:r>
      <w:rPr>
        <w:rFonts w:hint="eastAsia"/>
      </w:rPr>
      <w:t>共</w:t>
    </w:r>
    <w:r>
      <w:rPr>
        <w:rStyle w:val="38"/>
      </w:rPr>
      <w:fldChar w:fldCharType="begin"/>
    </w:r>
    <w:r>
      <w:rPr>
        <w:rStyle w:val="38"/>
      </w:rPr>
      <w:instrText xml:space="preserve"> NUMPAGES </w:instrText>
    </w:r>
    <w:r>
      <w:rPr>
        <w:rStyle w:val="38"/>
      </w:rPr>
      <w:fldChar w:fldCharType="separate"/>
    </w:r>
    <w:r>
      <w:rPr>
        <w:rStyle w:val="38"/>
      </w:rPr>
      <w:t>8</w:t>
    </w:r>
    <w:r>
      <w:rPr>
        <w:rStyle w:val="38"/>
      </w:rPr>
      <w:fldChar w:fldCharType="end"/>
    </w:r>
    <w:r>
      <w:rPr>
        <w:rStyle w:val="38"/>
        <w:rFonts w:hint="eastAsia"/>
      </w:rPr>
      <w:t>页</w:t>
    </w:r>
    <w:r>
      <w:rPr>
        <w:rStyle w:val="38"/>
      </w:rPr>
      <w:t>/</w:t>
    </w:r>
    <w:r>
      <w:rPr>
        <w:rStyle w:val="38"/>
        <w:rFonts w:hint="eastAsia"/>
      </w:rPr>
      <w:t>第</w:t>
    </w:r>
    <w:r>
      <w:rPr>
        <w:rStyle w:val="38"/>
      </w:rPr>
      <w:fldChar w:fldCharType="begin"/>
    </w:r>
    <w:r>
      <w:rPr>
        <w:rStyle w:val="38"/>
      </w:rPr>
      <w:instrText xml:space="preserve"> PAGE </w:instrText>
    </w:r>
    <w:r>
      <w:rPr>
        <w:rStyle w:val="38"/>
      </w:rPr>
      <w:fldChar w:fldCharType="separate"/>
    </w:r>
    <w:r>
      <w:rPr>
        <w:rStyle w:val="38"/>
      </w:rPr>
      <w:t>7</w:t>
    </w:r>
    <w:r>
      <w:rPr>
        <w:rStyle w:val="38"/>
      </w:rPr>
      <w:fldChar w:fldCharType="end"/>
    </w:r>
    <w:r>
      <w:rPr>
        <w:rStyle w:val="38"/>
        <w:rFonts w:hint="eastAsia"/>
      </w:rPr>
      <w:t>页</w:t>
    </w:r>
  </w:p>
  <w:p>
    <w:pPr>
      <w:pStyle w:val="19"/>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sz w:val="28"/>
        <w:szCs w:val="28"/>
      </w:rPr>
    </w:pPr>
    <w:r>
      <w:drawing>
        <wp:inline distT="0" distB="0" distL="0" distR="0">
          <wp:extent cx="1124585" cy="34099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4585" cy="340995"/>
                  </a:xfrm>
                  <a:prstGeom prst="rect">
                    <a:avLst/>
                  </a:prstGeom>
                  <a:noFill/>
                  <a:ln>
                    <a:noFill/>
                  </a:ln>
                </pic:spPr>
              </pic:pic>
            </a:graphicData>
          </a:graphic>
        </wp:inline>
      </w:drawing>
    </w:r>
    <w:r>
      <w:rPr>
        <w:rFonts w:hint="eastAsia"/>
      </w:rPr>
      <w:t xml:space="preserve">                                                                  </w:t>
    </w:r>
    <w:r>
      <w:t>CFS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04808707">
    <w:nsid w:val="6B933203"/>
    <w:multiLevelType w:val="multilevel"/>
    <w:tmpl w:val="6B933203"/>
    <w:lvl w:ilvl="0" w:tentative="1">
      <w:start w:val="1"/>
      <w:numFmt w:val="decimal"/>
      <w:pStyle w:val="50"/>
      <w:lvlText w:val="%1."/>
      <w:lvlJc w:val="left"/>
      <w:pPr>
        <w:tabs>
          <w:tab w:val="left" w:pos="425"/>
        </w:tabs>
        <w:ind w:left="425" w:hanging="425"/>
      </w:pPr>
      <w:rPr>
        <w:rFonts w:hint="eastAsia"/>
      </w:rPr>
    </w:lvl>
    <w:lvl w:ilvl="1" w:tentative="1">
      <w:start w:val="1"/>
      <w:numFmt w:val="decimal"/>
      <w:pStyle w:val="51"/>
      <w:lvlText w:val="%1.%2."/>
      <w:lvlJc w:val="left"/>
      <w:pPr>
        <w:tabs>
          <w:tab w:val="left" w:pos="680"/>
        </w:tabs>
        <w:ind w:left="680" w:hanging="680"/>
      </w:pPr>
      <w:rPr>
        <w:rFonts w:hint="eastAsia"/>
      </w:rPr>
    </w:lvl>
    <w:lvl w:ilvl="2" w:tentative="1">
      <w:start w:val="1"/>
      <w:numFmt w:val="decimal"/>
      <w:pStyle w:val="54"/>
      <w:lvlText w:val="%1.%2.%3."/>
      <w:lvlJc w:val="left"/>
      <w:pPr>
        <w:tabs>
          <w:tab w:val="left" w:pos="1252"/>
        </w:tabs>
        <w:ind w:left="1252"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05008505">
    <w:nsid w:val="06424D79"/>
    <w:multiLevelType w:val="singleLevel"/>
    <w:tmpl w:val="06424D79"/>
    <w:lvl w:ilvl="0" w:tentative="1">
      <w:start w:val="1"/>
      <w:numFmt w:val="decimal"/>
      <w:pStyle w:val="49"/>
      <w:lvlText w:val="%1."/>
      <w:lvlJc w:val="left"/>
      <w:pPr>
        <w:tabs>
          <w:tab w:val="left" w:pos="782"/>
        </w:tabs>
        <w:ind w:left="782" w:hanging="300"/>
      </w:pPr>
      <w:rPr>
        <w:rFonts w:hint="eastAsia"/>
      </w:rPr>
    </w:lvl>
  </w:abstractNum>
  <w:abstractNum w:abstractNumId="890120699">
    <w:nsid w:val="350E29FB"/>
    <w:multiLevelType w:val="multilevel"/>
    <w:tmpl w:val="350E29FB"/>
    <w:lvl w:ilvl="0" w:tentative="1">
      <w:start w:val="1"/>
      <w:numFmt w:val="bullet"/>
      <w:pStyle w:val="56"/>
      <w:lvlText w:val=""/>
      <w:lvlJc w:val="left"/>
      <w:pPr>
        <w:tabs>
          <w:tab w:val="left" w:pos="845"/>
        </w:tabs>
        <w:ind w:left="845" w:hanging="420"/>
      </w:pPr>
      <w:rPr>
        <w:rFonts w:hint="default" w:ascii="Wingdings" w:hAnsi="Wingdings"/>
      </w:rPr>
    </w:lvl>
    <w:lvl w:ilvl="1" w:tentative="1">
      <w:start w:val="1"/>
      <w:numFmt w:val="lowerLetter"/>
      <w:lvlText w:val="%2)"/>
      <w:lvlJc w:val="left"/>
      <w:pPr>
        <w:tabs>
          <w:tab w:val="left" w:pos="1265"/>
        </w:tabs>
        <w:ind w:left="1265" w:hanging="420"/>
      </w:pPr>
    </w:lvl>
    <w:lvl w:ilvl="2" w:tentative="1">
      <w:start w:val="1"/>
      <w:numFmt w:val="lowerRoman"/>
      <w:lvlText w:val="%3."/>
      <w:lvlJc w:val="right"/>
      <w:pPr>
        <w:tabs>
          <w:tab w:val="left" w:pos="1685"/>
        </w:tabs>
        <w:ind w:left="1685" w:hanging="420"/>
      </w:pPr>
    </w:lvl>
    <w:lvl w:ilvl="3" w:tentative="1">
      <w:start w:val="1"/>
      <w:numFmt w:val="decimal"/>
      <w:lvlText w:val="%4."/>
      <w:lvlJc w:val="left"/>
      <w:pPr>
        <w:tabs>
          <w:tab w:val="left" w:pos="2105"/>
        </w:tabs>
        <w:ind w:left="2105" w:hanging="420"/>
      </w:pPr>
    </w:lvl>
    <w:lvl w:ilvl="4" w:tentative="1">
      <w:start w:val="1"/>
      <w:numFmt w:val="lowerLetter"/>
      <w:lvlText w:val="%5)"/>
      <w:lvlJc w:val="left"/>
      <w:pPr>
        <w:tabs>
          <w:tab w:val="left" w:pos="2525"/>
        </w:tabs>
        <w:ind w:left="2525" w:hanging="420"/>
      </w:pPr>
    </w:lvl>
    <w:lvl w:ilvl="5" w:tentative="1">
      <w:start w:val="1"/>
      <w:numFmt w:val="lowerRoman"/>
      <w:lvlText w:val="%6."/>
      <w:lvlJc w:val="right"/>
      <w:pPr>
        <w:tabs>
          <w:tab w:val="left" w:pos="2945"/>
        </w:tabs>
        <w:ind w:left="2945" w:hanging="420"/>
      </w:pPr>
    </w:lvl>
    <w:lvl w:ilvl="6" w:tentative="1">
      <w:start w:val="1"/>
      <w:numFmt w:val="decimal"/>
      <w:lvlText w:val="%7."/>
      <w:lvlJc w:val="left"/>
      <w:pPr>
        <w:tabs>
          <w:tab w:val="left" w:pos="3365"/>
        </w:tabs>
        <w:ind w:left="3365" w:hanging="420"/>
      </w:pPr>
    </w:lvl>
    <w:lvl w:ilvl="7" w:tentative="1">
      <w:start w:val="1"/>
      <w:numFmt w:val="lowerLetter"/>
      <w:lvlText w:val="%8)"/>
      <w:lvlJc w:val="left"/>
      <w:pPr>
        <w:tabs>
          <w:tab w:val="left" w:pos="3785"/>
        </w:tabs>
        <w:ind w:left="3785" w:hanging="420"/>
      </w:pPr>
    </w:lvl>
    <w:lvl w:ilvl="8" w:tentative="1">
      <w:start w:val="1"/>
      <w:numFmt w:val="lowerRoman"/>
      <w:lvlText w:val="%9."/>
      <w:lvlJc w:val="right"/>
      <w:pPr>
        <w:tabs>
          <w:tab w:val="left" w:pos="4205"/>
        </w:tabs>
        <w:ind w:left="4205" w:hanging="420"/>
      </w:pPr>
    </w:lvl>
  </w:abstractNum>
  <w:abstractNum w:abstractNumId="1934508915">
    <w:nsid w:val="734E4373"/>
    <w:multiLevelType w:val="singleLevel"/>
    <w:tmpl w:val="734E4373"/>
    <w:lvl w:ilvl="0" w:tentative="1">
      <w:start w:val="1"/>
      <w:numFmt w:val="decimal"/>
      <w:pStyle w:val="47"/>
      <w:lvlText w:val="%1)"/>
      <w:lvlJc w:val="left"/>
      <w:pPr>
        <w:tabs>
          <w:tab w:val="left" w:pos="1202"/>
        </w:tabs>
        <w:ind w:left="782" w:hanging="300"/>
      </w:pPr>
      <w:rPr>
        <w:rFonts w:hint="eastAsia"/>
      </w:rPr>
    </w:lvl>
  </w:abstractNum>
  <w:abstractNum w:abstractNumId="1280993612">
    <w:nsid w:val="4C5A694C"/>
    <w:multiLevelType w:val="singleLevel"/>
    <w:tmpl w:val="4C5A694C"/>
    <w:lvl w:ilvl="0" w:tentative="1">
      <w:start w:val="1"/>
      <w:numFmt w:val="decimal"/>
      <w:pStyle w:val="46"/>
      <w:lvlText w:val="%1."/>
      <w:lvlJc w:val="left"/>
      <w:pPr>
        <w:tabs>
          <w:tab w:val="left" w:pos="360"/>
        </w:tabs>
        <w:ind w:left="0" w:firstLine="0"/>
      </w:pPr>
      <w:rPr>
        <w:rFonts w:hint="default" w:ascii="Times New Roman" w:hAnsi="Times New Roman"/>
        <w:spacing w:val="0"/>
        <w:w w:val="100"/>
        <w:kern w:val="0"/>
        <w:position w:val="0"/>
      </w:rPr>
    </w:lvl>
  </w:abstractNum>
  <w:abstractNum w:abstractNumId="286744445">
    <w:nsid w:val="11175F7D"/>
    <w:multiLevelType w:val="multilevel"/>
    <w:tmpl w:val="11175F7D"/>
    <w:lvl w:ilvl="0" w:tentative="1">
      <w:start w:val="1"/>
      <w:numFmt w:val="bullet"/>
      <w:pStyle w:val="55"/>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907113953">
    <w:nsid w:val="361175E1"/>
    <w:multiLevelType w:val="multilevel"/>
    <w:tmpl w:val="361175E1"/>
    <w:lvl w:ilvl="0" w:tentative="1">
      <w:start w:val="1"/>
      <w:numFmt w:val="decimal"/>
      <w:lvlText w:val="%1."/>
      <w:lvlJc w:val="left"/>
      <w:pPr>
        <w:ind w:left="905" w:hanging="480"/>
      </w:pPr>
    </w:lvl>
    <w:lvl w:ilvl="1" w:tentative="1">
      <w:start w:val="1"/>
      <w:numFmt w:val="lowerLetter"/>
      <w:lvlText w:val="%2)"/>
      <w:lvlJc w:val="left"/>
      <w:pPr>
        <w:ind w:left="1385" w:hanging="480"/>
      </w:pPr>
    </w:lvl>
    <w:lvl w:ilvl="2" w:tentative="1">
      <w:start w:val="1"/>
      <w:numFmt w:val="lowerRoman"/>
      <w:lvlText w:val="%3."/>
      <w:lvlJc w:val="right"/>
      <w:pPr>
        <w:ind w:left="1865" w:hanging="480"/>
      </w:pPr>
    </w:lvl>
    <w:lvl w:ilvl="3" w:tentative="1">
      <w:start w:val="1"/>
      <w:numFmt w:val="decimal"/>
      <w:lvlText w:val="%4."/>
      <w:lvlJc w:val="left"/>
      <w:pPr>
        <w:ind w:left="2345" w:hanging="480"/>
      </w:pPr>
    </w:lvl>
    <w:lvl w:ilvl="4" w:tentative="1">
      <w:start w:val="1"/>
      <w:numFmt w:val="lowerLetter"/>
      <w:lvlText w:val="%5)"/>
      <w:lvlJc w:val="left"/>
      <w:pPr>
        <w:ind w:left="2825" w:hanging="480"/>
      </w:pPr>
    </w:lvl>
    <w:lvl w:ilvl="5" w:tentative="1">
      <w:start w:val="1"/>
      <w:numFmt w:val="lowerRoman"/>
      <w:lvlText w:val="%6."/>
      <w:lvlJc w:val="right"/>
      <w:pPr>
        <w:ind w:left="3305" w:hanging="480"/>
      </w:pPr>
    </w:lvl>
    <w:lvl w:ilvl="6" w:tentative="1">
      <w:start w:val="1"/>
      <w:numFmt w:val="decimal"/>
      <w:lvlText w:val="%7."/>
      <w:lvlJc w:val="left"/>
      <w:pPr>
        <w:ind w:left="3785" w:hanging="480"/>
      </w:pPr>
    </w:lvl>
    <w:lvl w:ilvl="7" w:tentative="1">
      <w:start w:val="1"/>
      <w:numFmt w:val="lowerLetter"/>
      <w:lvlText w:val="%8)"/>
      <w:lvlJc w:val="left"/>
      <w:pPr>
        <w:ind w:left="4265" w:hanging="480"/>
      </w:pPr>
    </w:lvl>
    <w:lvl w:ilvl="8" w:tentative="1">
      <w:start w:val="1"/>
      <w:numFmt w:val="lowerRoman"/>
      <w:lvlText w:val="%9."/>
      <w:lvlJc w:val="right"/>
      <w:pPr>
        <w:ind w:left="4745" w:hanging="480"/>
      </w:pPr>
    </w:lvl>
  </w:abstractNum>
  <w:abstractNum w:abstractNumId="2118479256">
    <w:nsid w:val="7E456D98"/>
    <w:multiLevelType w:val="multilevel"/>
    <w:tmpl w:val="7E456D98"/>
    <w:lvl w:ilvl="0" w:tentative="1">
      <w:start w:val="1"/>
      <w:numFmt w:val="bullet"/>
      <w:lvlText w:val=""/>
      <w:lvlJc w:val="left"/>
      <w:pPr>
        <w:ind w:left="845" w:hanging="420"/>
      </w:pPr>
      <w:rPr>
        <w:rFonts w:hint="default" w:ascii="Wingdings" w:hAnsi="Wingdings"/>
      </w:rPr>
    </w:lvl>
    <w:lvl w:ilvl="1" w:tentative="1">
      <w:start w:val="1"/>
      <w:numFmt w:val="bullet"/>
      <w:lvlText w:val=""/>
      <w:lvlJc w:val="left"/>
      <w:pPr>
        <w:ind w:left="1265" w:hanging="420"/>
      </w:pPr>
      <w:rPr>
        <w:rFonts w:hint="default" w:ascii="Wingdings" w:hAnsi="Wingdings"/>
      </w:rPr>
    </w:lvl>
    <w:lvl w:ilvl="2" w:tentative="1">
      <w:start w:val="1"/>
      <w:numFmt w:val="bullet"/>
      <w:lvlText w:val=""/>
      <w:lvlJc w:val="left"/>
      <w:pPr>
        <w:ind w:left="1685" w:hanging="420"/>
      </w:pPr>
      <w:rPr>
        <w:rFonts w:hint="default" w:ascii="Wingdings" w:hAnsi="Wingdings"/>
      </w:rPr>
    </w:lvl>
    <w:lvl w:ilvl="3" w:tentative="1">
      <w:start w:val="1"/>
      <w:numFmt w:val="bullet"/>
      <w:lvlText w:val=""/>
      <w:lvlJc w:val="left"/>
      <w:pPr>
        <w:ind w:left="2105" w:hanging="420"/>
      </w:pPr>
      <w:rPr>
        <w:rFonts w:hint="default" w:ascii="Wingdings" w:hAnsi="Wingdings"/>
      </w:rPr>
    </w:lvl>
    <w:lvl w:ilvl="4" w:tentative="1">
      <w:start w:val="1"/>
      <w:numFmt w:val="bullet"/>
      <w:lvlText w:val=""/>
      <w:lvlJc w:val="left"/>
      <w:pPr>
        <w:ind w:left="2525" w:hanging="420"/>
      </w:pPr>
      <w:rPr>
        <w:rFonts w:hint="default" w:ascii="Wingdings" w:hAnsi="Wingdings"/>
      </w:rPr>
    </w:lvl>
    <w:lvl w:ilvl="5" w:tentative="1">
      <w:start w:val="1"/>
      <w:numFmt w:val="bullet"/>
      <w:lvlText w:val=""/>
      <w:lvlJc w:val="left"/>
      <w:pPr>
        <w:ind w:left="2945" w:hanging="420"/>
      </w:pPr>
      <w:rPr>
        <w:rFonts w:hint="default" w:ascii="Wingdings" w:hAnsi="Wingdings"/>
      </w:rPr>
    </w:lvl>
    <w:lvl w:ilvl="6" w:tentative="1">
      <w:start w:val="1"/>
      <w:numFmt w:val="bullet"/>
      <w:lvlText w:val=""/>
      <w:lvlJc w:val="left"/>
      <w:pPr>
        <w:ind w:left="3365" w:hanging="420"/>
      </w:pPr>
      <w:rPr>
        <w:rFonts w:hint="default" w:ascii="Wingdings" w:hAnsi="Wingdings"/>
      </w:rPr>
    </w:lvl>
    <w:lvl w:ilvl="7" w:tentative="1">
      <w:start w:val="1"/>
      <w:numFmt w:val="bullet"/>
      <w:lvlText w:val=""/>
      <w:lvlJc w:val="left"/>
      <w:pPr>
        <w:ind w:left="3785" w:hanging="420"/>
      </w:pPr>
      <w:rPr>
        <w:rFonts w:hint="default" w:ascii="Wingdings" w:hAnsi="Wingdings"/>
      </w:rPr>
    </w:lvl>
    <w:lvl w:ilvl="8" w:tentative="1">
      <w:start w:val="1"/>
      <w:numFmt w:val="bullet"/>
      <w:lvlText w:val=""/>
      <w:lvlJc w:val="left"/>
      <w:pPr>
        <w:ind w:left="4205" w:hanging="420"/>
      </w:pPr>
      <w:rPr>
        <w:rFonts w:hint="default" w:ascii="Wingdings" w:hAnsi="Wingdings"/>
      </w:rPr>
    </w:lvl>
  </w:abstractNum>
  <w:abstractNum w:abstractNumId="1435631836">
    <w:nsid w:val="559200DC"/>
    <w:multiLevelType w:val="multilevel"/>
    <w:tmpl w:val="559200DC"/>
    <w:lvl w:ilvl="0" w:tentative="1">
      <w:start w:val="1"/>
      <w:numFmt w:val="bullet"/>
      <w:lvlText w:val=""/>
      <w:lvlJc w:val="left"/>
      <w:pPr>
        <w:ind w:left="845" w:hanging="420"/>
      </w:pPr>
      <w:rPr>
        <w:rFonts w:hint="default" w:ascii="Wingdings" w:hAnsi="Wingdings"/>
      </w:rPr>
    </w:lvl>
    <w:lvl w:ilvl="1" w:tentative="1">
      <w:start w:val="1"/>
      <w:numFmt w:val="bullet"/>
      <w:lvlText w:val=""/>
      <w:lvlJc w:val="left"/>
      <w:pPr>
        <w:ind w:left="1265" w:hanging="420"/>
      </w:pPr>
      <w:rPr>
        <w:rFonts w:hint="default" w:ascii="Wingdings" w:hAnsi="Wingdings"/>
      </w:rPr>
    </w:lvl>
    <w:lvl w:ilvl="2" w:tentative="1">
      <w:start w:val="1"/>
      <w:numFmt w:val="bullet"/>
      <w:lvlText w:val=""/>
      <w:lvlJc w:val="left"/>
      <w:pPr>
        <w:ind w:left="1685" w:hanging="420"/>
      </w:pPr>
      <w:rPr>
        <w:rFonts w:hint="default" w:ascii="Wingdings" w:hAnsi="Wingdings"/>
      </w:rPr>
    </w:lvl>
    <w:lvl w:ilvl="3" w:tentative="1">
      <w:start w:val="1"/>
      <w:numFmt w:val="bullet"/>
      <w:lvlText w:val=""/>
      <w:lvlJc w:val="left"/>
      <w:pPr>
        <w:ind w:left="2105" w:hanging="420"/>
      </w:pPr>
      <w:rPr>
        <w:rFonts w:hint="default" w:ascii="Wingdings" w:hAnsi="Wingdings"/>
      </w:rPr>
    </w:lvl>
    <w:lvl w:ilvl="4" w:tentative="1">
      <w:start w:val="1"/>
      <w:numFmt w:val="bullet"/>
      <w:lvlText w:val=""/>
      <w:lvlJc w:val="left"/>
      <w:pPr>
        <w:ind w:left="2525" w:hanging="420"/>
      </w:pPr>
      <w:rPr>
        <w:rFonts w:hint="default" w:ascii="Wingdings" w:hAnsi="Wingdings"/>
      </w:rPr>
    </w:lvl>
    <w:lvl w:ilvl="5" w:tentative="1">
      <w:start w:val="1"/>
      <w:numFmt w:val="bullet"/>
      <w:lvlText w:val=""/>
      <w:lvlJc w:val="left"/>
      <w:pPr>
        <w:ind w:left="2945" w:hanging="420"/>
      </w:pPr>
      <w:rPr>
        <w:rFonts w:hint="default" w:ascii="Wingdings" w:hAnsi="Wingdings"/>
      </w:rPr>
    </w:lvl>
    <w:lvl w:ilvl="6" w:tentative="1">
      <w:start w:val="1"/>
      <w:numFmt w:val="bullet"/>
      <w:lvlText w:val=""/>
      <w:lvlJc w:val="left"/>
      <w:pPr>
        <w:ind w:left="3365" w:hanging="420"/>
      </w:pPr>
      <w:rPr>
        <w:rFonts w:hint="default" w:ascii="Wingdings" w:hAnsi="Wingdings"/>
      </w:rPr>
    </w:lvl>
    <w:lvl w:ilvl="7" w:tentative="1">
      <w:start w:val="1"/>
      <w:numFmt w:val="bullet"/>
      <w:lvlText w:val=""/>
      <w:lvlJc w:val="left"/>
      <w:pPr>
        <w:ind w:left="3785" w:hanging="420"/>
      </w:pPr>
      <w:rPr>
        <w:rFonts w:hint="default" w:ascii="Wingdings" w:hAnsi="Wingdings"/>
      </w:rPr>
    </w:lvl>
    <w:lvl w:ilvl="8" w:tentative="1">
      <w:start w:val="1"/>
      <w:numFmt w:val="bullet"/>
      <w:lvlText w:val=""/>
      <w:lvlJc w:val="left"/>
      <w:pPr>
        <w:ind w:left="4205" w:hanging="420"/>
      </w:pPr>
      <w:rPr>
        <w:rFonts w:hint="default" w:ascii="Wingdings" w:hAnsi="Wingdings"/>
      </w:rPr>
    </w:lvl>
  </w:abstractNum>
  <w:abstractNum w:abstractNumId="1148208902">
    <w:nsid w:val="44704706"/>
    <w:multiLevelType w:val="multilevel"/>
    <w:tmpl w:val="44704706"/>
    <w:lvl w:ilvl="0" w:tentative="1">
      <w:start w:val="1"/>
      <w:numFmt w:val="bullet"/>
      <w:lvlText w:val=""/>
      <w:lvlJc w:val="left"/>
      <w:pPr>
        <w:ind w:left="845" w:hanging="420"/>
      </w:pPr>
      <w:rPr>
        <w:rFonts w:hint="default" w:ascii="Wingdings" w:hAnsi="Wingdings"/>
      </w:rPr>
    </w:lvl>
    <w:lvl w:ilvl="1" w:tentative="1">
      <w:start w:val="1"/>
      <w:numFmt w:val="bullet"/>
      <w:lvlText w:val=""/>
      <w:lvlJc w:val="left"/>
      <w:pPr>
        <w:ind w:left="1265" w:hanging="420"/>
      </w:pPr>
      <w:rPr>
        <w:rFonts w:hint="default" w:ascii="Wingdings" w:hAnsi="Wingdings"/>
      </w:rPr>
    </w:lvl>
    <w:lvl w:ilvl="2" w:tentative="1">
      <w:start w:val="1"/>
      <w:numFmt w:val="bullet"/>
      <w:lvlText w:val=""/>
      <w:lvlJc w:val="left"/>
      <w:pPr>
        <w:ind w:left="1685" w:hanging="420"/>
      </w:pPr>
      <w:rPr>
        <w:rFonts w:hint="default" w:ascii="Wingdings" w:hAnsi="Wingdings"/>
      </w:rPr>
    </w:lvl>
    <w:lvl w:ilvl="3" w:tentative="1">
      <w:start w:val="1"/>
      <w:numFmt w:val="bullet"/>
      <w:lvlText w:val=""/>
      <w:lvlJc w:val="left"/>
      <w:pPr>
        <w:ind w:left="2105" w:hanging="420"/>
      </w:pPr>
      <w:rPr>
        <w:rFonts w:hint="default" w:ascii="Wingdings" w:hAnsi="Wingdings"/>
      </w:rPr>
    </w:lvl>
    <w:lvl w:ilvl="4" w:tentative="1">
      <w:start w:val="1"/>
      <w:numFmt w:val="bullet"/>
      <w:lvlText w:val=""/>
      <w:lvlJc w:val="left"/>
      <w:pPr>
        <w:ind w:left="2525" w:hanging="420"/>
      </w:pPr>
      <w:rPr>
        <w:rFonts w:hint="default" w:ascii="Wingdings" w:hAnsi="Wingdings"/>
      </w:rPr>
    </w:lvl>
    <w:lvl w:ilvl="5" w:tentative="1">
      <w:start w:val="1"/>
      <w:numFmt w:val="bullet"/>
      <w:lvlText w:val=""/>
      <w:lvlJc w:val="left"/>
      <w:pPr>
        <w:ind w:left="2945" w:hanging="420"/>
      </w:pPr>
      <w:rPr>
        <w:rFonts w:hint="default" w:ascii="Wingdings" w:hAnsi="Wingdings"/>
      </w:rPr>
    </w:lvl>
    <w:lvl w:ilvl="6" w:tentative="1">
      <w:start w:val="1"/>
      <w:numFmt w:val="bullet"/>
      <w:lvlText w:val=""/>
      <w:lvlJc w:val="left"/>
      <w:pPr>
        <w:ind w:left="3365" w:hanging="420"/>
      </w:pPr>
      <w:rPr>
        <w:rFonts w:hint="default" w:ascii="Wingdings" w:hAnsi="Wingdings"/>
      </w:rPr>
    </w:lvl>
    <w:lvl w:ilvl="7" w:tentative="1">
      <w:start w:val="1"/>
      <w:numFmt w:val="bullet"/>
      <w:lvlText w:val=""/>
      <w:lvlJc w:val="left"/>
      <w:pPr>
        <w:ind w:left="3785" w:hanging="420"/>
      </w:pPr>
      <w:rPr>
        <w:rFonts w:hint="default" w:ascii="Wingdings" w:hAnsi="Wingdings"/>
      </w:rPr>
    </w:lvl>
    <w:lvl w:ilvl="8" w:tentative="1">
      <w:start w:val="1"/>
      <w:numFmt w:val="bullet"/>
      <w:lvlText w:val=""/>
      <w:lvlJc w:val="left"/>
      <w:pPr>
        <w:ind w:left="4205" w:hanging="420"/>
      </w:pPr>
      <w:rPr>
        <w:rFonts w:hint="default" w:ascii="Wingdings" w:hAnsi="Wingdings"/>
      </w:rPr>
    </w:lvl>
  </w:abstractNum>
  <w:num w:numId="1">
    <w:abstractNumId w:val="1280993612"/>
  </w:num>
  <w:num w:numId="2">
    <w:abstractNumId w:val="1934508915"/>
  </w:num>
  <w:num w:numId="3">
    <w:abstractNumId w:val="105008505"/>
  </w:num>
  <w:num w:numId="4">
    <w:abstractNumId w:val="1804808707"/>
  </w:num>
  <w:num w:numId="5">
    <w:abstractNumId w:val="286744445"/>
  </w:num>
  <w:num w:numId="6">
    <w:abstractNumId w:val="890120699"/>
  </w:num>
  <w:num w:numId="7">
    <w:abstractNumId w:val="907113953"/>
  </w:num>
  <w:num w:numId="8">
    <w:abstractNumId w:val="2118479256"/>
  </w:num>
  <w:num w:numId="9">
    <w:abstractNumId w:val="1435631836"/>
  </w:num>
  <w:num w:numId="10">
    <w:abstractNumId w:val="1148208902"/>
  </w:num>
  <w:num w:numId="11">
    <w:abstractNumId w:val="1804808707"/>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linkStyles/>
  <w:attachedTemplate r:id="rId1"/>
  <w:documentProtection w:enforcement="0"/>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4"/>
    <w:rsid w:val="000007EB"/>
    <w:rsid w:val="00001094"/>
    <w:rsid w:val="000012E2"/>
    <w:rsid w:val="000013A1"/>
    <w:rsid w:val="000017C7"/>
    <w:rsid w:val="00001A6F"/>
    <w:rsid w:val="0000289C"/>
    <w:rsid w:val="0000291A"/>
    <w:rsid w:val="00002BE8"/>
    <w:rsid w:val="00002F1A"/>
    <w:rsid w:val="00003324"/>
    <w:rsid w:val="0000381E"/>
    <w:rsid w:val="0000392D"/>
    <w:rsid w:val="00003F01"/>
    <w:rsid w:val="00004108"/>
    <w:rsid w:val="00005138"/>
    <w:rsid w:val="00005756"/>
    <w:rsid w:val="00005938"/>
    <w:rsid w:val="00005A0E"/>
    <w:rsid w:val="00005D5A"/>
    <w:rsid w:val="00005E7F"/>
    <w:rsid w:val="00006BC4"/>
    <w:rsid w:val="00006FAD"/>
    <w:rsid w:val="00010170"/>
    <w:rsid w:val="00010275"/>
    <w:rsid w:val="000106D0"/>
    <w:rsid w:val="00010C2C"/>
    <w:rsid w:val="000118FB"/>
    <w:rsid w:val="00011A58"/>
    <w:rsid w:val="00011E6C"/>
    <w:rsid w:val="000127F5"/>
    <w:rsid w:val="00012DF4"/>
    <w:rsid w:val="00013993"/>
    <w:rsid w:val="00013FB1"/>
    <w:rsid w:val="00014307"/>
    <w:rsid w:val="00014E7F"/>
    <w:rsid w:val="0001590F"/>
    <w:rsid w:val="00016865"/>
    <w:rsid w:val="00016EDA"/>
    <w:rsid w:val="00016F45"/>
    <w:rsid w:val="0002003F"/>
    <w:rsid w:val="000200FB"/>
    <w:rsid w:val="00020C0D"/>
    <w:rsid w:val="000214AE"/>
    <w:rsid w:val="00022BDA"/>
    <w:rsid w:val="00023170"/>
    <w:rsid w:val="00023581"/>
    <w:rsid w:val="000240A7"/>
    <w:rsid w:val="000247DA"/>
    <w:rsid w:val="00024AE0"/>
    <w:rsid w:val="00024D75"/>
    <w:rsid w:val="00024DBC"/>
    <w:rsid w:val="00024E2B"/>
    <w:rsid w:val="00025182"/>
    <w:rsid w:val="00025284"/>
    <w:rsid w:val="00025D05"/>
    <w:rsid w:val="00025DBB"/>
    <w:rsid w:val="000263A3"/>
    <w:rsid w:val="0002659F"/>
    <w:rsid w:val="000268B7"/>
    <w:rsid w:val="000275D5"/>
    <w:rsid w:val="0002766B"/>
    <w:rsid w:val="00030411"/>
    <w:rsid w:val="00030529"/>
    <w:rsid w:val="00032383"/>
    <w:rsid w:val="00033A6D"/>
    <w:rsid w:val="00033AF7"/>
    <w:rsid w:val="00035357"/>
    <w:rsid w:val="0003561E"/>
    <w:rsid w:val="00035D61"/>
    <w:rsid w:val="00035F82"/>
    <w:rsid w:val="00036655"/>
    <w:rsid w:val="0003673F"/>
    <w:rsid w:val="00036771"/>
    <w:rsid w:val="000369C0"/>
    <w:rsid w:val="00036A56"/>
    <w:rsid w:val="00036EA8"/>
    <w:rsid w:val="000370D6"/>
    <w:rsid w:val="00037711"/>
    <w:rsid w:val="00040164"/>
    <w:rsid w:val="00041A05"/>
    <w:rsid w:val="00041F77"/>
    <w:rsid w:val="000430DA"/>
    <w:rsid w:val="000431C0"/>
    <w:rsid w:val="000432BE"/>
    <w:rsid w:val="000435B2"/>
    <w:rsid w:val="000435BA"/>
    <w:rsid w:val="0004367C"/>
    <w:rsid w:val="00043CAE"/>
    <w:rsid w:val="00043F43"/>
    <w:rsid w:val="00043FCD"/>
    <w:rsid w:val="00044488"/>
    <w:rsid w:val="000446A6"/>
    <w:rsid w:val="00044DA1"/>
    <w:rsid w:val="00044EF0"/>
    <w:rsid w:val="00045002"/>
    <w:rsid w:val="00045244"/>
    <w:rsid w:val="00045B25"/>
    <w:rsid w:val="0004635D"/>
    <w:rsid w:val="000469DC"/>
    <w:rsid w:val="00046CCA"/>
    <w:rsid w:val="000474CE"/>
    <w:rsid w:val="00047DD9"/>
    <w:rsid w:val="00047DE1"/>
    <w:rsid w:val="00047E29"/>
    <w:rsid w:val="00047E65"/>
    <w:rsid w:val="00050AEB"/>
    <w:rsid w:val="00052C69"/>
    <w:rsid w:val="00053012"/>
    <w:rsid w:val="000532E7"/>
    <w:rsid w:val="00053790"/>
    <w:rsid w:val="00053A07"/>
    <w:rsid w:val="00053D4E"/>
    <w:rsid w:val="0005402D"/>
    <w:rsid w:val="000543A5"/>
    <w:rsid w:val="000546A5"/>
    <w:rsid w:val="0005477A"/>
    <w:rsid w:val="00054808"/>
    <w:rsid w:val="00054915"/>
    <w:rsid w:val="00054F76"/>
    <w:rsid w:val="00055C2D"/>
    <w:rsid w:val="00055D0C"/>
    <w:rsid w:val="000561B4"/>
    <w:rsid w:val="00056F51"/>
    <w:rsid w:val="00056FE2"/>
    <w:rsid w:val="00057435"/>
    <w:rsid w:val="00057D27"/>
    <w:rsid w:val="00057F2D"/>
    <w:rsid w:val="0006037E"/>
    <w:rsid w:val="000607AD"/>
    <w:rsid w:val="000609F2"/>
    <w:rsid w:val="000616A1"/>
    <w:rsid w:val="000616B3"/>
    <w:rsid w:val="0006178C"/>
    <w:rsid w:val="00061DDF"/>
    <w:rsid w:val="00062099"/>
    <w:rsid w:val="0006287B"/>
    <w:rsid w:val="00062A7C"/>
    <w:rsid w:val="00062E1B"/>
    <w:rsid w:val="00063209"/>
    <w:rsid w:val="00063B53"/>
    <w:rsid w:val="00063E21"/>
    <w:rsid w:val="00063F18"/>
    <w:rsid w:val="000643C1"/>
    <w:rsid w:val="000643C8"/>
    <w:rsid w:val="000645DB"/>
    <w:rsid w:val="00064802"/>
    <w:rsid w:val="00065F8B"/>
    <w:rsid w:val="00066675"/>
    <w:rsid w:val="00066A98"/>
    <w:rsid w:val="000675DE"/>
    <w:rsid w:val="0006793D"/>
    <w:rsid w:val="00067E96"/>
    <w:rsid w:val="000706E9"/>
    <w:rsid w:val="00070B53"/>
    <w:rsid w:val="000712CB"/>
    <w:rsid w:val="00071A58"/>
    <w:rsid w:val="00071AF9"/>
    <w:rsid w:val="000722FA"/>
    <w:rsid w:val="0007372B"/>
    <w:rsid w:val="000739B9"/>
    <w:rsid w:val="00074001"/>
    <w:rsid w:val="00074686"/>
    <w:rsid w:val="000749A0"/>
    <w:rsid w:val="00074B81"/>
    <w:rsid w:val="00074C20"/>
    <w:rsid w:val="000751F1"/>
    <w:rsid w:val="00075A90"/>
    <w:rsid w:val="00075BEB"/>
    <w:rsid w:val="00075E1D"/>
    <w:rsid w:val="000779F7"/>
    <w:rsid w:val="000801AB"/>
    <w:rsid w:val="000804B1"/>
    <w:rsid w:val="00080707"/>
    <w:rsid w:val="000808E3"/>
    <w:rsid w:val="00080957"/>
    <w:rsid w:val="00080A98"/>
    <w:rsid w:val="00081485"/>
    <w:rsid w:val="00081B30"/>
    <w:rsid w:val="00081BB8"/>
    <w:rsid w:val="00082047"/>
    <w:rsid w:val="0008206A"/>
    <w:rsid w:val="000823EA"/>
    <w:rsid w:val="00082D04"/>
    <w:rsid w:val="00083381"/>
    <w:rsid w:val="000837C7"/>
    <w:rsid w:val="00084477"/>
    <w:rsid w:val="00084587"/>
    <w:rsid w:val="000846E6"/>
    <w:rsid w:val="00084A5C"/>
    <w:rsid w:val="00084C38"/>
    <w:rsid w:val="00084D45"/>
    <w:rsid w:val="00084DBC"/>
    <w:rsid w:val="00084F02"/>
    <w:rsid w:val="0008520B"/>
    <w:rsid w:val="00085498"/>
    <w:rsid w:val="000854E7"/>
    <w:rsid w:val="00085ECF"/>
    <w:rsid w:val="0008680D"/>
    <w:rsid w:val="00086CC9"/>
    <w:rsid w:val="00086FD5"/>
    <w:rsid w:val="000875E8"/>
    <w:rsid w:val="00087CAF"/>
    <w:rsid w:val="00087D23"/>
    <w:rsid w:val="00091055"/>
    <w:rsid w:val="00091298"/>
    <w:rsid w:val="00091782"/>
    <w:rsid w:val="00091AFE"/>
    <w:rsid w:val="00091B79"/>
    <w:rsid w:val="0009232C"/>
    <w:rsid w:val="0009276F"/>
    <w:rsid w:val="000928C5"/>
    <w:rsid w:val="000933FE"/>
    <w:rsid w:val="000935AC"/>
    <w:rsid w:val="00094CB8"/>
    <w:rsid w:val="00094F6C"/>
    <w:rsid w:val="00095C62"/>
    <w:rsid w:val="000961F5"/>
    <w:rsid w:val="00096277"/>
    <w:rsid w:val="000962A1"/>
    <w:rsid w:val="000962AD"/>
    <w:rsid w:val="00096BD4"/>
    <w:rsid w:val="00097B2D"/>
    <w:rsid w:val="000A09BF"/>
    <w:rsid w:val="000A0AA5"/>
    <w:rsid w:val="000A1121"/>
    <w:rsid w:val="000A1319"/>
    <w:rsid w:val="000A1BC0"/>
    <w:rsid w:val="000A3066"/>
    <w:rsid w:val="000A3D70"/>
    <w:rsid w:val="000A40FD"/>
    <w:rsid w:val="000A4416"/>
    <w:rsid w:val="000A4627"/>
    <w:rsid w:val="000A5514"/>
    <w:rsid w:val="000A59E4"/>
    <w:rsid w:val="000A5BB8"/>
    <w:rsid w:val="000A6F65"/>
    <w:rsid w:val="000A76EF"/>
    <w:rsid w:val="000B06CF"/>
    <w:rsid w:val="000B0D48"/>
    <w:rsid w:val="000B0DDE"/>
    <w:rsid w:val="000B0F03"/>
    <w:rsid w:val="000B17FE"/>
    <w:rsid w:val="000B1945"/>
    <w:rsid w:val="000B1F50"/>
    <w:rsid w:val="000B27D4"/>
    <w:rsid w:val="000B2893"/>
    <w:rsid w:val="000B50C9"/>
    <w:rsid w:val="000B54FC"/>
    <w:rsid w:val="000B6771"/>
    <w:rsid w:val="000B71CB"/>
    <w:rsid w:val="000B7CBF"/>
    <w:rsid w:val="000C027E"/>
    <w:rsid w:val="000C06E9"/>
    <w:rsid w:val="000C0F34"/>
    <w:rsid w:val="000C1600"/>
    <w:rsid w:val="000C1A48"/>
    <w:rsid w:val="000C2327"/>
    <w:rsid w:val="000C29C5"/>
    <w:rsid w:val="000C3051"/>
    <w:rsid w:val="000C30F4"/>
    <w:rsid w:val="000C34F6"/>
    <w:rsid w:val="000C3912"/>
    <w:rsid w:val="000C4458"/>
    <w:rsid w:val="000C45D1"/>
    <w:rsid w:val="000C4994"/>
    <w:rsid w:val="000C59D1"/>
    <w:rsid w:val="000C5E45"/>
    <w:rsid w:val="000C61B4"/>
    <w:rsid w:val="000C61FE"/>
    <w:rsid w:val="000C66D2"/>
    <w:rsid w:val="000C6F63"/>
    <w:rsid w:val="000C71E8"/>
    <w:rsid w:val="000C72F3"/>
    <w:rsid w:val="000C7941"/>
    <w:rsid w:val="000C7A71"/>
    <w:rsid w:val="000C7CCB"/>
    <w:rsid w:val="000D01DD"/>
    <w:rsid w:val="000D0470"/>
    <w:rsid w:val="000D0672"/>
    <w:rsid w:val="000D0C63"/>
    <w:rsid w:val="000D0D88"/>
    <w:rsid w:val="000D0FD4"/>
    <w:rsid w:val="000D1069"/>
    <w:rsid w:val="000D14F0"/>
    <w:rsid w:val="000D16F1"/>
    <w:rsid w:val="000D18FC"/>
    <w:rsid w:val="000D191C"/>
    <w:rsid w:val="000D193A"/>
    <w:rsid w:val="000D21DB"/>
    <w:rsid w:val="000D2359"/>
    <w:rsid w:val="000D3536"/>
    <w:rsid w:val="000D383A"/>
    <w:rsid w:val="000D3A85"/>
    <w:rsid w:val="000D3B35"/>
    <w:rsid w:val="000D3C32"/>
    <w:rsid w:val="000D4412"/>
    <w:rsid w:val="000D47C1"/>
    <w:rsid w:val="000D491F"/>
    <w:rsid w:val="000D51C1"/>
    <w:rsid w:val="000D5550"/>
    <w:rsid w:val="000D77E8"/>
    <w:rsid w:val="000D7A70"/>
    <w:rsid w:val="000E047B"/>
    <w:rsid w:val="000E0C85"/>
    <w:rsid w:val="000E0DB8"/>
    <w:rsid w:val="000E17DD"/>
    <w:rsid w:val="000E1922"/>
    <w:rsid w:val="000E1AB1"/>
    <w:rsid w:val="000E1CBE"/>
    <w:rsid w:val="000E1F07"/>
    <w:rsid w:val="000E23B6"/>
    <w:rsid w:val="000E28D4"/>
    <w:rsid w:val="000E2B46"/>
    <w:rsid w:val="000E2BBE"/>
    <w:rsid w:val="000E2FDB"/>
    <w:rsid w:val="000E34B0"/>
    <w:rsid w:val="000E34E5"/>
    <w:rsid w:val="000E37E5"/>
    <w:rsid w:val="000E3C7F"/>
    <w:rsid w:val="000E3DF7"/>
    <w:rsid w:val="000E3DF8"/>
    <w:rsid w:val="000E4238"/>
    <w:rsid w:val="000E48F2"/>
    <w:rsid w:val="000E4CE3"/>
    <w:rsid w:val="000E5043"/>
    <w:rsid w:val="000E523A"/>
    <w:rsid w:val="000E5629"/>
    <w:rsid w:val="000E6544"/>
    <w:rsid w:val="000E66E5"/>
    <w:rsid w:val="000E76CF"/>
    <w:rsid w:val="000E7A74"/>
    <w:rsid w:val="000E7B10"/>
    <w:rsid w:val="000E7BDD"/>
    <w:rsid w:val="000E7E00"/>
    <w:rsid w:val="000F0171"/>
    <w:rsid w:val="000F0760"/>
    <w:rsid w:val="000F086D"/>
    <w:rsid w:val="000F0EBE"/>
    <w:rsid w:val="000F1626"/>
    <w:rsid w:val="000F1BD5"/>
    <w:rsid w:val="000F1ED6"/>
    <w:rsid w:val="000F2092"/>
    <w:rsid w:val="000F2E66"/>
    <w:rsid w:val="000F36C5"/>
    <w:rsid w:val="000F3C11"/>
    <w:rsid w:val="000F4351"/>
    <w:rsid w:val="000F499C"/>
    <w:rsid w:val="000F5274"/>
    <w:rsid w:val="000F5577"/>
    <w:rsid w:val="000F55A6"/>
    <w:rsid w:val="000F5879"/>
    <w:rsid w:val="000F64A2"/>
    <w:rsid w:val="000F6597"/>
    <w:rsid w:val="000F663D"/>
    <w:rsid w:val="000F6C9F"/>
    <w:rsid w:val="000F6DA0"/>
    <w:rsid w:val="000F6E57"/>
    <w:rsid w:val="000F7136"/>
    <w:rsid w:val="000F765D"/>
    <w:rsid w:val="000F7788"/>
    <w:rsid w:val="000F795C"/>
    <w:rsid w:val="000F7974"/>
    <w:rsid w:val="000F7995"/>
    <w:rsid w:val="0010075E"/>
    <w:rsid w:val="00100F73"/>
    <w:rsid w:val="00101795"/>
    <w:rsid w:val="00101B99"/>
    <w:rsid w:val="00102F4A"/>
    <w:rsid w:val="001036D5"/>
    <w:rsid w:val="00103E8D"/>
    <w:rsid w:val="001044ED"/>
    <w:rsid w:val="0010454C"/>
    <w:rsid w:val="001046CB"/>
    <w:rsid w:val="00104FD8"/>
    <w:rsid w:val="00105117"/>
    <w:rsid w:val="00105336"/>
    <w:rsid w:val="001055EC"/>
    <w:rsid w:val="00105A5F"/>
    <w:rsid w:val="00105E5F"/>
    <w:rsid w:val="001060C2"/>
    <w:rsid w:val="0010670A"/>
    <w:rsid w:val="00106A72"/>
    <w:rsid w:val="00106A8E"/>
    <w:rsid w:val="00106EC7"/>
    <w:rsid w:val="001070A0"/>
    <w:rsid w:val="001075DF"/>
    <w:rsid w:val="00107740"/>
    <w:rsid w:val="00107920"/>
    <w:rsid w:val="00110BE9"/>
    <w:rsid w:val="00110D64"/>
    <w:rsid w:val="0011101A"/>
    <w:rsid w:val="0011115A"/>
    <w:rsid w:val="00111917"/>
    <w:rsid w:val="0011220F"/>
    <w:rsid w:val="001122A7"/>
    <w:rsid w:val="00112C1B"/>
    <w:rsid w:val="001137BF"/>
    <w:rsid w:val="00114C5D"/>
    <w:rsid w:val="00114D45"/>
    <w:rsid w:val="001153A7"/>
    <w:rsid w:val="00115449"/>
    <w:rsid w:val="001155C9"/>
    <w:rsid w:val="00115785"/>
    <w:rsid w:val="0011619D"/>
    <w:rsid w:val="001161FC"/>
    <w:rsid w:val="00116701"/>
    <w:rsid w:val="00116C14"/>
    <w:rsid w:val="00117A29"/>
    <w:rsid w:val="00117A7D"/>
    <w:rsid w:val="0012052A"/>
    <w:rsid w:val="001211E8"/>
    <w:rsid w:val="00121673"/>
    <w:rsid w:val="00121857"/>
    <w:rsid w:val="001227DD"/>
    <w:rsid w:val="00122FFA"/>
    <w:rsid w:val="0012341B"/>
    <w:rsid w:val="00123D6A"/>
    <w:rsid w:val="00124AFC"/>
    <w:rsid w:val="00125897"/>
    <w:rsid w:val="00125D82"/>
    <w:rsid w:val="00125ED5"/>
    <w:rsid w:val="001264C5"/>
    <w:rsid w:val="001265B6"/>
    <w:rsid w:val="00126D39"/>
    <w:rsid w:val="00127240"/>
    <w:rsid w:val="00127DC9"/>
    <w:rsid w:val="001303FC"/>
    <w:rsid w:val="00130610"/>
    <w:rsid w:val="00130A1E"/>
    <w:rsid w:val="00131747"/>
    <w:rsid w:val="00131881"/>
    <w:rsid w:val="00131BDF"/>
    <w:rsid w:val="00131DED"/>
    <w:rsid w:val="0013258B"/>
    <w:rsid w:val="001326A1"/>
    <w:rsid w:val="001328B5"/>
    <w:rsid w:val="00132D54"/>
    <w:rsid w:val="00134011"/>
    <w:rsid w:val="0013412C"/>
    <w:rsid w:val="00134887"/>
    <w:rsid w:val="00134F0F"/>
    <w:rsid w:val="001358B3"/>
    <w:rsid w:val="0013599A"/>
    <w:rsid w:val="00135AF7"/>
    <w:rsid w:val="00135CD6"/>
    <w:rsid w:val="00136330"/>
    <w:rsid w:val="00136BC8"/>
    <w:rsid w:val="00136CCB"/>
    <w:rsid w:val="001377EA"/>
    <w:rsid w:val="0013789F"/>
    <w:rsid w:val="001406D7"/>
    <w:rsid w:val="001409AB"/>
    <w:rsid w:val="00140AFC"/>
    <w:rsid w:val="00140F17"/>
    <w:rsid w:val="001419D4"/>
    <w:rsid w:val="00141CF3"/>
    <w:rsid w:val="00141D69"/>
    <w:rsid w:val="00141F17"/>
    <w:rsid w:val="00141FE1"/>
    <w:rsid w:val="001425F6"/>
    <w:rsid w:val="00142917"/>
    <w:rsid w:val="001432A8"/>
    <w:rsid w:val="001434C0"/>
    <w:rsid w:val="00143FB7"/>
    <w:rsid w:val="00144039"/>
    <w:rsid w:val="00144307"/>
    <w:rsid w:val="00144BB3"/>
    <w:rsid w:val="00145688"/>
    <w:rsid w:val="00145E65"/>
    <w:rsid w:val="001461C3"/>
    <w:rsid w:val="001464E9"/>
    <w:rsid w:val="00147BA3"/>
    <w:rsid w:val="00147DC3"/>
    <w:rsid w:val="00150CF9"/>
    <w:rsid w:val="00150E9D"/>
    <w:rsid w:val="00150F7A"/>
    <w:rsid w:val="00151C9F"/>
    <w:rsid w:val="00151FF7"/>
    <w:rsid w:val="001525A5"/>
    <w:rsid w:val="00152877"/>
    <w:rsid w:val="00152AB0"/>
    <w:rsid w:val="00152EC6"/>
    <w:rsid w:val="00153667"/>
    <w:rsid w:val="001541B1"/>
    <w:rsid w:val="00154731"/>
    <w:rsid w:val="0015494F"/>
    <w:rsid w:val="00154B07"/>
    <w:rsid w:val="00155507"/>
    <w:rsid w:val="00155FD3"/>
    <w:rsid w:val="0015627D"/>
    <w:rsid w:val="00156455"/>
    <w:rsid w:val="001574CA"/>
    <w:rsid w:val="00161866"/>
    <w:rsid w:val="00161AEF"/>
    <w:rsid w:val="00161D1D"/>
    <w:rsid w:val="001628C6"/>
    <w:rsid w:val="001631C9"/>
    <w:rsid w:val="001633F0"/>
    <w:rsid w:val="001636E2"/>
    <w:rsid w:val="00163B3F"/>
    <w:rsid w:val="001645ED"/>
    <w:rsid w:val="001657AE"/>
    <w:rsid w:val="00165F2A"/>
    <w:rsid w:val="00166445"/>
    <w:rsid w:val="00167D98"/>
    <w:rsid w:val="00167E2B"/>
    <w:rsid w:val="00167F81"/>
    <w:rsid w:val="001703E7"/>
    <w:rsid w:val="00170D37"/>
    <w:rsid w:val="0017112C"/>
    <w:rsid w:val="0017191A"/>
    <w:rsid w:val="001721E3"/>
    <w:rsid w:val="001728FC"/>
    <w:rsid w:val="00172D4D"/>
    <w:rsid w:val="00174D52"/>
    <w:rsid w:val="00174D58"/>
    <w:rsid w:val="00174EA7"/>
    <w:rsid w:val="00174FA3"/>
    <w:rsid w:val="00175A95"/>
    <w:rsid w:val="00175BA0"/>
    <w:rsid w:val="00175CAD"/>
    <w:rsid w:val="00175D5A"/>
    <w:rsid w:val="00176102"/>
    <w:rsid w:val="0017621E"/>
    <w:rsid w:val="00176531"/>
    <w:rsid w:val="0017695F"/>
    <w:rsid w:val="00176B12"/>
    <w:rsid w:val="00177073"/>
    <w:rsid w:val="00177F74"/>
    <w:rsid w:val="00180808"/>
    <w:rsid w:val="00180B4B"/>
    <w:rsid w:val="00180F1E"/>
    <w:rsid w:val="001820D9"/>
    <w:rsid w:val="001826BE"/>
    <w:rsid w:val="00182797"/>
    <w:rsid w:val="001827DD"/>
    <w:rsid w:val="00182F20"/>
    <w:rsid w:val="001830BA"/>
    <w:rsid w:val="001835C4"/>
    <w:rsid w:val="00183770"/>
    <w:rsid w:val="00183A13"/>
    <w:rsid w:val="00183A93"/>
    <w:rsid w:val="0018415C"/>
    <w:rsid w:val="00184B95"/>
    <w:rsid w:val="001856C3"/>
    <w:rsid w:val="0018582C"/>
    <w:rsid w:val="0018583D"/>
    <w:rsid w:val="001867D1"/>
    <w:rsid w:val="0018699E"/>
    <w:rsid w:val="00186ADC"/>
    <w:rsid w:val="00187009"/>
    <w:rsid w:val="0018735A"/>
    <w:rsid w:val="001901AA"/>
    <w:rsid w:val="001901BE"/>
    <w:rsid w:val="001904EC"/>
    <w:rsid w:val="00191996"/>
    <w:rsid w:val="00191A68"/>
    <w:rsid w:val="00191F72"/>
    <w:rsid w:val="00193C80"/>
    <w:rsid w:val="00193DF6"/>
    <w:rsid w:val="001940E3"/>
    <w:rsid w:val="001947DA"/>
    <w:rsid w:val="0019493E"/>
    <w:rsid w:val="0019509F"/>
    <w:rsid w:val="00195377"/>
    <w:rsid w:val="00195C9B"/>
    <w:rsid w:val="00195FB1"/>
    <w:rsid w:val="001976B8"/>
    <w:rsid w:val="001979E3"/>
    <w:rsid w:val="00197C6E"/>
    <w:rsid w:val="001A0625"/>
    <w:rsid w:val="001A1953"/>
    <w:rsid w:val="001A19B3"/>
    <w:rsid w:val="001A1B2F"/>
    <w:rsid w:val="001A2267"/>
    <w:rsid w:val="001A2B27"/>
    <w:rsid w:val="001A2C4A"/>
    <w:rsid w:val="001A3AB9"/>
    <w:rsid w:val="001A3EA6"/>
    <w:rsid w:val="001A4006"/>
    <w:rsid w:val="001A53BE"/>
    <w:rsid w:val="001A5F32"/>
    <w:rsid w:val="001A64C9"/>
    <w:rsid w:val="001A6544"/>
    <w:rsid w:val="001A66A6"/>
    <w:rsid w:val="001A695F"/>
    <w:rsid w:val="001A69FB"/>
    <w:rsid w:val="001A6AD6"/>
    <w:rsid w:val="001A72E7"/>
    <w:rsid w:val="001A7540"/>
    <w:rsid w:val="001A7970"/>
    <w:rsid w:val="001A7B1A"/>
    <w:rsid w:val="001A7D05"/>
    <w:rsid w:val="001B0426"/>
    <w:rsid w:val="001B04CF"/>
    <w:rsid w:val="001B147C"/>
    <w:rsid w:val="001B1D67"/>
    <w:rsid w:val="001B1F1D"/>
    <w:rsid w:val="001B2941"/>
    <w:rsid w:val="001B2C47"/>
    <w:rsid w:val="001B2CA9"/>
    <w:rsid w:val="001B2FD7"/>
    <w:rsid w:val="001B32BF"/>
    <w:rsid w:val="001B3D2C"/>
    <w:rsid w:val="001B3FB4"/>
    <w:rsid w:val="001B4062"/>
    <w:rsid w:val="001B4AA5"/>
    <w:rsid w:val="001B4C74"/>
    <w:rsid w:val="001B50C5"/>
    <w:rsid w:val="001B5FB5"/>
    <w:rsid w:val="001B607C"/>
    <w:rsid w:val="001B61F2"/>
    <w:rsid w:val="001B6395"/>
    <w:rsid w:val="001B65E2"/>
    <w:rsid w:val="001B6874"/>
    <w:rsid w:val="001B68A3"/>
    <w:rsid w:val="001B6D66"/>
    <w:rsid w:val="001B7396"/>
    <w:rsid w:val="001B7894"/>
    <w:rsid w:val="001C0953"/>
    <w:rsid w:val="001C1888"/>
    <w:rsid w:val="001C2A7A"/>
    <w:rsid w:val="001C37B5"/>
    <w:rsid w:val="001C37F7"/>
    <w:rsid w:val="001C42CC"/>
    <w:rsid w:val="001C46C4"/>
    <w:rsid w:val="001C4941"/>
    <w:rsid w:val="001C538A"/>
    <w:rsid w:val="001C5532"/>
    <w:rsid w:val="001C6A9E"/>
    <w:rsid w:val="001C75F6"/>
    <w:rsid w:val="001C7E6F"/>
    <w:rsid w:val="001D08AA"/>
    <w:rsid w:val="001D08CE"/>
    <w:rsid w:val="001D1268"/>
    <w:rsid w:val="001D1D86"/>
    <w:rsid w:val="001D1E8D"/>
    <w:rsid w:val="001D201A"/>
    <w:rsid w:val="001D24C9"/>
    <w:rsid w:val="001D2844"/>
    <w:rsid w:val="001D2B3B"/>
    <w:rsid w:val="001D309A"/>
    <w:rsid w:val="001D391F"/>
    <w:rsid w:val="001D39D2"/>
    <w:rsid w:val="001D4F43"/>
    <w:rsid w:val="001D5385"/>
    <w:rsid w:val="001D5392"/>
    <w:rsid w:val="001D5818"/>
    <w:rsid w:val="001D5C2C"/>
    <w:rsid w:val="001D5E77"/>
    <w:rsid w:val="001D6FB9"/>
    <w:rsid w:val="001D713B"/>
    <w:rsid w:val="001D7C46"/>
    <w:rsid w:val="001D7DF3"/>
    <w:rsid w:val="001E00AA"/>
    <w:rsid w:val="001E17C3"/>
    <w:rsid w:val="001E191B"/>
    <w:rsid w:val="001E1A06"/>
    <w:rsid w:val="001E1A51"/>
    <w:rsid w:val="001E22FD"/>
    <w:rsid w:val="001E33C5"/>
    <w:rsid w:val="001E3D8F"/>
    <w:rsid w:val="001E4936"/>
    <w:rsid w:val="001E5116"/>
    <w:rsid w:val="001E58D8"/>
    <w:rsid w:val="001E5D1A"/>
    <w:rsid w:val="001E5FDA"/>
    <w:rsid w:val="001E6BB0"/>
    <w:rsid w:val="001E75C8"/>
    <w:rsid w:val="001E78FE"/>
    <w:rsid w:val="001E7C8A"/>
    <w:rsid w:val="001E7F9B"/>
    <w:rsid w:val="001F02F3"/>
    <w:rsid w:val="001F0923"/>
    <w:rsid w:val="001F0B3A"/>
    <w:rsid w:val="001F1327"/>
    <w:rsid w:val="001F1849"/>
    <w:rsid w:val="001F1C00"/>
    <w:rsid w:val="001F2289"/>
    <w:rsid w:val="001F229B"/>
    <w:rsid w:val="001F24FC"/>
    <w:rsid w:val="001F33E3"/>
    <w:rsid w:val="001F3AE7"/>
    <w:rsid w:val="001F4268"/>
    <w:rsid w:val="001F42A7"/>
    <w:rsid w:val="001F4CB2"/>
    <w:rsid w:val="001F5839"/>
    <w:rsid w:val="001F5A56"/>
    <w:rsid w:val="001F6706"/>
    <w:rsid w:val="001F7406"/>
    <w:rsid w:val="002002EB"/>
    <w:rsid w:val="002003F7"/>
    <w:rsid w:val="002006D4"/>
    <w:rsid w:val="00200A35"/>
    <w:rsid w:val="00201126"/>
    <w:rsid w:val="0020124E"/>
    <w:rsid w:val="002018B1"/>
    <w:rsid w:val="00201AFC"/>
    <w:rsid w:val="0020236A"/>
    <w:rsid w:val="002024D8"/>
    <w:rsid w:val="00202B16"/>
    <w:rsid w:val="00203136"/>
    <w:rsid w:val="00203C44"/>
    <w:rsid w:val="00203D74"/>
    <w:rsid w:val="00204283"/>
    <w:rsid w:val="00204391"/>
    <w:rsid w:val="0020467E"/>
    <w:rsid w:val="00206571"/>
    <w:rsid w:val="00206978"/>
    <w:rsid w:val="0020795E"/>
    <w:rsid w:val="002100CB"/>
    <w:rsid w:val="0021021B"/>
    <w:rsid w:val="0021106E"/>
    <w:rsid w:val="002117B9"/>
    <w:rsid w:val="00211B71"/>
    <w:rsid w:val="00211D3F"/>
    <w:rsid w:val="00211EC9"/>
    <w:rsid w:val="00211ED4"/>
    <w:rsid w:val="0021249A"/>
    <w:rsid w:val="0021319A"/>
    <w:rsid w:val="002132CF"/>
    <w:rsid w:val="002138F8"/>
    <w:rsid w:val="00213EA4"/>
    <w:rsid w:val="00214153"/>
    <w:rsid w:val="0021457D"/>
    <w:rsid w:val="0021491B"/>
    <w:rsid w:val="00215734"/>
    <w:rsid w:val="00215C29"/>
    <w:rsid w:val="0021691D"/>
    <w:rsid w:val="00216D91"/>
    <w:rsid w:val="0021715A"/>
    <w:rsid w:val="00217B6F"/>
    <w:rsid w:val="00217D6F"/>
    <w:rsid w:val="002205B6"/>
    <w:rsid w:val="00220C20"/>
    <w:rsid w:val="00221244"/>
    <w:rsid w:val="0022181A"/>
    <w:rsid w:val="00221DCA"/>
    <w:rsid w:val="00222200"/>
    <w:rsid w:val="00222B41"/>
    <w:rsid w:val="002232DC"/>
    <w:rsid w:val="00223DCC"/>
    <w:rsid w:val="00223FDA"/>
    <w:rsid w:val="002248BB"/>
    <w:rsid w:val="00225C78"/>
    <w:rsid w:val="0022680F"/>
    <w:rsid w:val="00226820"/>
    <w:rsid w:val="00226D1A"/>
    <w:rsid w:val="00227BFF"/>
    <w:rsid w:val="00231603"/>
    <w:rsid w:val="002318BC"/>
    <w:rsid w:val="00231DAA"/>
    <w:rsid w:val="0023285C"/>
    <w:rsid w:val="00233468"/>
    <w:rsid w:val="00233EE6"/>
    <w:rsid w:val="00234261"/>
    <w:rsid w:val="0023443A"/>
    <w:rsid w:val="00235628"/>
    <w:rsid w:val="00235A4B"/>
    <w:rsid w:val="00235CBC"/>
    <w:rsid w:val="0023789B"/>
    <w:rsid w:val="00240748"/>
    <w:rsid w:val="0024081F"/>
    <w:rsid w:val="002408B2"/>
    <w:rsid w:val="00240AD7"/>
    <w:rsid w:val="00241095"/>
    <w:rsid w:val="00241425"/>
    <w:rsid w:val="002414F9"/>
    <w:rsid w:val="00242426"/>
    <w:rsid w:val="00243213"/>
    <w:rsid w:val="00243A09"/>
    <w:rsid w:val="00243A64"/>
    <w:rsid w:val="00243B07"/>
    <w:rsid w:val="00243C08"/>
    <w:rsid w:val="00244454"/>
    <w:rsid w:val="00244C7A"/>
    <w:rsid w:val="00244E43"/>
    <w:rsid w:val="00245E33"/>
    <w:rsid w:val="00245F1E"/>
    <w:rsid w:val="0024652B"/>
    <w:rsid w:val="00246572"/>
    <w:rsid w:val="002468AE"/>
    <w:rsid w:val="00246C5E"/>
    <w:rsid w:val="0024741E"/>
    <w:rsid w:val="00247635"/>
    <w:rsid w:val="00250BCE"/>
    <w:rsid w:val="00250E22"/>
    <w:rsid w:val="0025142F"/>
    <w:rsid w:val="00251F45"/>
    <w:rsid w:val="00252078"/>
    <w:rsid w:val="002522A5"/>
    <w:rsid w:val="002522B3"/>
    <w:rsid w:val="0025328C"/>
    <w:rsid w:val="00253392"/>
    <w:rsid w:val="00253456"/>
    <w:rsid w:val="0025358F"/>
    <w:rsid w:val="002539D3"/>
    <w:rsid w:val="00253B52"/>
    <w:rsid w:val="00253E92"/>
    <w:rsid w:val="00253EDB"/>
    <w:rsid w:val="00253FC9"/>
    <w:rsid w:val="002543B8"/>
    <w:rsid w:val="002546BE"/>
    <w:rsid w:val="002549A4"/>
    <w:rsid w:val="00254AD8"/>
    <w:rsid w:val="002552B3"/>
    <w:rsid w:val="002556A0"/>
    <w:rsid w:val="00255B75"/>
    <w:rsid w:val="00256A28"/>
    <w:rsid w:val="002575AA"/>
    <w:rsid w:val="00257AC6"/>
    <w:rsid w:val="00257CE8"/>
    <w:rsid w:val="00257EEC"/>
    <w:rsid w:val="00257FC7"/>
    <w:rsid w:val="0026067F"/>
    <w:rsid w:val="00260D9A"/>
    <w:rsid w:val="002613FF"/>
    <w:rsid w:val="00261521"/>
    <w:rsid w:val="00261A83"/>
    <w:rsid w:val="00261D1B"/>
    <w:rsid w:val="0026202E"/>
    <w:rsid w:val="002622B2"/>
    <w:rsid w:val="002627A9"/>
    <w:rsid w:val="00262BE5"/>
    <w:rsid w:val="0026314D"/>
    <w:rsid w:val="00263591"/>
    <w:rsid w:val="00263A29"/>
    <w:rsid w:val="00264151"/>
    <w:rsid w:val="002647DE"/>
    <w:rsid w:val="00264BDC"/>
    <w:rsid w:val="00264D66"/>
    <w:rsid w:val="00264DEA"/>
    <w:rsid w:val="00264ED8"/>
    <w:rsid w:val="0026601B"/>
    <w:rsid w:val="0026641C"/>
    <w:rsid w:val="002671DC"/>
    <w:rsid w:val="00267D3E"/>
    <w:rsid w:val="002701A1"/>
    <w:rsid w:val="002703CA"/>
    <w:rsid w:val="0027056B"/>
    <w:rsid w:val="00270978"/>
    <w:rsid w:val="0027098F"/>
    <w:rsid w:val="002709C3"/>
    <w:rsid w:val="00270D71"/>
    <w:rsid w:val="00271554"/>
    <w:rsid w:val="00271F41"/>
    <w:rsid w:val="00272348"/>
    <w:rsid w:val="00272971"/>
    <w:rsid w:val="00273FC1"/>
    <w:rsid w:val="00274002"/>
    <w:rsid w:val="00274CA8"/>
    <w:rsid w:val="00274E08"/>
    <w:rsid w:val="00274FB5"/>
    <w:rsid w:val="00275CCB"/>
    <w:rsid w:val="00276317"/>
    <w:rsid w:val="00276A80"/>
    <w:rsid w:val="00276AF1"/>
    <w:rsid w:val="00276CDE"/>
    <w:rsid w:val="0027702C"/>
    <w:rsid w:val="0027734B"/>
    <w:rsid w:val="0027772D"/>
    <w:rsid w:val="00277D05"/>
    <w:rsid w:val="0028073D"/>
    <w:rsid w:val="002810C6"/>
    <w:rsid w:val="002828F5"/>
    <w:rsid w:val="002832FF"/>
    <w:rsid w:val="002833C1"/>
    <w:rsid w:val="002834B4"/>
    <w:rsid w:val="0028366D"/>
    <w:rsid w:val="0028434F"/>
    <w:rsid w:val="00284969"/>
    <w:rsid w:val="002859C3"/>
    <w:rsid w:val="0028601E"/>
    <w:rsid w:val="00286184"/>
    <w:rsid w:val="002865F0"/>
    <w:rsid w:val="0028681C"/>
    <w:rsid w:val="00286EEE"/>
    <w:rsid w:val="0028771C"/>
    <w:rsid w:val="002904C8"/>
    <w:rsid w:val="002906C9"/>
    <w:rsid w:val="00290914"/>
    <w:rsid w:val="00291EB3"/>
    <w:rsid w:val="002922F5"/>
    <w:rsid w:val="002929B5"/>
    <w:rsid w:val="00292A2E"/>
    <w:rsid w:val="00292BB3"/>
    <w:rsid w:val="0029325D"/>
    <w:rsid w:val="0029376E"/>
    <w:rsid w:val="00293913"/>
    <w:rsid w:val="00293B17"/>
    <w:rsid w:val="002941AA"/>
    <w:rsid w:val="00294C00"/>
    <w:rsid w:val="00294D14"/>
    <w:rsid w:val="002966A4"/>
    <w:rsid w:val="00296D90"/>
    <w:rsid w:val="0029707E"/>
    <w:rsid w:val="0029736F"/>
    <w:rsid w:val="00297924"/>
    <w:rsid w:val="002A037C"/>
    <w:rsid w:val="002A051B"/>
    <w:rsid w:val="002A0556"/>
    <w:rsid w:val="002A089E"/>
    <w:rsid w:val="002A0951"/>
    <w:rsid w:val="002A11FF"/>
    <w:rsid w:val="002A176B"/>
    <w:rsid w:val="002A180B"/>
    <w:rsid w:val="002A18CE"/>
    <w:rsid w:val="002A1F95"/>
    <w:rsid w:val="002A2C8B"/>
    <w:rsid w:val="002A4444"/>
    <w:rsid w:val="002A4DDC"/>
    <w:rsid w:val="002A52C2"/>
    <w:rsid w:val="002A551A"/>
    <w:rsid w:val="002A6BFC"/>
    <w:rsid w:val="002A73AA"/>
    <w:rsid w:val="002A76F4"/>
    <w:rsid w:val="002B0853"/>
    <w:rsid w:val="002B130E"/>
    <w:rsid w:val="002B1580"/>
    <w:rsid w:val="002B21B5"/>
    <w:rsid w:val="002B21F1"/>
    <w:rsid w:val="002B25B2"/>
    <w:rsid w:val="002B2A1A"/>
    <w:rsid w:val="002B2E3D"/>
    <w:rsid w:val="002B2F5D"/>
    <w:rsid w:val="002B484E"/>
    <w:rsid w:val="002B4EEC"/>
    <w:rsid w:val="002B5625"/>
    <w:rsid w:val="002B57DE"/>
    <w:rsid w:val="002B5AD6"/>
    <w:rsid w:val="002B5BC4"/>
    <w:rsid w:val="002B5CF9"/>
    <w:rsid w:val="002B5D92"/>
    <w:rsid w:val="002B5FD6"/>
    <w:rsid w:val="002B603D"/>
    <w:rsid w:val="002B6122"/>
    <w:rsid w:val="002B61F4"/>
    <w:rsid w:val="002B66F9"/>
    <w:rsid w:val="002B69CF"/>
    <w:rsid w:val="002B6B73"/>
    <w:rsid w:val="002B6D77"/>
    <w:rsid w:val="002B6EA5"/>
    <w:rsid w:val="002C053D"/>
    <w:rsid w:val="002C06A3"/>
    <w:rsid w:val="002C1049"/>
    <w:rsid w:val="002C1AAF"/>
    <w:rsid w:val="002C24C0"/>
    <w:rsid w:val="002C3410"/>
    <w:rsid w:val="002C3B01"/>
    <w:rsid w:val="002C3E02"/>
    <w:rsid w:val="002C408C"/>
    <w:rsid w:val="002C4675"/>
    <w:rsid w:val="002C4959"/>
    <w:rsid w:val="002C4E9E"/>
    <w:rsid w:val="002C5562"/>
    <w:rsid w:val="002C5853"/>
    <w:rsid w:val="002C5DA0"/>
    <w:rsid w:val="002C5DFB"/>
    <w:rsid w:val="002C674C"/>
    <w:rsid w:val="002C6E72"/>
    <w:rsid w:val="002C710F"/>
    <w:rsid w:val="002D04E5"/>
    <w:rsid w:val="002D0523"/>
    <w:rsid w:val="002D10C8"/>
    <w:rsid w:val="002D1157"/>
    <w:rsid w:val="002D11C9"/>
    <w:rsid w:val="002D132B"/>
    <w:rsid w:val="002D14C0"/>
    <w:rsid w:val="002D153E"/>
    <w:rsid w:val="002D19A4"/>
    <w:rsid w:val="002D1A0C"/>
    <w:rsid w:val="002D2846"/>
    <w:rsid w:val="002D2DA7"/>
    <w:rsid w:val="002D341F"/>
    <w:rsid w:val="002D3AD9"/>
    <w:rsid w:val="002D4E18"/>
    <w:rsid w:val="002D5427"/>
    <w:rsid w:val="002D5C74"/>
    <w:rsid w:val="002D5D57"/>
    <w:rsid w:val="002D6305"/>
    <w:rsid w:val="002D6906"/>
    <w:rsid w:val="002D6E47"/>
    <w:rsid w:val="002D6F6E"/>
    <w:rsid w:val="002D7078"/>
    <w:rsid w:val="002D7099"/>
    <w:rsid w:val="002D726E"/>
    <w:rsid w:val="002D7379"/>
    <w:rsid w:val="002D75A3"/>
    <w:rsid w:val="002D7ABE"/>
    <w:rsid w:val="002E025D"/>
    <w:rsid w:val="002E034C"/>
    <w:rsid w:val="002E0EC6"/>
    <w:rsid w:val="002E0FFD"/>
    <w:rsid w:val="002E1266"/>
    <w:rsid w:val="002E23C1"/>
    <w:rsid w:val="002E2C44"/>
    <w:rsid w:val="002E3253"/>
    <w:rsid w:val="002E36C3"/>
    <w:rsid w:val="002E3778"/>
    <w:rsid w:val="002E37F1"/>
    <w:rsid w:val="002E3AE1"/>
    <w:rsid w:val="002E3B02"/>
    <w:rsid w:val="002E4155"/>
    <w:rsid w:val="002E41CE"/>
    <w:rsid w:val="002E4742"/>
    <w:rsid w:val="002E4AFA"/>
    <w:rsid w:val="002E4B8C"/>
    <w:rsid w:val="002E4C1D"/>
    <w:rsid w:val="002E512F"/>
    <w:rsid w:val="002E51D4"/>
    <w:rsid w:val="002E5849"/>
    <w:rsid w:val="002E5E56"/>
    <w:rsid w:val="002E6B88"/>
    <w:rsid w:val="002E70D1"/>
    <w:rsid w:val="002E77DC"/>
    <w:rsid w:val="002E7874"/>
    <w:rsid w:val="002E7CAA"/>
    <w:rsid w:val="002E7DD9"/>
    <w:rsid w:val="002E7EC9"/>
    <w:rsid w:val="002F0BA4"/>
    <w:rsid w:val="002F165E"/>
    <w:rsid w:val="002F170F"/>
    <w:rsid w:val="002F1CB7"/>
    <w:rsid w:val="002F1DD2"/>
    <w:rsid w:val="002F28D3"/>
    <w:rsid w:val="002F2B41"/>
    <w:rsid w:val="002F2C1C"/>
    <w:rsid w:val="002F2D76"/>
    <w:rsid w:val="002F2D96"/>
    <w:rsid w:val="002F3364"/>
    <w:rsid w:val="002F36C7"/>
    <w:rsid w:val="002F39FF"/>
    <w:rsid w:val="002F49AC"/>
    <w:rsid w:val="002F4DB7"/>
    <w:rsid w:val="002F4FF3"/>
    <w:rsid w:val="002F6836"/>
    <w:rsid w:val="002F6DF2"/>
    <w:rsid w:val="002F71DF"/>
    <w:rsid w:val="002F7337"/>
    <w:rsid w:val="002F74F2"/>
    <w:rsid w:val="002F7967"/>
    <w:rsid w:val="002F7AC4"/>
    <w:rsid w:val="002F7C26"/>
    <w:rsid w:val="00300265"/>
    <w:rsid w:val="00301910"/>
    <w:rsid w:val="00302421"/>
    <w:rsid w:val="00302614"/>
    <w:rsid w:val="003033C0"/>
    <w:rsid w:val="003035CC"/>
    <w:rsid w:val="00303D11"/>
    <w:rsid w:val="00303F32"/>
    <w:rsid w:val="00304940"/>
    <w:rsid w:val="00305FDA"/>
    <w:rsid w:val="00306214"/>
    <w:rsid w:val="00306AAD"/>
    <w:rsid w:val="003070A1"/>
    <w:rsid w:val="0030728E"/>
    <w:rsid w:val="003105F7"/>
    <w:rsid w:val="00310A6E"/>
    <w:rsid w:val="00310DD8"/>
    <w:rsid w:val="00311362"/>
    <w:rsid w:val="00311616"/>
    <w:rsid w:val="00311B48"/>
    <w:rsid w:val="00311F32"/>
    <w:rsid w:val="00312618"/>
    <w:rsid w:val="003129F4"/>
    <w:rsid w:val="00312CD6"/>
    <w:rsid w:val="00312FA1"/>
    <w:rsid w:val="003133FD"/>
    <w:rsid w:val="003135AA"/>
    <w:rsid w:val="003138E8"/>
    <w:rsid w:val="00313C88"/>
    <w:rsid w:val="00313EC3"/>
    <w:rsid w:val="00313F5C"/>
    <w:rsid w:val="00314331"/>
    <w:rsid w:val="00314908"/>
    <w:rsid w:val="00314A34"/>
    <w:rsid w:val="00315C7C"/>
    <w:rsid w:val="00315F98"/>
    <w:rsid w:val="00316367"/>
    <w:rsid w:val="00316DAA"/>
    <w:rsid w:val="00317625"/>
    <w:rsid w:val="003177B7"/>
    <w:rsid w:val="00317B06"/>
    <w:rsid w:val="00320737"/>
    <w:rsid w:val="0032073C"/>
    <w:rsid w:val="00320915"/>
    <w:rsid w:val="00321045"/>
    <w:rsid w:val="003210C1"/>
    <w:rsid w:val="003213BF"/>
    <w:rsid w:val="00321AC3"/>
    <w:rsid w:val="00322769"/>
    <w:rsid w:val="00322A97"/>
    <w:rsid w:val="00322B1D"/>
    <w:rsid w:val="00322ED2"/>
    <w:rsid w:val="003235C6"/>
    <w:rsid w:val="00324508"/>
    <w:rsid w:val="003247CC"/>
    <w:rsid w:val="00324962"/>
    <w:rsid w:val="00324D3E"/>
    <w:rsid w:val="00325056"/>
    <w:rsid w:val="00325308"/>
    <w:rsid w:val="003256E6"/>
    <w:rsid w:val="003258B1"/>
    <w:rsid w:val="00325BEB"/>
    <w:rsid w:val="00325CA8"/>
    <w:rsid w:val="003267FC"/>
    <w:rsid w:val="00326F70"/>
    <w:rsid w:val="00327464"/>
    <w:rsid w:val="003278CC"/>
    <w:rsid w:val="0033027B"/>
    <w:rsid w:val="0033037B"/>
    <w:rsid w:val="00330545"/>
    <w:rsid w:val="00330636"/>
    <w:rsid w:val="003309AE"/>
    <w:rsid w:val="00330D00"/>
    <w:rsid w:val="003311CC"/>
    <w:rsid w:val="00331FAC"/>
    <w:rsid w:val="003323B2"/>
    <w:rsid w:val="0033325E"/>
    <w:rsid w:val="00333DA5"/>
    <w:rsid w:val="003341B9"/>
    <w:rsid w:val="00334696"/>
    <w:rsid w:val="003349AC"/>
    <w:rsid w:val="00334A94"/>
    <w:rsid w:val="003362C1"/>
    <w:rsid w:val="00336447"/>
    <w:rsid w:val="003366BD"/>
    <w:rsid w:val="003368AA"/>
    <w:rsid w:val="003369DB"/>
    <w:rsid w:val="00336F7A"/>
    <w:rsid w:val="0033760A"/>
    <w:rsid w:val="00337659"/>
    <w:rsid w:val="00337F9F"/>
    <w:rsid w:val="0034046E"/>
    <w:rsid w:val="00340987"/>
    <w:rsid w:val="00340DA4"/>
    <w:rsid w:val="0034108D"/>
    <w:rsid w:val="003412D0"/>
    <w:rsid w:val="0034158E"/>
    <w:rsid w:val="003416F1"/>
    <w:rsid w:val="00341B81"/>
    <w:rsid w:val="0034200E"/>
    <w:rsid w:val="0034220A"/>
    <w:rsid w:val="00342D47"/>
    <w:rsid w:val="00343303"/>
    <w:rsid w:val="00343710"/>
    <w:rsid w:val="00343978"/>
    <w:rsid w:val="0034399A"/>
    <w:rsid w:val="00343B80"/>
    <w:rsid w:val="00343BC0"/>
    <w:rsid w:val="003443DE"/>
    <w:rsid w:val="00344478"/>
    <w:rsid w:val="00344A92"/>
    <w:rsid w:val="00344DA1"/>
    <w:rsid w:val="0034504B"/>
    <w:rsid w:val="00345C49"/>
    <w:rsid w:val="003461A2"/>
    <w:rsid w:val="00346A09"/>
    <w:rsid w:val="00346ECA"/>
    <w:rsid w:val="00347085"/>
    <w:rsid w:val="00347C09"/>
    <w:rsid w:val="00347DF2"/>
    <w:rsid w:val="00350755"/>
    <w:rsid w:val="00351411"/>
    <w:rsid w:val="00351DE8"/>
    <w:rsid w:val="003525A5"/>
    <w:rsid w:val="00353286"/>
    <w:rsid w:val="00353BC4"/>
    <w:rsid w:val="00353BCC"/>
    <w:rsid w:val="00353BD9"/>
    <w:rsid w:val="003541AD"/>
    <w:rsid w:val="003551DC"/>
    <w:rsid w:val="00355982"/>
    <w:rsid w:val="00355D9F"/>
    <w:rsid w:val="00355DC1"/>
    <w:rsid w:val="0035616E"/>
    <w:rsid w:val="00356406"/>
    <w:rsid w:val="00356454"/>
    <w:rsid w:val="00356816"/>
    <w:rsid w:val="003568C4"/>
    <w:rsid w:val="00357043"/>
    <w:rsid w:val="003573C5"/>
    <w:rsid w:val="00357D01"/>
    <w:rsid w:val="00361640"/>
    <w:rsid w:val="00361EAF"/>
    <w:rsid w:val="0036282F"/>
    <w:rsid w:val="00362B41"/>
    <w:rsid w:val="00363868"/>
    <w:rsid w:val="00364374"/>
    <w:rsid w:val="0036572B"/>
    <w:rsid w:val="0036594D"/>
    <w:rsid w:val="003668A3"/>
    <w:rsid w:val="00366AB5"/>
    <w:rsid w:val="00366BE9"/>
    <w:rsid w:val="00367A8B"/>
    <w:rsid w:val="00367D84"/>
    <w:rsid w:val="00370A04"/>
    <w:rsid w:val="00370A71"/>
    <w:rsid w:val="00370B6F"/>
    <w:rsid w:val="00370EEF"/>
    <w:rsid w:val="003710C5"/>
    <w:rsid w:val="00371495"/>
    <w:rsid w:val="00371DD6"/>
    <w:rsid w:val="00372A19"/>
    <w:rsid w:val="00372D37"/>
    <w:rsid w:val="00372D87"/>
    <w:rsid w:val="00373272"/>
    <w:rsid w:val="003747D5"/>
    <w:rsid w:val="00374E50"/>
    <w:rsid w:val="003754EA"/>
    <w:rsid w:val="0037550F"/>
    <w:rsid w:val="003755AB"/>
    <w:rsid w:val="00375C99"/>
    <w:rsid w:val="00375D77"/>
    <w:rsid w:val="00375E57"/>
    <w:rsid w:val="003760DF"/>
    <w:rsid w:val="00376D68"/>
    <w:rsid w:val="00376E13"/>
    <w:rsid w:val="003772C6"/>
    <w:rsid w:val="003774EA"/>
    <w:rsid w:val="0037753D"/>
    <w:rsid w:val="003777E0"/>
    <w:rsid w:val="003778A8"/>
    <w:rsid w:val="00377B40"/>
    <w:rsid w:val="00377C7B"/>
    <w:rsid w:val="00380029"/>
    <w:rsid w:val="00381A7A"/>
    <w:rsid w:val="00381B7D"/>
    <w:rsid w:val="003824D6"/>
    <w:rsid w:val="00382625"/>
    <w:rsid w:val="00382835"/>
    <w:rsid w:val="003829B3"/>
    <w:rsid w:val="0038343A"/>
    <w:rsid w:val="00383E09"/>
    <w:rsid w:val="00384F81"/>
    <w:rsid w:val="00385CEA"/>
    <w:rsid w:val="003863F5"/>
    <w:rsid w:val="003865BD"/>
    <w:rsid w:val="00386F41"/>
    <w:rsid w:val="003876F1"/>
    <w:rsid w:val="0039011D"/>
    <w:rsid w:val="0039033D"/>
    <w:rsid w:val="003905D6"/>
    <w:rsid w:val="00390885"/>
    <w:rsid w:val="0039099D"/>
    <w:rsid w:val="00390D21"/>
    <w:rsid w:val="00391087"/>
    <w:rsid w:val="00391302"/>
    <w:rsid w:val="00391BE6"/>
    <w:rsid w:val="00392593"/>
    <w:rsid w:val="00392BCE"/>
    <w:rsid w:val="00393993"/>
    <w:rsid w:val="00393CCE"/>
    <w:rsid w:val="00394034"/>
    <w:rsid w:val="00394311"/>
    <w:rsid w:val="003945E4"/>
    <w:rsid w:val="003946DF"/>
    <w:rsid w:val="00395949"/>
    <w:rsid w:val="00395BD5"/>
    <w:rsid w:val="00396E6D"/>
    <w:rsid w:val="00396FEE"/>
    <w:rsid w:val="00397100"/>
    <w:rsid w:val="003971AF"/>
    <w:rsid w:val="00397345"/>
    <w:rsid w:val="003974A8"/>
    <w:rsid w:val="00397C5C"/>
    <w:rsid w:val="003A07C3"/>
    <w:rsid w:val="003A1D16"/>
    <w:rsid w:val="003A1D72"/>
    <w:rsid w:val="003A1FD8"/>
    <w:rsid w:val="003A2441"/>
    <w:rsid w:val="003A2627"/>
    <w:rsid w:val="003A2793"/>
    <w:rsid w:val="003A2FE1"/>
    <w:rsid w:val="003A3203"/>
    <w:rsid w:val="003A36AC"/>
    <w:rsid w:val="003A4686"/>
    <w:rsid w:val="003A472D"/>
    <w:rsid w:val="003A4D44"/>
    <w:rsid w:val="003A4E4E"/>
    <w:rsid w:val="003A5E21"/>
    <w:rsid w:val="003A6CC4"/>
    <w:rsid w:val="003A70AF"/>
    <w:rsid w:val="003A717D"/>
    <w:rsid w:val="003A7F14"/>
    <w:rsid w:val="003B02EE"/>
    <w:rsid w:val="003B0393"/>
    <w:rsid w:val="003B04C8"/>
    <w:rsid w:val="003B1083"/>
    <w:rsid w:val="003B12C6"/>
    <w:rsid w:val="003B12D9"/>
    <w:rsid w:val="003B194E"/>
    <w:rsid w:val="003B1B5B"/>
    <w:rsid w:val="003B1D3B"/>
    <w:rsid w:val="003B23F7"/>
    <w:rsid w:val="003B24FA"/>
    <w:rsid w:val="003B26A6"/>
    <w:rsid w:val="003B2EC2"/>
    <w:rsid w:val="003B307E"/>
    <w:rsid w:val="003B3281"/>
    <w:rsid w:val="003B417A"/>
    <w:rsid w:val="003B4226"/>
    <w:rsid w:val="003B432B"/>
    <w:rsid w:val="003B4CCC"/>
    <w:rsid w:val="003B5130"/>
    <w:rsid w:val="003B61D9"/>
    <w:rsid w:val="003B65A6"/>
    <w:rsid w:val="003B6A4D"/>
    <w:rsid w:val="003B6CAD"/>
    <w:rsid w:val="003B6CB4"/>
    <w:rsid w:val="003B7161"/>
    <w:rsid w:val="003B76F9"/>
    <w:rsid w:val="003B7E4D"/>
    <w:rsid w:val="003B7F3C"/>
    <w:rsid w:val="003C0082"/>
    <w:rsid w:val="003C04F4"/>
    <w:rsid w:val="003C14DA"/>
    <w:rsid w:val="003C23E5"/>
    <w:rsid w:val="003C2715"/>
    <w:rsid w:val="003C35F8"/>
    <w:rsid w:val="003C39CB"/>
    <w:rsid w:val="003C3EFA"/>
    <w:rsid w:val="003C3F32"/>
    <w:rsid w:val="003C48DE"/>
    <w:rsid w:val="003C49B8"/>
    <w:rsid w:val="003C4C7E"/>
    <w:rsid w:val="003C4DB7"/>
    <w:rsid w:val="003C51CD"/>
    <w:rsid w:val="003C56FB"/>
    <w:rsid w:val="003C5CC8"/>
    <w:rsid w:val="003C5E93"/>
    <w:rsid w:val="003C5FB8"/>
    <w:rsid w:val="003C66EC"/>
    <w:rsid w:val="003C6A25"/>
    <w:rsid w:val="003C6B04"/>
    <w:rsid w:val="003C7323"/>
    <w:rsid w:val="003C7357"/>
    <w:rsid w:val="003C7E9D"/>
    <w:rsid w:val="003D002E"/>
    <w:rsid w:val="003D05AB"/>
    <w:rsid w:val="003D0EAD"/>
    <w:rsid w:val="003D0FB0"/>
    <w:rsid w:val="003D0FF0"/>
    <w:rsid w:val="003D16D1"/>
    <w:rsid w:val="003D270A"/>
    <w:rsid w:val="003D36C0"/>
    <w:rsid w:val="003D3F82"/>
    <w:rsid w:val="003D4620"/>
    <w:rsid w:val="003D4855"/>
    <w:rsid w:val="003D4A94"/>
    <w:rsid w:val="003D548E"/>
    <w:rsid w:val="003D56DC"/>
    <w:rsid w:val="003D5BC5"/>
    <w:rsid w:val="003D5FF4"/>
    <w:rsid w:val="003D6065"/>
    <w:rsid w:val="003D6C46"/>
    <w:rsid w:val="003D6F6D"/>
    <w:rsid w:val="003D797D"/>
    <w:rsid w:val="003D79BE"/>
    <w:rsid w:val="003D7ADA"/>
    <w:rsid w:val="003D7C5D"/>
    <w:rsid w:val="003E032D"/>
    <w:rsid w:val="003E0921"/>
    <w:rsid w:val="003E0F7A"/>
    <w:rsid w:val="003E1A19"/>
    <w:rsid w:val="003E1A86"/>
    <w:rsid w:val="003E2C18"/>
    <w:rsid w:val="003E4514"/>
    <w:rsid w:val="003E4520"/>
    <w:rsid w:val="003E45D6"/>
    <w:rsid w:val="003E46BE"/>
    <w:rsid w:val="003E4AA8"/>
    <w:rsid w:val="003E6290"/>
    <w:rsid w:val="003E6B5D"/>
    <w:rsid w:val="003E79D1"/>
    <w:rsid w:val="003F04AB"/>
    <w:rsid w:val="003F0A62"/>
    <w:rsid w:val="003F1299"/>
    <w:rsid w:val="003F14FC"/>
    <w:rsid w:val="003F1AA5"/>
    <w:rsid w:val="003F1ACE"/>
    <w:rsid w:val="003F1BF9"/>
    <w:rsid w:val="003F1FAD"/>
    <w:rsid w:val="003F2DFE"/>
    <w:rsid w:val="003F3056"/>
    <w:rsid w:val="003F315B"/>
    <w:rsid w:val="003F332F"/>
    <w:rsid w:val="003F34BD"/>
    <w:rsid w:val="003F3B39"/>
    <w:rsid w:val="003F3FFA"/>
    <w:rsid w:val="003F4735"/>
    <w:rsid w:val="003F4C0F"/>
    <w:rsid w:val="003F4E72"/>
    <w:rsid w:val="003F4F18"/>
    <w:rsid w:val="003F503C"/>
    <w:rsid w:val="003F65AB"/>
    <w:rsid w:val="003F6A45"/>
    <w:rsid w:val="003F6C7E"/>
    <w:rsid w:val="003F7233"/>
    <w:rsid w:val="003F773F"/>
    <w:rsid w:val="0040006E"/>
    <w:rsid w:val="00400296"/>
    <w:rsid w:val="004002E6"/>
    <w:rsid w:val="00400DB2"/>
    <w:rsid w:val="00401159"/>
    <w:rsid w:val="004012B8"/>
    <w:rsid w:val="004012ED"/>
    <w:rsid w:val="00401790"/>
    <w:rsid w:val="00401B85"/>
    <w:rsid w:val="00401EA8"/>
    <w:rsid w:val="00402994"/>
    <w:rsid w:val="00402E30"/>
    <w:rsid w:val="004038B8"/>
    <w:rsid w:val="00404479"/>
    <w:rsid w:val="0040488D"/>
    <w:rsid w:val="004049C9"/>
    <w:rsid w:val="00405799"/>
    <w:rsid w:val="00405C7E"/>
    <w:rsid w:val="00405D5C"/>
    <w:rsid w:val="0040613C"/>
    <w:rsid w:val="00406396"/>
    <w:rsid w:val="00406564"/>
    <w:rsid w:val="00406E48"/>
    <w:rsid w:val="00406E95"/>
    <w:rsid w:val="00407451"/>
    <w:rsid w:val="004074E9"/>
    <w:rsid w:val="0040758B"/>
    <w:rsid w:val="00407AD5"/>
    <w:rsid w:val="00411908"/>
    <w:rsid w:val="00411F03"/>
    <w:rsid w:val="00411F23"/>
    <w:rsid w:val="004130B1"/>
    <w:rsid w:val="00413199"/>
    <w:rsid w:val="0041319F"/>
    <w:rsid w:val="00413298"/>
    <w:rsid w:val="004132EB"/>
    <w:rsid w:val="00413894"/>
    <w:rsid w:val="00414416"/>
    <w:rsid w:val="004145F6"/>
    <w:rsid w:val="00414687"/>
    <w:rsid w:val="00414AA0"/>
    <w:rsid w:val="00414B92"/>
    <w:rsid w:val="004155A0"/>
    <w:rsid w:val="004158EA"/>
    <w:rsid w:val="00415E67"/>
    <w:rsid w:val="00415FFA"/>
    <w:rsid w:val="004166E8"/>
    <w:rsid w:val="00416AA2"/>
    <w:rsid w:val="00417846"/>
    <w:rsid w:val="00417CB4"/>
    <w:rsid w:val="004204AF"/>
    <w:rsid w:val="0042077B"/>
    <w:rsid w:val="00421A84"/>
    <w:rsid w:val="00421F89"/>
    <w:rsid w:val="00421FDC"/>
    <w:rsid w:val="004221CC"/>
    <w:rsid w:val="00422317"/>
    <w:rsid w:val="00423079"/>
    <w:rsid w:val="004232D4"/>
    <w:rsid w:val="004233AC"/>
    <w:rsid w:val="004235E6"/>
    <w:rsid w:val="00423D8D"/>
    <w:rsid w:val="00424219"/>
    <w:rsid w:val="00424A00"/>
    <w:rsid w:val="00425022"/>
    <w:rsid w:val="00425241"/>
    <w:rsid w:val="0042530A"/>
    <w:rsid w:val="00426291"/>
    <w:rsid w:val="0042641B"/>
    <w:rsid w:val="00426AF0"/>
    <w:rsid w:val="00426EE0"/>
    <w:rsid w:val="00427196"/>
    <w:rsid w:val="0042727E"/>
    <w:rsid w:val="004276F1"/>
    <w:rsid w:val="00427775"/>
    <w:rsid w:val="004279FB"/>
    <w:rsid w:val="00427B9E"/>
    <w:rsid w:val="004300BD"/>
    <w:rsid w:val="0043014E"/>
    <w:rsid w:val="004304BE"/>
    <w:rsid w:val="004305FB"/>
    <w:rsid w:val="0043074A"/>
    <w:rsid w:val="00430A2C"/>
    <w:rsid w:val="00431547"/>
    <w:rsid w:val="0043183A"/>
    <w:rsid w:val="004324F0"/>
    <w:rsid w:val="00432D21"/>
    <w:rsid w:val="0043310F"/>
    <w:rsid w:val="0043375B"/>
    <w:rsid w:val="00433E16"/>
    <w:rsid w:val="00435343"/>
    <w:rsid w:val="004360EB"/>
    <w:rsid w:val="0043666B"/>
    <w:rsid w:val="00436858"/>
    <w:rsid w:val="00436CB7"/>
    <w:rsid w:val="00437A62"/>
    <w:rsid w:val="00437BDA"/>
    <w:rsid w:val="004400B7"/>
    <w:rsid w:val="00440130"/>
    <w:rsid w:val="00440F56"/>
    <w:rsid w:val="00441067"/>
    <w:rsid w:val="0044116E"/>
    <w:rsid w:val="004411CA"/>
    <w:rsid w:val="00441BBE"/>
    <w:rsid w:val="00441C0E"/>
    <w:rsid w:val="00442167"/>
    <w:rsid w:val="0044228D"/>
    <w:rsid w:val="00442311"/>
    <w:rsid w:val="004429D6"/>
    <w:rsid w:val="00442EE9"/>
    <w:rsid w:val="004430C2"/>
    <w:rsid w:val="004439E8"/>
    <w:rsid w:val="00443B2A"/>
    <w:rsid w:val="00443BFA"/>
    <w:rsid w:val="00443D4C"/>
    <w:rsid w:val="00443E09"/>
    <w:rsid w:val="00443E66"/>
    <w:rsid w:val="00443F01"/>
    <w:rsid w:val="004444DB"/>
    <w:rsid w:val="004449B9"/>
    <w:rsid w:val="00444DC9"/>
    <w:rsid w:val="00445BB1"/>
    <w:rsid w:val="0044741A"/>
    <w:rsid w:val="00447D60"/>
    <w:rsid w:val="00450B9F"/>
    <w:rsid w:val="00450F87"/>
    <w:rsid w:val="004511EE"/>
    <w:rsid w:val="004512EC"/>
    <w:rsid w:val="00451DE4"/>
    <w:rsid w:val="004526AE"/>
    <w:rsid w:val="004528AF"/>
    <w:rsid w:val="00452B10"/>
    <w:rsid w:val="00453F41"/>
    <w:rsid w:val="0045417F"/>
    <w:rsid w:val="0045439A"/>
    <w:rsid w:val="00454603"/>
    <w:rsid w:val="00454BF0"/>
    <w:rsid w:val="00454D01"/>
    <w:rsid w:val="004550CA"/>
    <w:rsid w:val="00455540"/>
    <w:rsid w:val="00455ECC"/>
    <w:rsid w:val="004568FD"/>
    <w:rsid w:val="00457CF9"/>
    <w:rsid w:val="00460378"/>
    <w:rsid w:val="00460F88"/>
    <w:rsid w:val="00461158"/>
    <w:rsid w:val="0046116F"/>
    <w:rsid w:val="00461593"/>
    <w:rsid w:val="004617F5"/>
    <w:rsid w:val="00461B78"/>
    <w:rsid w:val="00461CB0"/>
    <w:rsid w:val="00461D4D"/>
    <w:rsid w:val="00461EC3"/>
    <w:rsid w:val="0046285A"/>
    <w:rsid w:val="00463ED9"/>
    <w:rsid w:val="00463FF0"/>
    <w:rsid w:val="00464B07"/>
    <w:rsid w:val="004650F0"/>
    <w:rsid w:val="00465918"/>
    <w:rsid w:val="00465AD2"/>
    <w:rsid w:val="00465B06"/>
    <w:rsid w:val="00465D0C"/>
    <w:rsid w:val="00465E94"/>
    <w:rsid w:val="00465F83"/>
    <w:rsid w:val="0046639E"/>
    <w:rsid w:val="004666C5"/>
    <w:rsid w:val="004667B2"/>
    <w:rsid w:val="00466C58"/>
    <w:rsid w:val="00466D52"/>
    <w:rsid w:val="00467331"/>
    <w:rsid w:val="00467951"/>
    <w:rsid w:val="0047025A"/>
    <w:rsid w:val="00470F6B"/>
    <w:rsid w:val="0047134D"/>
    <w:rsid w:val="00471436"/>
    <w:rsid w:val="00471FFD"/>
    <w:rsid w:val="00472B03"/>
    <w:rsid w:val="00474DCF"/>
    <w:rsid w:val="00475500"/>
    <w:rsid w:val="00475CD2"/>
    <w:rsid w:val="00476196"/>
    <w:rsid w:val="0047632A"/>
    <w:rsid w:val="00476CD5"/>
    <w:rsid w:val="00477216"/>
    <w:rsid w:val="00477224"/>
    <w:rsid w:val="00477C24"/>
    <w:rsid w:val="00480F2C"/>
    <w:rsid w:val="00480FBA"/>
    <w:rsid w:val="0048116C"/>
    <w:rsid w:val="004811D9"/>
    <w:rsid w:val="00481435"/>
    <w:rsid w:val="00481964"/>
    <w:rsid w:val="00481F9D"/>
    <w:rsid w:val="0048244A"/>
    <w:rsid w:val="0048362E"/>
    <w:rsid w:val="00483960"/>
    <w:rsid w:val="00483A0A"/>
    <w:rsid w:val="004847E7"/>
    <w:rsid w:val="00484A71"/>
    <w:rsid w:val="00485541"/>
    <w:rsid w:val="004875D8"/>
    <w:rsid w:val="00487BE4"/>
    <w:rsid w:val="00487FDD"/>
    <w:rsid w:val="0049035C"/>
    <w:rsid w:val="004903CC"/>
    <w:rsid w:val="004918E2"/>
    <w:rsid w:val="0049193C"/>
    <w:rsid w:val="00491F98"/>
    <w:rsid w:val="00492DF1"/>
    <w:rsid w:val="00492FB5"/>
    <w:rsid w:val="004936CE"/>
    <w:rsid w:val="004938F1"/>
    <w:rsid w:val="00493C7B"/>
    <w:rsid w:val="00494159"/>
    <w:rsid w:val="004941FA"/>
    <w:rsid w:val="00494EB4"/>
    <w:rsid w:val="00495ECA"/>
    <w:rsid w:val="0049688A"/>
    <w:rsid w:val="00496899"/>
    <w:rsid w:val="0049699D"/>
    <w:rsid w:val="00496C7B"/>
    <w:rsid w:val="00497095"/>
    <w:rsid w:val="00497980"/>
    <w:rsid w:val="004A0079"/>
    <w:rsid w:val="004A02A2"/>
    <w:rsid w:val="004A0732"/>
    <w:rsid w:val="004A091F"/>
    <w:rsid w:val="004A0A15"/>
    <w:rsid w:val="004A1405"/>
    <w:rsid w:val="004A1803"/>
    <w:rsid w:val="004A1987"/>
    <w:rsid w:val="004A19B7"/>
    <w:rsid w:val="004A2937"/>
    <w:rsid w:val="004A299B"/>
    <w:rsid w:val="004A2CBB"/>
    <w:rsid w:val="004A3736"/>
    <w:rsid w:val="004A3853"/>
    <w:rsid w:val="004A3970"/>
    <w:rsid w:val="004A3AD0"/>
    <w:rsid w:val="004A3E0F"/>
    <w:rsid w:val="004A4301"/>
    <w:rsid w:val="004A4892"/>
    <w:rsid w:val="004A4DA9"/>
    <w:rsid w:val="004A4F1D"/>
    <w:rsid w:val="004A50CD"/>
    <w:rsid w:val="004A5761"/>
    <w:rsid w:val="004A6245"/>
    <w:rsid w:val="004A65B9"/>
    <w:rsid w:val="004A6BAC"/>
    <w:rsid w:val="004A6F9B"/>
    <w:rsid w:val="004A71C3"/>
    <w:rsid w:val="004A7AE6"/>
    <w:rsid w:val="004A7C57"/>
    <w:rsid w:val="004B07DB"/>
    <w:rsid w:val="004B09AE"/>
    <w:rsid w:val="004B09F7"/>
    <w:rsid w:val="004B12F5"/>
    <w:rsid w:val="004B13EC"/>
    <w:rsid w:val="004B151E"/>
    <w:rsid w:val="004B1982"/>
    <w:rsid w:val="004B19E3"/>
    <w:rsid w:val="004B1BFC"/>
    <w:rsid w:val="004B2126"/>
    <w:rsid w:val="004B2539"/>
    <w:rsid w:val="004B29DF"/>
    <w:rsid w:val="004B2FC7"/>
    <w:rsid w:val="004B3231"/>
    <w:rsid w:val="004B3710"/>
    <w:rsid w:val="004B3FAD"/>
    <w:rsid w:val="004B41D2"/>
    <w:rsid w:val="004B4538"/>
    <w:rsid w:val="004B46EE"/>
    <w:rsid w:val="004B4B6A"/>
    <w:rsid w:val="004B4ED8"/>
    <w:rsid w:val="004B5386"/>
    <w:rsid w:val="004B566F"/>
    <w:rsid w:val="004B5928"/>
    <w:rsid w:val="004B60D5"/>
    <w:rsid w:val="004B62AF"/>
    <w:rsid w:val="004B6887"/>
    <w:rsid w:val="004B6E2A"/>
    <w:rsid w:val="004B745A"/>
    <w:rsid w:val="004B7F48"/>
    <w:rsid w:val="004C0095"/>
    <w:rsid w:val="004C0853"/>
    <w:rsid w:val="004C1208"/>
    <w:rsid w:val="004C1CF5"/>
    <w:rsid w:val="004C2300"/>
    <w:rsid w:val="004C2CF3"/>
    <w:rsid w:val="004C2FBC"/>
    <w:rsid w:val="004C33F2"/>
    <w:rsid w:val="004C37E6"/>
    <w:rsid w:val="004C497F"/>
    <w:rsid w:val="004C4E15"/>
    <w:rsid w:val="004C6026"/>
    <w:rsid w:val="004C660B"/>
    <w:rsid w:val="004C6C04"/>
    <w:rsid w:val="004C79E7"/>
    <w:rsid w:val="004C7ECC"/>
    <w:rsid w:val="004C7F7D"/>
    <w:rsid w:val="004D043B"/>
    <w:rsid w:val="004D0ED9"/>
    <w:rsid w:val="004D138A"/>
    <w:rsid w:val="004D1401"/>
    <w:rsid w:val="004D1D9A"/>
    <w:rsid w:val="004D268F"/>
    <w:rsid w:val="004D27E3"/>
    <w:rsid w:val="004D35C5"/>
    <w:rsid w:val="004D3A79"/>
    <w:rsid w:val="004D3B9A"/>
    <w:rsid w:val="004D3C87"/>
    <w:rsid w:val="004D3F54"/>
    <w:rsid w:val="004D4420"/>
    <w:rsid w:val="004D448B"/>
    <w:rsid w:val="004D44F3"/>
    <w:rsid w:val="004D45C1"/>
    <w:rsid w:val="004D4A18"/>
    <w:rsid w:val="004D4C6E"/>
    <w:rsid w:val="004D5192"/>
    <w:rsid w:val="004D51D3"/>
    <w:rsid w:val="004D587C"/>
    <w:rsid w:val="004D5B25"/>
    <w:rsid w:val="004D625A"/>
    <w:rsid w:val="004D63AA"/>
    <w:rsid w:val="004D6F20"/>
    <w:rsid w:val="004D7482"/>
    <w:rsid w:val="004D7796"/>
    <w:rsid w:val="004E00BF"/>
    <w:rsid w:val="004E0196"/>
    <w:rsid w:val="004E01F3"/>
    <w:rsid w:val="004E06DF"/>
    <w:rsid w:val="004E07E1"/>
    <w:rsid w:val="004E1608"/>
    <w:rsid w:val="004E16B2"/>
    <w:rsid w:val="004E1726"/>
    <w:rsid w:val="004E21D0"/>
    <w:rsid w:val="004E263C"/>
    <w:rsid w:val="004E2C98"/>
    <w:rsid w:val="004E2ECF"/>
    <w:rsid w:val="004E3128"/>
    <w:rsid w:val="004E3DF2"/>
    <w:rsid w:val="004E3FD4"/>
    <w:rsid w:val="004E430F"/>
    <w:rsid w:val="004E499B"/>
    <w:rsid w:val="004E5536"/>
    <w:rsid w:val="004E57F8"/>
    <w:rsid w:val="004E5987"/>
    <w:rsid w:val="004E603C"/>
    <w:rsid w:val="004E62AF"/>
    <w:rsid w:val="004E65BB"/>
    <w:rsid w:val="004E6900"/>
    <w:rsid w:val="004E69C6"/>
    <w:rsid w:val="004E7D05"/>
    <w:rsid w:val="004E7E76"/>
    <w:rsid w:val="004F029A"/>
    <w:rsid w:val="004F0677"/>
    <w:rsid w:val="004F0E04"/>
    <w:rsid w:val="004F1868"/>
    <w:rsid w:val="004F1A79"/>
    <w:rsid w:val="004F24AD"/>
    <w:rsid w:val="004F27F9"/>
    <w:rsid w:val="004F29B4"/>
    <w:rsid w:val="004F326F"/>
    <w:rsid w:val="004F36C3"/>
    <w:rsid w:val="004F3757"/>
    <w:rsid w:val="004F3D8C"/>
    <w:rsid w:val="004F5453"/>
    <w:rsid w:val="004F5837"/>
    <w:rsid w:val="004F598E"/>
    <w:rsid w:val="004F5AE3"/>
    <w:rsid w:val="004F62E7"/>
    <w:rsid w:val="004F62F0"/>
    <w:rsid w:val="004F667F"/>
    <w:rsid w:val="004F6961"/>
    <w:rsid w:val="004F6987"/>
    <w:rsid w:val="004F6DE4"/>
    <w:rsid w:val="004F7576"/>
    <w:rsid w:val="0050016A"/>
    <w:rsid w:val="00500613"/>
    <w:rsid w:val="00500A3E"/>
    <w:rsid w:val="00501257"/>
    <w:rsid w:val="00501426"/>
    <w:rsid w:val="005014CA"/>
    <w:rsid w:val="00501855"/>
    <w:rsid w:val="00501FDF"/>
    <w:rsid w:val="005028DA"/>
    <w:rsid w:val="00502AA2"/>
    <w:rsid w:val="00502C0B"/>
    <w:rsid w:val="005033D4"/>
    <w:rsid w:val="00503B29"/>
    <w:rsid w:val="00503BE9"/>
    <w:rsid w:val="00503C2E"/>
    <w:rsid w:val="00503F69"/>
    <w:rsid w:val="00504320"/>
    <w:rsid w:val="00504A91"/>
    <w:rsid w:val="00504B85"/>
    <w:rsid w:val="0050516C"/>
    <w:rsid w:val="00505283"/>
    <w:rsid w:val="00505B3E"/>
    <w:rsid w:val="00505EE2"/>
    <w:rsid w:val="005065DD"/>
    <w:rsid w:val="00506B6A"/>
    <w:rsid w:val="00507730"/>
    <w:rsid w:val="00507AE4"/>
    <w:rsid w:val="0051017B"/>
    <w:rsid w:val="00510FD8"/>
    <w:rsid w:val="0051177C"/>
    <w:rsid w:val="00511B20"/>
    <w:rsid w:val="00511BE1"/>
    <w:rsid w:val="00512646"/>
    <w:rsid w:val="00512650"/>
    <w:rsid w:val="0051281C"/>
    <w:rsid w:val="005132C0"/>
    <w:rsid w:val="0051383A"/>
    <w:rsid w:val="005139F4"/>
    <w:rsid w:val="00513D79"/>
    <w:rsid w:val="00514DE2"/>
    <w:rsid w:val="00514DFD"/>
    <w:rsid w:val="00515D43"/>
    <w:rsid w:val="00515FBC"/>
    <w:rsid w:val="00516524"/>
    <w:rsid w:val="0051678D"/>
    <w:rsid w:val="00516E01"/>
    <w:rsid w:val="00516FB2"/>
    <w:rsid w:val="0051704D"/>
    <w:rsid w:val="005173D3"/>
    <w:rsid w:val="0051746E"/>
    <w:rsid w:val="005208ED"/>
    <w:rsid w:val="005210EA"/>
    <w:rsid w:val="00521811"/>
    <w:rsid w:val="00521A68"/>
    <w:rsid w:val="00521E6F"/>
    <w:rsid w:val="005220FF"/>
    <w:rsid w:val="00522216"/>
    <w:rsid w:val="00522B79"/>
    <w:rsid w:val="00523142"/>
    <w:rsid w:val="00523561"/>
    <w:rsid w:val="00523586"/>
    <w:rsid w:val="00523EF5"/>
    <w:rsid w:val="00523F9E"/>
    <w:rsid w:val="00524013"/>
    <w:rsid w:val="0052419E"/>
    <w:rsid w:val="00524218"/>
    <w:rsid w:val="00524BFB"/>
    <w:rsid w:val="0052504B"/>
    <w:rsid w:val="005258C6"/>
    <w:rsid w:val="00525FAB"/>
    <w:rsid w:val="0052636A"/>
    <w:rsid w:val="005263FF"/>
    <w:rsid w:val="00526405"/>
    <w:rsid w:val="0052689E"/>
    <w:rsid w:val="00527145"/>
    <w:rsid w:val="005272EF"/>
    <w:rsid w:val="005279E2"/>
    <w:rsid w:val="00527C4D"/>
    <w:rsid w:val="00527FDD"/>
    <w:rsid w:val="005308A7"/>
    <w:rsid w:val="005309F1"/>
    <w:rsid w:val="005315B4"/>
    <w:rsid w:val="00531A6D"/>
    <w:rsid w:val="00531EF1"/>
    <w:rsid w:val="00532E78"/>
    <w:rsid w:val="00532FA4"/>
    <w:rsid w:val="005347AB"/>
    <w:rsid w:val="0053533D"/>
    <w:rsid w:val="0053596B"/>
    <w:rsid w:val="00535C44"/>
    <w:rsid w:val="00535E6D"/>
    <w:rsid w:val="00535EE8"/>
    <w:rsid w:val="0053649E"/>
    <w:rsid w:val="00536C41"/>
    <w:rsid w:val="005371AF"/>
    <w:rsid w:val="00537336"/>
    <w:rsid w:val="0054008F"/>
    <w:rsid w:val="0054058B"/>
    <w:rsid w:val="0054133B"/>
    <w:rsid w:val="0054186E"/>
    <w:rsid w:val="0054189F"/>
    <w:rsid w:val="00541C51"/>
    <w:rsid w:val="00542443"/>
    <w:rsid w:val="005434B8"/>
    <w:rsid w:val="00543796"/>
    <w:rsid w:val="00544EC0"/>
    <w:rsid w:val="00545B92"/>
    <w:rsid w:val="00545C29"/>
    <w:rsid w:val="00546D5A"/>
    <w:rsid w:val="00546EC5"/>
    <w:rsid w:val="00547988"/>
    <w:rsid w:val="00547B3B"/>
    <w:rsid w:val="005509F0"/>
    <w:rsid w:val="00550B54"/>
    <w:rsid w:val="00551089"/>
    <w:rsid w:val="00551C2C"/>
    <w:rsid w:val="00551C59"/>
    <w:rsid w:val="00552B52"/>
    <w:rsid w:val="00553203"/>
    <w:rsid w:val="00553557"/>
    <w:rsid w:val="005537DC"/>
    <w:rsid w:val="00553AAE"/>
    <w:rsid w:val="00553C0A"/>
    <w:rsid w:val="00553EAF"/>
    <w:rsid w:val="00554249"/>
    <w:rsid w:val="00554568"/>
    <w:rsid w:val="005550F6"/>
    <w:rsid w:val="0055537D"/>
    <w:rsid w:val="00555548"/>
    <w:rsid w:val="005556AC"/>
    <w:rsid w:val="00555B3B"/>
    <w:rsid w:val="00555F3C"/>
    <w:rsid w:val="0055682F"/>
    <w:rsid w:val="00557968"/>
    <w:rsid w:val="00557BAA"/>
    <w:rsid w:val="00557F56"/>
    <w:rsid w:val="0056090E"/>
    <w:rsid w:val="005610C8"/>
    <w:rsid w:val="00561463"/>
    <w:rsid w:val="00561485"/>
    <w:rsid w:val="0056168A"/>
    <w:rsid w:val="005617F5"/>
    <w:rsid w:val="0056224B"/>
    <w:rsid w:val="0056255C"/>
    <w:rsid w:val="005631C2"/>
    <w:rsid w:val="00563716"/>
    <w:rsid w:val="005645F9"/>
    <w:rsid w:val="005648B5"/>
    <w:rsid w:val="0056563E"/>
    <w:rsid w:val="00565B88"/>
    <w:rsid w:val="00566064"/>
    <w:rsid w:val="00567C2B"/>
    <w:rsid w:val="00570062"/>
    <w:rsid w:val="005700EE"/>
    <w:rsid w:val="005703AD"/>
    <w:rsid w:val="005704BD"/>
    <w:rsid w:val="00570931"/>
    <w:rsid w:val="005711A0"/>
    <w:rsid w:val="0057196C"/>
    <w:rsid w:val="00571A3E"/>
    <w:rsid w:val="00573155"/>
    <w:rsid w:val="005732CE"/>
    <w:rsid w:val="005733AF"/>
    <w:rsid w:val="005738A7"/>
    <w:rsid w:val="0057398C"/>
    <w:rsid w:val="00573A3F"/>
    <w:rsid w:val="00573F3C"/>
    <w:rsid w:val="00574932"/>
    <w:rsid w:val="0057574E"/>
    <w:rsid w:val="00575BB1"/>
    <w:rsid w:val="0057625A"/>
    <w:rsid w:val="00576E28"/>
    <w:rsid w:val="00576FD8"/>
    <w:rsid w:val="00577000"/>
    <w:rsid w:val="0057711C"/>
    <w:rsid w:val="005774A1"/>
    <w:rsid w:val="00577C47"/>
    <w:rsid w:val="00577EF5"/>
    <w:rsid w:val="00580171"/>
    <w:rsid w:val="00580A71"/>
    <w:rsid w:val="00580EF1"/>
    <w:rsid w:val="005812CD"/>
    <w:rsid w:val="00581C7E"/>
    <w:rsid w:val="005820FA"/>
    <w:rsid w:val="00582F8E"/>
    <w:rsid w:val="00583108"/>
    <w:rsid w:val="00583690"/>
    <w:rsid w:val="00583CA9"/>
    <w:rsid w:val="00583E01"/>
    <w:rsid w:val="005842DF"/>
    <w:rsid w:val="00585038"/>
    <w:rsid w:val="005854F1"/>
    <w:rsid w:val="0058565A"/>
    <w:rsid w:val="005856F8"/>
    <w:rsid w:val="00585D5B"/>
    <w:rsid w:val="00585E1D"/>
    <w:rsid w:val="00586379"/>
    <w:rsid w:val="0058650B"/>
    <w:rsid w:val="00586CEE"/>
    <w:rsid w:val="005876DF"/>
    <w:rsid w:val="00587DC1"/>
    <w:rsid w:val="00587EFD"/>
    <w:rsid w:val="00590864"/>
    <w:rsid w:val="0059103B"/>
    <w:rsid w:val="00591541"/>
    <w:rsid w:val="00591996"/>
    <w:rsid w:val="0059200E"/>
    <w:rsid w:val="0059227C"/>
    <w:rsid w:val="005923D9"/>
    <w:rsid w:val="00592798"/>
    <w:rsid w:val="00592922"/>
    <w:rsid w:val="005929A3"/>
    <w:rsid w:val="00592A0A"/>
    <w:rsid w:val="00592AE2"/>
    <w:rsid w:val="00592B7D"/>
    <w:rsid w:val="00592E01"/>
    <w:rsid w:val="00592E84"/>
    <w:rsid w:val="005933FB"/>
    <w:rsid w:val="00593C45"/>
    <w:rsid w:val="0059423A"/>
    <w:rsid w:val="005944DF"/>
    <w:rsid w:val="00595D0D"/>
    <w:rsid w:val="00595E0A"/>
    <w:rsid w:val="0059627D"/>
    <w:rsid w:val="00596377"/>
    <w:rsid w:val="005968EA"/>
    <w:rsid w:val="00596D3F"/>
    <w:rsid w:val="00596F4A"/>
    <w:rsid w:val="00596FC0"/>
    <w:rsid w:val="0059710A"/>
    <w:rsid w:val="005A03AA"/>
    <w:rsid w:val="005A04D9"/>
    <w:rsid w:val="005A0561"/>
    <w:rsid w:val="005A0859"/>
    <w:rsid w:val="005A09CC"/>
    <w:rsid w:val="005A0E9D"/>
    <w:rsid w:val="005A0FA5"/>
    <w:rsid w:val="005A1242"/>
    <w:rsid w:val="005A2473"/>
    <w:rsid w:val="005A3E56"/>
    <w:rsid w:val="005A434D"/>
    <w:rsid w:val="005A47C8"/>
    <w:rsid w:val="005A4ABD"/>
    <w:rsid w:val="005A4D6B"/>
    <w:rsid w:val="005A4DC0"/>
    <w:rsid w:val="005A5023"/>
    <w:rsid w:val="005A55B0"/>
    <w:rsid w:val="005A5955"/>
    <w:rsid w:val="005A59D0"/>
    <w:rsid w:val="005A655A"/>
    <w:rsid w:val="005A6C25"/>
    <w:rsid w:val="005A72A8"/>
    <w:rsid w:val="005A742A"/>
    <w:rsid w:val="005A77EA"/>
    <w:rsid w:val="005A78FA"/>
    <w:rsid w:val="005A7AAE"/>
    <w:rsid w:val="005A7B9B"/>
    <w:rsid w:val="005A7CD9"/>
    <w:rsid w:val="005B0249"/>
    <w:rsid w:val="005B0ACF"/>
    <w:rsid w:val="005B1CE7"/>
    <w:rsid w:val="005B24F6"/>
    <w:rsid w:val="005B276B"/>
    <w:rsid w:val="005B3794"/>
    <w:rsid w:val="005B3988"/>
    <w:rsid w:val="005B43E6"/>
    <w:rsid w:val="005B46BE"/>
    <w:rsid w:val="005B5438"/>
    <w:rsid w:val="005B5BB1"/>
    <w:rsid w:val="005B5DD7"/>
    <w:rsid w:val="005B635C"/>
    <w:rsid w:val="005B6C64"/>
    <w:rsid w:val="005B7149"/>
    <w:rsid w:val="005B7326"/>
    <w:rsid w:val="005B76A8"/>
    <w:rsid w:val="005B7BDE"/>
    <w:rsid w:val="005C06C8"/>
    <w:rsid w:val="005C07F9"/>
    <w:rsid w:val="005C1297"/>
    <w:rsid w:val="005C26EA"/>
    <w:rsid w:val="005C2D36"/>
    <w:rsid w:val="005C30A2"/>
    <w:rsid w:val="005C3252"/>
    <w:rsid w:val="005C39D6"/>
    <w:rsid w:val="005C42CD"/>
    <w:rsid w:val="005C4314"/>
    <w:rsid w:val="005C43AD"/>
    <w:rsid w:val="005C43C3"/>
    <w:rsid w:val="005C43C7"/>
    <w:rsid w:val="005C44A5"/>
    <w:rsid w:val="005C5B56"/>
    <w:rsid w:val="005C68DD"/>
    <w:rsid w:val="005C6903"/>
    <w:rsid w:val="005C6F64"/>
    <w:rsid w:val="005C6FCD"/>
    <w:rsid w:val="005C73A8"/>
    <w:rsid w:val="005C7B11"/>
    <w:rsid w:val="005D0147"/>
    <w:rsid w:val="005D0454"/>
    <w:rsid w:val="005D04AF"/>
    <w:rsid w:val="005D04CF"/>
    <w:rsid w:val="005D05B6"/>
    <w:rsid w:val="005D07D9"/>
    <w:rsid w:val="005D2026"/>
    <w:rsid w:val="005D2128"/>
    <w:rsid w:val="005D2414"/>
    <w:rsid w:val="005D257F"/>
    <w:rsid w:val="005D3B26"/>
    <w:rsid w:val="005D3CFB"/>
    <w:rsid w:val="005D4012"/>
    <w:rsid w:val="005D4574"/>
    <w:rsid w:val="005D49AA"/>
    <w:rsid w:val="005D57F3"/>
    <w:rsid w:val="005D583A"/>
    <w:rsid w:val="005D5BF7"/>
    <w:rsid w:val="005D6324"/>
    <w:rsid w:val="005D64A9"/>
    <w:rsid w:val="005D6532"/>
    <w:rsid w:val="005E02C0"/>
    <w:rsid w:val="005E0C0E"/>
    <w:rsid w:val="005E16C9"/>
    <w:rsid w:val="005E2149"/>
    <w:rsid w:val="005E3143"/>
    <w:rsid w:val="005E3FF1"/>
    <w:rsid w:val="005E46D1"/>
    <w:rsid w:val="005E4983"/>
    <w:rsid w:val="005E4A5F"/>
    <w:rsid w:val="005E4AC3"/>
    <w:rsid w:val="005E4D48"/>
    <w:rsid w:val="005E5B74"/>
    <w:rsid w:val="005E5D84"/>
    <w:rsid w:val="005E6A4E"/>
    <w:rsid w:val="005E7559"/>
    <w:rsid w:val="005E7569"/>
    <w:rsid w:val="005E7D35"/>
    <w:rsid w:val="005E7EBC"/>
    <w:rsid w:val="005F0417"/>
    <w:rsid w:val="005F0D9F"/>
    <w:rsid w:val="005F1460"/>
    <w:rsid w:val="005F20E8"/>
    <w:rsid w:val="005F2AA4"/>
    <w:rsid w:val="005F32C0"/>
    <w:rsid w:val="005F3659"/>
    <w:rsid w:val="005F3A14"/>
    <w:rsid w:val="005F3C99"/>
    <w:rsid w:val="005F4483"/>
    <w:rsid w:val="005F4813"/>
    <w:rsid w:val="005F4E5F"/>
    <w:rsid w:val="005F51D4"/>
    <w:rsid w:val="005F563B"/>
    <w:rsid w:val="005F574A"/>
    <w:rsid w:val="005F5B5C"/>
    <w:rsid w:val="005F6750"/>
    <w:rsid w:val="005F72BD"/>
    <w:rsid w:val="005F73BC"/>
    <w:rsid w:val="005F7644"/>
    <w:rsid w:val="00600190"/>
    <w:rsid w:val="00600F82"/>
    <w:rsid w:val="00601696"/>
    <w:rsid w:val="00601BDE"/>
    <w:rsid w:val="006026AC"/>
    <w:rsid w:val="0060338B"/>
    <w:rsid w:val="006034AF"/>
    <w:rsid w:val="00603CAD"/>
    <w:rsid w:val="006040B6"/>
    <w:rsid w:val="006040F5"/>
    <w:rsid w:val="006042FB"/>
    <w:rsid w:val="00604937"/>
    <w:rsid w:val="00604A5A"/>
    <w:rsid w:val="00604F42"/>
    <w:rsid w:val="0060536E"/>
    <w:rsid w:val="006057D1"/>
    <w:rsid w:val="00606133"/>
    <w:rsid w:val="0060706E"/>
    <w:rsid w:val="006070C5"/>
    <w:rsid w:val="0060796C"/>
    <w:rsid w:val="006101FB"/>
    <w:rsid w:val="006109B1"/>
    <w:rsid w:val="00610D85"/>
    <w:rsid w:val="006119E4"/>
    <w:rsid w:val="00612156"/>
    <w:rsid w:val="00612633"/>
    <w:rsid w:val="006127CA"/>
    <w:rsid w:val="00613152"/>
    <w:rsid w:val="00613472"/>
    <w:rsid w:val="006135DD"/>
    <w:rsid w:val="0061446A"/>
    <w:rsid w:val="00614B2C"/>
    <w:rsid w:val="00614D2D"/>
    <w:rsid w:val="00614DFC"/>
    <w:rsid w:val="006155B3"/>
    <w:rsid w:val="00615E09"/>
    <w:rsid w:val="00615E90"/>
    <w:rsid w:val="0061642B"/>
    <w:rsid w:val="006165DE"/>
    <w:rsid w:val="0061689A"/>
    <w:rsid w:val="00616DE3"/>
    <w:rsid w:val="00616ED3"/>
    <w:rsid w:val="006173F7"/>
    <w:rsid w:val="00617931"/>
    <w:rsid w:val="00617BD3"/>
    <w:rsid w:val="00617C80"/>
    <w:rsid w:val="006204E6"/>
    <w:rsid w:val="006214B8"/>
    <w:rsid w:val="006215A2"/>
    <w:rsid w:val="00621908"/>
    <w:rsid w:val="00622D05"/>
    <w:rsid w:val="00622EB5"/>
    <w:rsid w:val="00622F40"/>
    <w:rsid w:val="0062384B"/>
    <w:rsid w:val="00623BB4"/>
    <w:rsid w:val="00623CCB"/>
    <w:rsid w:val="00623D27"/>
    <w:rsid w:val="00623FE0"/>
    <w:rsid w:val="006248ED"/>
    <w:rsid w:val="00624947"/>
    <w:rsid w:val="00624A77"/>
    <w:rsid w:val="00624C41"/>
    <w:rsid w:val="00624D34"/>
    <w:rsid w:val="00624E4D"/>
    <w:rsid w:val="006253FD"/>
    <w:rsid w:val="00625441"/>
    <w:rsid w:val="006254F2"/>
    <w:rsid w:val="00625C69"/>
    <w:rsid w:val="00626698"/>
    <w:rsid w:val="00626995"/>
    <w:rsid w:val="00626C96"/>
    <w:rsid w:val="00626CD8"/>
    <w:rsid w:val="00627A88"/>
    <w:rsid w:val="00630050"/>
    <w:rsid w:val="006309A6"/>
    <w:rsid w:val="00630B6A"/>
    <w:rsid w:val="006310A1"/>
    <w:rsid w:val="006311B2"/>
    <w:rsid w:val="0063153E"/>
    <w:rsid w:val="0063182D"/>
    <w:rsid w:val="00631B5E"/>
    <w:rsid w:val="00631BB5"/>
    <w:rsid w:val="00632BD5"/>
    <w:rsid w:val="00632D03"/>
    <w:rsid w:val="00632E10"/>
    <w:rsid w:val="00633345"/>
    <w:rsid w:val="00633ADA"/>
    <w:rsid w:val="00633FBA"/>
    <w:rsid w:val="00633FE1"/>
    <w:rsid w:val="00634186"/>
    <w:rsid w:val="006343B1"/>
    <w:rsid w:val="00634B37"/>
    <w:rsid w:val="006350CD"/>
    <w:rsid w:val="006351EF"/>
    <w:rsid w:val="006356C6"/>
    <w:rsid w:val="00635FFA"/>
    <w:rsid w:val="00637590"/>
    <w:rsid w:val="0063776A"/>
    <w:rsid w:val="006379EC"/>
    <w:rsid w:val="00637B8E"/>
    <w:rsid w:val="00637C06"/>
    <w:rsid w:val="00640069"/>
    <w:rsid w:val="00640C60"/>
    <w:rsid w:val="00641347"/>
    <w:rsid w:val="006418F0"/>
    <w:rsid w:val="00641E48"/>
    <w:rsid w:val="00642223"/>
    <w:rsid w:val="00642488"/>
    <w:rsid w:val="006425B8"/>
    <w:rsid w:val="006432C8"/>
    <w:rsid w:val="006433D9"/>
    <w:rsid w:val="00643DA9"/>
    <w:rsid w:val="00644123"/>
    <w:rsid w:val="006451E0"/>
    <w:rsid w:val="006453EB"/>
    <w:rsid w:val="006464EE"/>
    <w:rsid w:val="0064670A"/>
    <w:rsid w:val="006471C6"/>
    <w:rsid w:val="00647715"/>
    <w:rsid w:val="006477E8"/>
    <w:rsid w:val="00647D87"/>
    <w:rsid w:val="006501D2"/>
    <w:rsid w:val="00650397"/>
    <w:rsid w:val="00650420"/>
    <w:rsid w:val="00650662"/>
    <w:rsid w:val="006506CE"/>
    <w:rsid w:val="006509AA"/>
    <w:rsid w:val="006509E2"/>
    <w:rsid w:val="00650DC5"/>
    <w:rsid w:val="00650E77"/>
    <w:rsid w:val="00651B0A"/>
    <w:rsid w:val="00651EA8"/>
    <w:rsid w:val="00652334"/>
    <w:rsid w:val="00652609"/>
    <w:rsid w:val="0065291A"/>
    <w:rsid w:val="0065365F"/>
    <w:rsid w:val="00653780"/>
    <w:rsid w:val="0065382A"/>
    <w:rsid w:val="00653BF7"/>
    <w:rsid w:val="006546DB"/>
    <w:rsid w:val="00654BF4"/>
    <w:rsid w:val="00654C8C"/>
    <w:rsid w:val="0065567F"/>
    <w:rsid w:val="00655826"/>
    <w:rsid w:val="0065592C"/>
    <w:rsid w:val="00655C3C"/>
    <w:rsid w:val="006564A0"/>
    <w:rsid w:val="006565BB"/>
    <w:rsid w:val="00656DB5"/>
    <w:rsid w:val="006571B0"/>
    <w:rsid w:val="0065738B"/>
    <w:rsid w:val="00657B44"/>
    <w:rsid w:val="00660B3D"/>
    <w:rsid w:val="00660B76"/>
    <w:rsid w:val="00660E5C"/>
    <w:rsid w:val="006625FD"/>
    <w:rsid w:val="0066289A"/>
    <w:rsid w:val="006629EC"/>
    <w:rsid w:val="0066370E"/>
    <w:rsid w:val="006638FA"/>
    <w:rsid w:val="00663A40"/>
    <w:rsid w:val="0066462E"/>
    <w:rsid w:val="0066556C"/>
    <w:rsid w:val="0066575F"/>
    <w:rsid w:val="00665902"/>
    <w:rsid w:val="006661AF"/>
    <w:rsid w:val="0066772B"/>
    <w:rsid w:val="006679AF"/>
    <w:rsid w:val="006679D5"/>
    <w:rsid w:val="00667B53"/>
    <w:rsid w:val="0067014B"/>
    <w:rsid w:val="0067083B"/>
    <w:rsid w:val="00670966"/>
    <w:rsid w:val="006713C3"/>
    <w:rsid w:val="006726F9"/>
    <w:rsid w:val="006734E4"/>
    <w:rsid w:val="0067363F"/>
    <w:rsid w:val="006754AC"/>
    <w:rsid w:val="00675DA2"/>
    <w:rsid w:val="00675F20"/>
    <w:rsid w:val="006766BA"/>
    <w:rsid w:val="006773ED"/>
    <w:rsid w:val="006777A7"/>
    <w:rsid w:val="0068069C"/>
    <w:rsid w:val="00680925"/>
    <w:rsid w:val="00681083"/>
    <w:rsid w:val="006812AF"/>
    <w:rsid w:val="006813C2"/>
    <w:rsid w:val="0068149E"/>
    <w:rsid w:val="0068162C"/>
    <w:rsid w:val="0068168A"/>
    <w:rsid w:val="00681765"/>
    <w:rsid w:val="00681CDD"/>
    <w:rsid w:val="00681E6A"/>
    <w:rsid w:val="0068203C"/>
    <w:rsid w:val="00682517"/>
    <w:rsid w:val="0068271F"/>
    <w:rsid w:val="0068296E"/>
    <w:rsid w:val="00682B42"/>
    <w:rsid w:val="0068327A"/>
    <w:rsid w:val="006832C8"/>
    <w:rsid w:val="0068384B"/>
    <w:rsid w:val="00683D92"/>
    <w:rsid w:val="006841E9"/>
    <w:rsid w:val="00684404"/>
    <w:rsid w:val="006845FF"/>
    <w:rsid w:val="006849E1"/>
    <w:rsid w:val="00685627"/>
    <w:rsid w:val="006856F0"/>
    <w:rsid w:val="00685E9D"/>
    <w:rsid w:val="006865F7"/>
    <w:rsid w:val="0068676E"/>
    <w:rsid w:val="00686FEB"/>
    <w:rsid w:val="00687481"/>
    <w:rsid w:val="006877AD"/>
    <w:rsid w:val="00687E90"/>
    <w:rsid w:val="00690C45"/>
    <w:rsid w:val="00691039"/>
    <w:rsid w:val="00691540"/>
    <w:rsid w:val="0069181D"/>
    <w:rsid w:val="00692137"/>
    <w:rsid w:val="00692F00"/>
    <w:rsid w:val="00693993"/>
    <w:rsid w:val="00693FEA"/>
    <w:rsid w:val="00694F50"/>
    <w:rsid w:val="00695332"/>
    <w:rsid w:val="006953AB"/>
    <w:rsid w:val="00695B39"/>
    <w:rsid w:val="00696065"/>
    <w:rsid w:val="00696172"/>
    <w:rsid w:val="00696E41"/>
    <w:rsid w:val="0069776C"/>
    <w:rsid w:val="00697B64"/>
    <w:rsid w:val="006A01F1"/>
    <w:rsid w:val="006A02A0"/>
    <w:rsid w:val="006A0451"/>
    <w:rsid w:val="006A066D"/>
    <w:rsid w:val="006A09C5"/>
    <w:rsid w:val="006A1902"/>
    <w:rsid w:val="006A1D9B"/>
    <w:rsid w:val="006A20E7"/>
    <w:rsid w:val="006A2446"/>
    <w:rsid w:val="006A288F"/>
    <w:rsid w:val="006A2D04"/>
    <w:rsid w:val="006A37AE"/>
    <w:rsid w:val="006A3801"/>
    <w:rsid w:val="006A384D"/>
    <w:rsid w:val="006A40F9"/>
    <w:rsid w:val="006A557B"/>
    <w:rsid w:val="006A5AB6"/>
    <w:rsid w:val="006A5E49"/>
    <w:rsid w:val="006A6095"/>
    <w:rsid w:val="006A6D48"/>
    <w:rsid w:val="006A6DC7"/>
    <w:rsid w:val="006A7CA1"/>
    <w:rsid w:val="006B012B"/>
    <w:rsid w:val="006B0187"/>
    <w:rsid w:val="006B11A9"/>
    <w:rsid w:val="006B14B0"/>
    <w:rsid w:val="006B19C9"/>
    <w:rsid w:val="006B1CA5"/>
    <w:rsid w:val="006B200C"/>
    <w:rsid w:val="006B221A"/>
    <w:rsid w:val="006B2DF6"/>
    <w:rsid w:val="006B30C1"/>
    <w:rsid w:val="006B394E"/>
    <w:rsid w:val="006B411B"/>
    <w:rsid w:val="006B41C1"/>
    <w:rsid w:val="006B50C6"/>
    <w:rsid w:val="006B51D9"/>
    <w:rsid w:val="006B6850"/>
    <w:rsid w:val="006B6EBB"/>
    <w:rsid w:val="006B6EC8"/>
    <w:rsid w:val="006B702E"/>
    <w:rsid w:val="006B7354"/>
    <w:rsid w:val="006B7B87"/>
    <w:rsid w:val="006B7C28"/>
    <w:rsid w:val="006C019F"/>
    <w:rsid w:val="006C07BA"/>
    <w:rsid w:val="006C0B9D"/>
    <w:rsid w:val="006C1160"/>
    <w:rsid w:val="006C12F6"/>
    <w:rsid w:val="006C1598"/>
    <w:rsid w:val="006C25CE"/>
    <w:rsid w:val="006C25D3"/>
    <w:rsid w:val="006C31F9"/>
    <w:rsid w:val="006C33F7"/>
    <w:rsid w:val="006C3423"/>
    <w:rsid w:val="006C3634"/>
    <w:rsid w:val="006C3937"/>
    <w:rsid w:val="006C3A7A"/>
    <w:rsid w:val="006C417A"/>
    <w:rsid w:val="006C4815"/>
    <w:rsid w:val="006C4F15"/>
    <w:rsid w:val="006C4FAD"/>
    <w:rsid w:val="006C5B1B"/>
    <w:rsid w:val="006C5C4B"/>
    <w:rsid w:val="006C634C"/>
    <w:rsid w:val="006C6BA2"/>
    <w:rsid w:val="006C6BC9"/>
    <w:rsid w:val="006C6F57"/>
    <w:rsid w:val="006C7266"/>
    <w:rsid w:val="006C75B3"/>
    <w:rsid w:val="006C78F8"/>
    <w:rsid w:val="006D03F8"/>
    <w:rsid w:val="006D0A9B"/>
    <w:rsid w:val="006D0C55"/>
    <w:rsid w:val="006D0C6E"/>
    <w:rsid w:val="006D0CA1"/>
    <w:rsid w:val="006D0D67"/>
    <w:rsid w:val="006D1101"/>
    <w:rsid w:val="006D1127"/>
    <w:rsid w:val="006D1277"/>
    <w:rsid w:val="006D29E0"/>
    <w:rsid w:val="006D39B5"/>
    <w:rsid w:val="006D3B74"/>
    <w:rsid w:val="006D4097"/>
    <w:rsid w:val="006D40AD"/>
    <w:rsid w:val="006D424F"/>
    <w:rsid w:val="006D4271"/>
    <w:rsid w:val="006D4679"/>
    <w:rsid w:val="006D4845"/>
    <w:rsid w:val="006D4860"/>
    <w:rsid w:val="006D51E5"/>
    <w:rsid w:val="006D599B"/>
    <w:rsid w:val="006D62C4"/>
    <w:rsid w:val="006D715F"/>
    <w:rsid w:val="006D7712"/>
    <w:rsid w:val="006D771E"/>
    <w:rsid w:val="006D7C95"/>
    <w:rsid w:val="006E00C5"/>
    <w:rsid w:val="006E0BED"/>
    <w:rsid w:val="006E1D9D"/>
    <w:rsid w:val="006E28D5"/>
    <w:rsid w:val="006E2D74"/>
    <w:rsid w:val="006E2F85"/>
    <w:rsid w:val="006E3089"/>
    <w:rsid w:val="006E364F"/>
    <w:rsid w:val="006E4110"/>
    <w:rsid w:val="006E484A"/>
    <w:rsid w:val="006E49C7"/>
    <w:rsid w:val="006E4FFA"/>
    <w:rsid w:val="006E53D3"/>
    <w:rsid w:val="006E5A67"/>
    <w:rsid w:val="006E65A4"/>
    <w:rsid w:val="006E6E0A"/>
    <w:rsid w:val="006E703D"/>
    <w:rsid w:val="006F01D2"/>
    <w:rsid w:val="006F0A67"/>
    <w:rsid w:val="006F26E2"/>
    <w:rsid w:val="006F2840"/>
    <w:rsid w:val="006F2D01"/>
    <w:rsid w:val="006F2D07"/>
    <w:rsid w:val="006F3419"/>
    <w:rsid w:val="006F396F"/>
    <w:rsid w:val="006F46D3"/>
    <w:rsid w:val="006F4C8C"/>
    <w:rsid w:val="006F59C1"/>
    <w:rsid w:val="006F6050"/>
    <w:rsid w:val="006F6A58"/>
    <w:rsid w:val="006F7613"/>
    <w:rsid w:val="006F77C1"/>
    <w:rsid w:val="006F7C3A"/>
    <w:rsid w:val="0070041A"/>
    <w:rsid w:val="0070074F"/>
    <w:rsid w:val="0070358D"/>
    <w:rsid w:val="00703776"/>
    <w:rsid w:val="00703857"/>
    <w:rsid w:val="00703A48"/>
    <w:rsid w:val="00703C50"/>
    <w:rsid w:val="00703C88"/>
    <w:rsid w:val="00704698"/>
    <w:rsid w:val="0070494F"/>
    <w:rsid w:val="00704BCC"/>
    <w:rsid w:val="00704C60"/>
    <w:rsid w:val="00704EAD"/>
    <w:rsid w:val="00705D7C"/>
    <w:rsid w:val="007060FA"/>
    <w:rsid w:val="00706E12"/>
    <w:rsid w:val="00706E2A"/>
    <w:rsid w:val="007070C7"/>
    <w:rsid w:val="00707360"/>
    <w:rsid w:val="007076EF"/>
    <w:rsid w:val="0071048A"/>
    <w:rsid w:val="007104CF"/>
    <w:rsid w:val="00710D7D"/>
    <w:rsid w:val="00710EA1"/>
    <w:rsid w:val="007115A5"/>
    <w:rsid w:val="00711604"/>
    <w:rsid w:val="00711848"/>
    <w:rsid w:val="00712883"/>
    <w:rsid w:val="00712CA7"/>
    <w:rsid w:val="00712ED3"/>
    <w:rsid w:val="0071303B"/>
    <w:rsid w:val="00713412"/>
    <w:rsid w:val="00713496"/>
    <w:rsid w:val="00713602"/>
    <w:rsid w:val="007139B3"/>
    <w:rsid w:val="00713A39"/>
    <w:rsid w:val="00713D7E"/>
    <w:rsid w:val="00713DF1"/>
    <w:rsid w:val="007144D4"/>
    <w:rsid w:val="00714667"/>
    <w:rsid w:val="00714A7B"/>
    <w:rsid w:val="00714C33"/>
    <w:rsid w:val="00714C48"/>
    <w:rsid w:val="00714DB9"/>
    <w:rsid w:val="00715042"/>
    <w:rsid w:val="0071504D"/>
    <w:rsid w:val="007154D1"/>
    <w:rsid w:val="00715576"/>
    <w:rsid w:val="007155B2"/>
    <w:rsid w:val="0071580B"/>
    <w:rsid w:val="00715886"/>
    <w:rsid w:val="0071588D"/>
    <w:rsid w:val="00715B55"/>
    <w:rsid w:val="00715D2E"/>
    <w:rsid w:val="00715DB8"/>
    <w:rsid w:val="00716705"/>
    <w:rsid w:val="0071770A"/>
    <w:rsid w:val="007177FA"/>
    <w:rsid w:val="00717BE9"/>
    <w:rsid w:val="007212C4"/>
    <w:rsid w:val="0072147A"/>
    <w:rsid w:val="00721556"/>
    <w:rsid w:val="00722071"/>
    <w:rsid w:val="00722090"/>
    <w:rsid w:val="007239AE"/>
    <w:rsid w:val="007255F1"/>
    <w:rsid w:val="00725610"/>
    <w:rsid w:val="00725F51"/>
    <w:rsid w:val="0072663A"/>
    <w:rsid w:val="00726A9F"/>
    <w:rsid w:val="007276E4"/>
    <w:rsid w:val="00727718"/>
    <w:rsid w:val="00727C41"/>
    <w:rsid w:val="0073035A"/>
    <w:rsid w:val="00730400"/>
    <w:rsid w:val="0073045B"/>
    <w:rsid w:val="00730760"/>
    <w:rsid w:val="00730B3E"/>
    <w:rsid w:val="00730CBF"/>
    <w:rsid w:val="00732075"/>
    <w:rsid w:val="00732B3F"/>
    <w:rsid w:val="00732C7E"/>
    <w:rsid w:val="00732D42"/>
    <w:rsid w:val="00732E38"/>
    <w:rsid w:val="00733142"/>
    <w:rsid w:val="00734A50"/>
    <w:rsid w:val="00734AFC"/>
    <w:rsid w:val="00734C68"/>
    <w:rsid w:val="00734FC7"/>
    <w:rsid w:val="00735339"/>
    <w:rsid w:val="00735801"/>
    <w:rsid w:val="00735959"/>
    <w:rsid w:val="0073609E"/>
    <w:rsid w:val="007360A1"/>
    <w:rsid w:val="00736547"/>
    <w:rsid w:val="0073695D"/>
    <w:rsid w:val="0073708C"/>
    <w:rsid w:val="007373A3"/>
    <w:rsid w:val="00737D3E"/>
    <w:rsid w:val="00737F80"/>
    <w:rsid w:val="007401A9"/>
    <w:rsid w:val="007404C5"/>
    <w:rsid w:val="00740C80"/>
    <w:rsid w:val="00741548"/>
    <w:rsid w:val="00741DD9"/>
    <w:rsid w:val="007421A7"/>
    <w:rsid w:val="007430A9"/>
    <w:rsid w:val="00743642"/>
    <w:rsid w:val="00743A0D"/>
    <w:rsid w:val="007440CA"/>
    <w:rsid w:val="007440EA"/>
    <w:rsid w:val="0074471C"/>
    <w:rsid w:val="007447E6"/>
    <w:rsid w:val="00745131"/>
    <w:rsid w:val="00745A3A"/>
    <w:rsid w:val="00745FC1"/>
    <w:rsid w:val="007464D5"/>
    <w:rsid w:val="00746546"/>
    <w:rsid w:val="00746A76"/>
    <w:rsid w:val="0074761C"/>
    <w:rsid w:val="00747B5D"/>
    <w:rsid w:val="007502DE"/>
    <w:rsid w:val="00750C34"/>
    <w:rsid w:val="007511F3"/>
    <w:rsid w:val="0075133A"/>
    <w:rsid w:val="00751437"/>
    <w:rsid w:val="007514F8"/>
    <w:rsid w:val="00751F45"/>
    <w:rsid w:val="007521D0"/>
    <w:rsid w:val="00752EBE"/>
    <w:rsid w:val="00753468"/>
    <w:rsid w:val="00753AE1"/>
    <w:rsid w:val="00753BFA"/>
    <w:rsid w:val="0075532E"/>
    <w:rsid w:val="0075585C"/>
    <w:rsid w:val="00755F4A"/>
    <w:rsid w:val="00756217"/>
    <w:rsid w:val="00756589"/>
    <w:rsid w:val="007565CE"/>
    <w:rsid w:val="007566BF"/>
    <w:rsid w:val="00756C39"/>
    <w:rsid w:val="00757069"/>
    <w:rsid w:val="00757478"/>
    <w:rsid w:val="00757B61"/>
    <w:rsid w:val="00757C9B"/>
    <w:rsid w:val="00757DA2"/>
    <w:rsid w:val="00760600"/>
    <w:rsid w:val="007610BB"/>
    <w:rsid w:val="00761EF3"/>
    <w:rsid w:val="007622BE"/>
    <w:rsid w:val="007622EC"/>
    <w:rsid w:val="00762CD6"/>
    <w:rsid w:val="00762F8E"/>
    <w:rsid w:val="00763EBD"/>
    <w:rsid w:val="00764199"/>
    <w:rsid w:val="007644C8"/>
    <w:rsid w:val="007645A0"/>
    <w:rsid w:val="00764E4C"/>
    <w:rsid w:val="0076553B"/>
    <w:rsid w:val="00765A6D"/>
    <w:rsid w:val="00765B96"/>
    <w:rsid w:val="00765C92"/>
    <w:rsid w:val="00765E87"/>
    <w:rsid w:val="00767870"/>
    <w:rsid w:val="00770BFB"/>
    <w:rsid w:val="00771449"/>
    <w:rsid w:val="00771B7A"/>
    <w:rsid w:val="0077228D"/>
    <w:rsid w:val="0077289A"/>
    <w:rsid w:val="0077419E"/>
    <w:rsid w:val="0077424A"/>
    <w:rsid w:val="00774384"/>
    <w:rsid w:val="00774510"/>
    <w:rsid w:val="00774F9B"/>
    <w:rsid w:val="0077517F"/>
    <w:rsid w:val="007751C9"/>
    <w:rsid w:val="00775906"/>
    <w:rsid w:val="00776ACB"/>
    <w:rsid w:val="00776AFD"/>
    <w:rsid w:val="00776E37"/>
    <w:rsid w:val="00776E59"/>
    <w:rsid w:val="0077718D"/>
    <w:rsid w:val="0077735E"/>
    <w:rsid w:val="00777911"/>
    <w:rsid w:val="00777A0D"/>
    <w:rsid w:val="00777ABE"/>
    <w:rsid w:val="00780124"/>
    <w:rsid w:val="0078014F"/>
    <w:rsid w:val="007802BF"/>
    <w:rsid w:val="0078095B"/>
    <w:rsid w:val="00780A12"/>
    <w:rsid w:val="00780D31"/>
    <w:rsid w:val="00781A2F"/>
    <w:rsid w:val="00781E91"/>
    <w:rsid w:val="0078242E"/>
    <w:rsid w:val="00782EA8"/>
    <w:rsid w:val="007835C0"/>
    <w:rsid w:val="00783746"/>
    <w:rsid w:val="00783A60"/>
    <w:rsid w:val="00784598"/>
    <w:rsid w:val="0078463C"/>
    <w:rsid w:val="00784AB3"/>
    <w:rsid w:val="00784F8C"/>
    <w:rsid w:val="007859EC"/>
    <w:rsid w:val="00785E3E"/>
    <w:rsid w:val="007869C4"/>
    <w:rsid w:val="00786E3D"/>
    <w:rsid w:val="00786EC2"/>
    <w:rsid w:val="00786F4F"/>
    <w:rsid w:val="0078766F"/>
    <w:rsid w:val="007876AA"/>
    <w:rsid w:val="0078797C"/>
    <w:rsid w:val="00787A31"/>
    <w:rsid w:val="007902D0"/>
    <w:rsid w:val="007904B2"/>
    <w:rsid w:val="007911AB"/>
    <w:rsid w:val="0079150D"/>
    <w:rsid w:val="007915B5"/>
    <w:rsid w:val="0079197B"/>
    <w:rsid w:val="00791E82"/>
    <w:rsid w:val="00791F49"/>
    <w:rsid w:val="00792B83"/>
    <w:rsid w:val="00792C3E"/>
    <w:rsid w:val="00793B36"/>
    <w:rsid w:val="00793B91"/>
    <w:rsid w:val="007947C7"/>
    <w:rsid w:val="0079498C"/>
    <w:rsid w:val="00794FB4"/>
    <w:rsid w:val="00795526"/>
    <w:rsid w:val="00795D0C"/>
    <w:rsid w:val="00795E48"/>
    <w:rsid w:val="007967C0"/>
    <w:rsid w:val="007971CC"/>
    <w:rsid w:val="0079770B"/>
    <w:rsid w:val="007977F2"/>
    <w:rsid w:val="007A002C"/>
    <w:rsid w:val="007A0157"/>
    <w:rsid w:val="007A039F"/>
    <w:rsid w:val="007A0543"/>
    <w:rsid w:val="007A0808"/>
    <w:rsid w:val="007A0E7F"/>
    <w:rsid w:val="007A1854"/>
    <w:rsid w:val="007A279C"/>
    <w:rsid w:val="007A2A1E"/>
    <w:rsid w:val="007A2CB0"/>
    <w:rsid w:val="007A3B96"/>
    <w:rsid w:val="007A402F"/>
    <w:rsid w:val="007A40B6"/>
    <w:rsid w:val="007A4709"/>
    <w:rsid w:val="007A481C"/>
    <w:rsid w:val="007A4D4F"/>
    <w:rsid w:val="007A4F58"/>
    <w:rsid w:val="007A54FD"/>
    <w:rsid w:val="007A57D8"/>
    <w:rsid w:val="007A59E0"/>
    <w:rsid w:val="007A5B90"/>
    <w:rsid w:val="007A5F17"/>
    <w:rsid w:val="007A6099"/>
    <w:rsid w:val="007A614D"/>
    <w:rsid w:val="007A6631"/>
    <w:rsid w:val="007A6EF7"/>
    <w:rsid w:val="007A736B"/>
    <w:rsid w:val="007A7411"/>
    <w:rsid w:val="007A78F0"/>
    <w:rsid w:val="007B0126"/>
    <w:rsid w:val="007B0226"/>
    <w:rsid w:val="007B086A"/>
    <w:rsid w:val="007B1350"/>
    <w:rsid w:val="007B199A"/>
    <w:rsid w:val="007B27F9"/>
    <w:rsid w:val="007B2B6F"/>
    <w:rsid w:val="007B3074"/>
    <w:rsid w:val="007B32A4"/>
    <w:rsid w:val="007B3968"/>
    <w:rsid w:val="007B3B57"/>
    <w:rsid w:val="007B3B88"/>
    <w:rsid w:val="007B3D9B"/>
    <w:rsid w:val="007B4FBB"/>
    <w:rsid w:val="007B5005"/>
    <w:rsid w:val="007B524F"/>
    <w:rsid w:val="007B52EB"/>
    <w:rsid w:val="007B650F"/>
    <w:rsid w:val="007B69B1"/>
    <w:rsid w:val="007B6E99"/>
    <w:rsid w:val="007B788D"/>
    <w:rsid w:val="007C093A"/>
    <w:rsid w:val="007C17E4"/>
    <w:rsid w:val="007C19B1"/>
    <w:rsid w:val="007C1A38"/>
    <w:rsid w:val="007C1F52"/>
    <w:rsid w:val="007C2283"/>
    <w:rsid w:val="007C2F05"/>
    <w:rsid w:val="007C39CD"/>
    <w:rsid w:val="007C433E"/>
    <w:rsid w:val="007C4389"/>
    <w:rsid w:val="007C4934"/>
    <w:rsid w:val="007C49BC"/>
    <w:rsid w:val="007C4C2E"/>
    <w:rsid w:val="007C5C73"/>
    <w:rsid w:val="007C5D6B"/>
    <w:rsid w:val="007C66A6"/>
    <w:rsid w:val="007C6A02"/>
    <w:rsid w:val="007C6D8A"/>
    <w:rsid w:val="007C6E48"/>
    <w:rsid w:val="007C6F97"/>
    <w:rsid w:val="007C749F"/>
    <w:rsid w:val="007C7EA5"/>
    <w:rsid w:val="007D0041"/>
    <w:rsid w:val="007D03A2"/>
    <w:rsid w:val="007D0D37"/>
    <w:rsid w:val="007D0F30"/>
    <w:rsid w:val="007D12EA"/>
    <w:rsid w:val="007D16E1"/>
    <w:rsid w:val="007D20C5"/>
    <w:rsid w:val="007D2159"/>
    <w:rsid w:val="007D21A3"/>
    <w:rsid w:val="007D25A2"/>
    <w:rsid w:val="007D2789"/>
    <w:rsid w:val="007D2BA5"/>
    <w:rsid w:val="007D3358"/>
    <w:rsid w:val="007D350C"/>
    <w:rsid w:val="007D37FC"/>
    <w:rsid w:val="007D38BE"/>
    <w:rsid w:val="007D392B"/>
    <w:rsid w:val="007D3BCC"/>
    <w:rsid w:val="007D409B"/>
    <w:rsid w:val="007D480C"/>
    <w:rsid w:val="007D4AAE"/>
    <w:rsid w:val="007D5EDC"/>
    <w:rsid w:val="007D65B5"/>
    <w:rsid w:val="007D6F72"/>
    <w:rsid w:val="007D6F88"/>
    <w:rsid w:val="007D6FB0"/>
    <w:rsid w:val="007D7052"/>
    <w:rsid w:val="007D7AD7"/>
    <w:rsid w:val="007D7B73"/>
    <w:rsid w:val="007D7DDB"/>
    <w:rsid w:val="007E00A7"/>
    <w:rsid w:val="007E01ED"/>
    <w:rsid w:val="007E0B65"/>
    <w:rsid w:val="007E12A1"/>
    <w:rsid w:val="007E133D"/>
    <w:rsid w:val="007E1F55"/>
    <w:rsid w:val="007E23ED"/>
    <w:rsid w:val="007E2B8B"/>
    <w:rsid w:val="007E2CA2"/>
    <w:rsid w:val="007E30AB"/>
    <w:rsid w:val="007E35FF"/>
    <w:rsid w:val="007E3847"/>
    <w:rsid w:val="007E3AC6"/>
    <w:rsid w:val="007E3C86"/>
    <w:rsid w:val="007E3E70"/>
    <w:rsid w:val="007E505F"/>
    <w:rsid w:val="007E53AC"/>
    <w:rsid w:val="007E53ED"/>
    <w:rsid w:val="007E5611"/>
    <w:rsid w:val="007E57B3"/>
    <w:rsid w:val="007E637D"/>
    <w:rsid w:val="007E6458"/>
    <w:rsid w:val="007E69F0"/>
    <w:rsid w:val="007E7AD4"/>
    <w:rsid w:val="007E7E92"/>
    <w:rsid w:val="007F0B04"/>
    <w:rsid w:val="007F1453"/>
    <w:rsid w:val="007F2B1C"/>
    <w:rsid w:val="007F2C47"/>
    <w:rsid w:val="007F3A36"/>
    <w:rsid w:val="007F3DBF"/>
    <w:rsid w:val="007F553E"/>
    <w:rsid w:val="007F6914"/>
    <w:rsid w:val="008003EF"/>
    <w:rsid w:val="0080111A"/>
    <w:rsid w:val="0080132D"/>
    <w:rsid w:val="00801B68"/>
    <w:rsid w:val="008022CF"/>
    <w:rsid w:val="0080252D"/>
    <w:rsid w:val="008025E2"/>
    <w:rsid w:val="008035BB"/>
    <w:rsid w:val="008036E8"/>
    <w:rsid w:val="008037C4"/>
    <w:rsid w:val="00803E9A"/>
    <w:rsid w:val="00803EAB"/>
    <w:rsid w:val="008040D6"/>
    <w:rsid w:val="00804797"/>
    <w:rsid w:val="00804B15"/>
    <w:rsid w:val="00805B5B"/>
    <w:rsid w:val="00805F2A"/>
    <w:rsid w:val="008061C8"/>
    <w:rsid w:val="0080698E"/>
    <w:rsid w:val="00806C11"/>
    <w:rsid w:val="00807026"/>
    <w:rsid w:val="0080742E"/>
    <w:rsid w:val="00807706"/>
    <w:rsid w:val="00807898"/>
    <w:rsid w:val="00807D46"/>
    <w:rsid w:val="00807D5A"/>
    <w:rsid w:val="0081045B"/>
    <w:rsid w:val="0081051F"/>
    <w:rsid w:val="00810B84"/>
    <w:rsid w:val="00811146"/>
    <w:rsid w:val="00811585"/>
    <w:rsid w:val="0081165F"/>
    <w:rsid w:val="0081195A"/>
    <w:rsid w:val="00811E2F"/>
    <w:rsid w:val="0081253A"/>
    <w:rsid w:val="008128D6"/>
    <w:rsid w:val="00813628"/>
    <w:rsid w:val="008136EB"/>
    <w:rsid w:val="0081385B"/>
    <w:rsid w:val="00813D78"/>
    <w:rsid w:val="00813DCB"/>
    <w:rsid w:val="008140C8"/>
    <w:rsid w:val="008140F8"/>
    <w:rsid w:val="008145ED"/>
    <w:rsid w:val="0081483E"/>
    <w:rsid w:val="008148B2"/>
    <w:rsid w:val="00814EDF"/>
    <w:rsid w:val="008153AA"/>
    <w:rsid w:val="00816182"/>
    <w:rsid w:val="00816A5C"/>
    <w:rsid w:val="00816BD7"/>
    <w:rsid w:val="00816CE6"/>
    <w:rsid w:val="0081731C"/>
    <w:rsid w:val="008173D2"/>
    <w:rsid w:val="008177AB"/>
    <w:rsid w:val="0081781C"/>
    <w:rsid w:val="0081786C"/>
    <w:rsid w:val="008207D6"/>
    <w:rsid w:val="00820F7D"/>
    <w:rsid w:val="00820FEC"/>
    <w:rsid w:val="00821132"/>
    <w:rsid w:val="008216AB"/>
    <w:rsid w:val="0082185D"/>
    <w:rsid w:val="008218E3"/>
    <w:rsid w:val="00821D4F"/>
    <w:rsid w:val="00821F97"/>
    <w:rsid w:val="00822061"/>
    <w:rsid w:val="00822336"/>
    <w:rsid w:val="0082270F"/>
    <w:rsid w:val="008229AB"/>
    <w:rsid w:val="00823462"/>
    <w:rsid w:val="00823F47"/>
    <w:rsid w:val="0082420B"/>
    <w:rsid w:val="00824F2E"/>
    <w:rsid w:val="00824F6B"/>
    <w:rsid w:val="008258BB"/>
    <w:rsid w:val="0082646D"/>
    <w:rsid w:val="00826A45"/>
    <w:rsid w:val="00826FFF"/>
    <w:rsid w:val="00831192"/>
    <w:rsid w:val="00832197"/>
    <w:rsid w:val="0083247F"/>
    <w:rsid w:val="0083280F"/>
    <w:rsid w:val="00833626"/>
    <w:rsid w:val="00833C37"/>
    <w:rsid w:val="00834260"/>
    <w:rsid w:val="0083428C"/>
    <w:rsid w:val="0083535A"/>
    <w:rsid w:val="0083593D"/>
    <w:rsid w:val="008359FE"/>
    <w:rsid w:val="00835BD0"/>
    <w:rsid w:val="00835FB2"/>
    <w:rsid w:val="00836048"/>
    <w:rsid w:val="0083634B"/>
    <w:rsid w:val="00836510"/>
    <w:rsid w:val="00836DB6"/>
    <w:rsid w:val="0083710E"/>
    <w:rsid w:val="008408FD"/>
    <w:rsid w:val="00840901"/>
    <w:rsid w:val="00841638"/>
    <w:rsid w:val="00842028"/>
    <w:rsid w:val="008429D7"/>
    <w:rsid w:val="00842A8A"/>
    <w:rsid w:val="00843753"/>
    <w:rsid w:val="00843AFF"/>
    <w:rsid w:val="00843D3A"/>
    <w:rsid w:val="0084407B"/>
    <w:rsid w:val="0084458C"/>
    <w:rsid w:val="00844912"/>
    <w:rsid w:val="0084498D"/>
    <w:rsid w:val="008449E9"/>
    <w:rsid w:val="0084525D"/>
    <w:rsid w:val="00845590"/>
    <w:rsid w:val="00845ADB"/>
    <w:rsid w:val="00845C6E"/>
    <w:rsid w:val="00845FAE"/>
    <w:rsid w:val="008463A9"/>
    <w:rsid w:val="0084685F"/>
    <w:rsid w:val="00846DB8"/>
    <w:rsid w:val="00846E6D"/>
    <w:rsid w:val="00846FA6"/>
    <w:rsid w:val="008473EF"/>
    <w:rsid w:val="008477E8"/>
    <w:rsid w:val="008501AF"/>
    <w:rsid w:val="00850603"/>
    <w:rsid w:val="00851919"/>
    <w:rsid w:val="00851EBB"/>
    <w:rsid w:val="00851EFC"/>
    <w:rsid w:val="00852024"/>
    <w:rsid w:val="008521E4"/>
    <w:rsid w:val="008522A8"/>
    <w:rsid w:val="008522E2"/>
    <w:rsid w:val="00852579"/>
    <w:rsid w:val="008534AE"/>
    <w:rsid w:val="00853FD5"/>
    <w:rsid w:val="008548D5"/>
    <w:rsid w:val="0085492E"/>
    <w:rsid w:val="00854AE3"/>
    <w:rsid w:val="00854BB0"/>
    <w:rsid w:val="00854ECE"/>
    <w:rsid w:val="00855A7F"/>
    <w:rsid w:val="00855D53"/>
    <w:rsid w:val="00855DAB"/>
    <w:rsid w:val="00855E12"/>
    <w:rsid w:val="008565B2"/>
    <w:rsid w:val="00856937"/>
    <w:rsid w:val="00856AF0"/>
    <w:rsid w:val="00856E47"/>
    <w:rsid w:val="00857EF9"/>
    <w:rsid w:val="008601A8"/>
    <w:rsid w:val="00860382"/>
    <w:rsid w:val="00860F0A"/>
    <w:rsid w:val="00860F2B"/>
    <w:rsid w:val="00861011"/>
    <w:rsid w:val="0086188E"/>
    <w:rsid w:val="00861B72"/>
    <w:rsid w:val="00861EEA"/>
    <w:rsid w:val="00862038"/>
    <w:rsid w:val="008625AA"/>
    <w:rsid w:val="00862739"/>
    <w:rsid w:val="00863EB7"/>
    <w:rsid w:val="00865933"/>
    <w:rsid w:val="008663DC"/>
    <w:rsid w:val="00866C60"/>
    <w:rsid w:val="00866FA6"/>
    <w:rsid w:val="0086730E"/>
    <w:rsid w:val="008676ED"/>
    <w:rsid w:val="00867D59"/>
    <w:rsid w:val="00867E32"/>
    <w:rsid w:val="0087013A"/>
    <w:rsid w:val="00870B77"/>
    <w:rsid w:val="008710AB"/>
    <w:rsid w:val="00871182"/>
    <w:rsid w:val="00871548"/>
    <w:rsid w:val="00871692"/>
    <w:rsid w:val="00871ED3"/>
    <w:rsid w:val="00872B73"/>
    <w:rsid w:val="00872BC7"/>
    <w:rsid w:val="00872FD7"/>
    <w:rsid w:val="008749BC"/>
    <w:rsid w:val="00875116"/>
    <w:rsid w:val="008757AA"/>
    <w:rsid w:val="008771A5"/>
    <w:rsid w:val="00877C79"/>
    <w:rsid w:val="00877C8E"/>
    <w:rsid w:val="008801A8"/>
    <w:rsid w:val="00880BF7"/>
    <w:rsid w:val="00880DD9"/>
    <w:rsid w:val="008814FE"/>
    <w:rsid w:val="008818FE"/>
    <w:rsid w:val="00881C10"/>
    <w:rsid w:val="008827EA"/>
    <w:rsid w:val="00882952"/>
    <w:rsid w:val="008829A1"/>
    <w:rsid w:val="0088361A"/>
    <w:rsid w:val="0088400A"/>
    <w:rsid w:val="00884136"/>
    <w:rsid w:val="00884255"/>
    <w:rsid w:val="00884C85"/>
    <w:rsid w:val="008850EC"/>
    <w:rsid w:val="008859E6"/>
    <w:rsid w:val="00885D6B"/>
    <w:rsid w:val="008868BB"/>
    <w:rsid w:val="008872CA"/>
    <w:rsid w:val="00887A11"/>
    <w:rsid w:val="00887E8C"/>
    <w:rsid w:val="008905C8"/>
    <w:rsid w:val="00890CE1"/>
    <w:rsid w:val="00891F22"/>
    <w:rsid w:val="008927C6"/>
    <w:rsid w:val="00892B6D"/>
    <w:rsid w:val="00892C29"/>
    <w:rsid w:val="00892FA9"/>
    <w:rsid w:val="00893102"/>
    <w:rsid w:val="008933A8"/>
    <w:rsid w:val="0089375D"/>
    <w:rsid w:val="008946EF"/>
    <w:rsid w:val="00894D88"/>
    <w:rsid w:val="00894EC8"/>
    <w:rsid w:val="00895257"/>
    <w:rsid w:val="008958A8"/>
    <w:rsid w:val="00895A81"/>
    <w:rsid w:val="00895B51"/>
    <w:rsid w:val="00895E35"/>
    <w:rsid w:val="00896AB6"/>
    <w:rsid w:val="00896F6C"/>
    <w:rsid w:val="008970EB"/>
    <w:rsid w:val="008972C0"/>
    <w:rsid w:val="0089744E"/>
    <w:rsid w:val="0089786F"/>
    <w:rsid w:val="008979AB"/>
    <w:rsid w:val="00897F73"/>
    <w:rsid w:val="008A0B24"/>
    <w:rsid w:val="008A0DC4"/>
    <w:rsid w:val="008A0EC7"/>
    <w:rsid w:val="008A1C10"/>
    <w:rsid w:val="008A1CA2"/>
    <w:rsid w:val="008A22D4"/>
    <w:rsid w:val="008A2E87"/>
    <w:rsid w:val="008A2EC5"/>
    <w:rsid w:val="008A39A9"/>
    <w:rsid w:val="008A42C3"/>
    <w:rsid w:val="008A4948"/>
    <w:rsid w:val="008A4CBB"/>
    <w:rsid w:val="008A5371"/>
    <w:rsid w:val="008A57E7"/>
    <w:rsid w:val="008A580F"/>
    <w:rsid w:val="008A58A0"/>
    <w:rsid w:val="008A5AAE"/>
    <w:rsid w:val="008A6231"/>
    <w:rsid w:val="008A6594"/>
    <w:rsid w:val="008A6BD1"/>
    <w:rsid w:val="008A710F"/>
    <w:rsid w:val="008A751E"/>
    <w:rsid w:val="008B0072"/>
    <w:rsid w:val="008B06D8"/>
    <w:rsid w:val="008B1135"/>
    <w:rsid w:val="008B1962"/>
    <w:rsid w:val="008B25DA"/>
    <w:rsid w:val="008B2788"/>
    <w:rsid w:val="008B33CA"/>
    <w:rsid w:val="008B3DF8"/>
    <w:rsid w:val="008B422A"/>
    <w:rsid w:val="008B43E0"/>
    <w:rsid w:val="008B454A"/>
    <w:rsid w:val="008B4884"/>
    <w:rsid w:val="008B4D8F"/>
    <w:rsid w:val="008B4F21"/>
    <w:rsid w:val="008B5869"/>
    <w:rsid w:val="008B58B9"/>
    <w:rsid w:val="008B6069"/>
    <w:rsid w:val="008B611D"/>
    <w:rsid w:val="008B623C"/>
    <w:rsid w:val="008B68AC"/>
    <w:rsid w:val="008B69F7"/>
    <w:rsid w:val="008B6D51"/>
    <w:rsid w:val="008B71F1"/>
    <w:rsid w:val="008B734C"/>
    <w:rsid w:val="008B74AF"/>
    <w:rsid w:val="008B776C"/>
    <w:rsid w:val="008B7990"/>
    <w:rsid w:val="008B7B9A"/>
    <w:rsid w:val="008B7EC8"/>
    <w:rsid w:val="008C012A"/>
    <w:rsid w:val="008C075C"/>
    <w:rsid w:val="008C07EB"/>
    <w:rsid w:val="008C1318"/>
    <w:rsid w:val="008C161C"/>
    <w:rsid w:val="008C1702"/>
    <w:rsid w:val="008C2287"/>
    <w:rsid w:val="008C29DD"/>
    <w:rsid w:val="008C32BD"/>
    <w:rsid w:val="008C392D"/>
    <w:rsid w:val="008C4076"/>
    <w:rsid w:val="008C495D"/>
    <w:rsid w:val="008C49E2"/>
    <w:rsid w:val="008C4E7A"/>
    <w:rsid w:val="008C4FEF"/>
    <w:rsid w:val="008C523A"/>
    <w:rsid w:val="008C5391"/>
    <w:rsid w:val="008C647C"/>
    <w:rsid w:val="008C659C"/>
    <w:rsid w:val="008C774C"/>
    <w:rsid w:val="008D0334"/>
    <w:rsid w:val="008D04E3"/>
    <w:rsid w:val="008D09CC"/>
    <w:rsid w:val="008D0BD2"/>
    <w:rsid w:val="008D0BF0"/>
    <w:rsid w:val="008D2434"/>
    <w:rsid w:val="008D2995"/>
    <w:rsid w:val="008D32A4"/>
    <w:rsid w:val="008D3588"/>
    <w:rsid w:val="008D3894"/>
    <w:rsid w:val="008D3F0A"/>
    <w:rsid w:val="008D3F73"/>
    <w:rsid w:val="008D4175"/>
    <w:rsid w:val="008D4179"/>
    <w:rsid w:val="008D5711"/>
    <w:rsid w:val="008D636B"/>
    <w:rsid w:val="008D6E54"/>
    <w:rsid w:val="008D6F61"/>
    <w:rsid w:val="008D7256"/>
    <w:rsid w:val="008E0444"/>
    <w:rsid w:val="008E09C3"/>
    <w:rsid w:val="008E1498"/>
    <w:rsid w:val="008E14C5"/>
    <w:rsid w:val="008E2712"/>
    <w:rsid w:val="008E31CB"/>
    <w:rsid w:val="008E362F"/>
    <w:rsid w:val="008E3E18"/>
    <w:rsid w:val="008E4341"/>
    <w:rsid w:val="008E4CF4"/>
    <w:rsid w:val="008E4DA5"/>
    <w:rsid w:val="008E4E66"/>
    <w:rsid w:val="008E4EC5"/>
    <w:rsid w:val="008E5780"/>
    <w:rsid w:val="008E5C79"/>
    <w:rsid w:val="008E5D88"/>
    <w:rsid w:val="008E6574"/>
    <w:rsid w:val="008E6718"/>
    <w:rsid w:val="008E69A3"/>
    <w:rsid w:val="008E6DE1"/>
    <w:rsid w:val="008E6FF7"/>
    <w:rsid w:val="008E7D55"/>
    <w:rsid w:val="008F108E"/>
    <w:rsid w:val="008F1766"/>
    <w:rsid w:val="008F1C77"/>
    <w:rsid w:val="008F21FA"/>
    <w:rsid w:val="008F2814"/>
    <w:rsid w:val="008F2A13"/>
    <w:rsid w:val="008F2E55"/>
    <w:rsid w:val="008F39DA"/>
    <w:rsid w:val="008F3F00"/>
    <w:rsid w:val="008F4835"/>
    <w:rsid w:val="008F4DBF"/>
    <w:rsid w:val="008F523E"/>
    <w:rsid w:val="008F56C7"/>
    <w:rsid w:val="008F5C26"/>
    <w:rsid w:val="008F66EF"/>
    <w:rsid w:val="008F6DB1"/>
    <w:rsid w:val="008F7470"/>
    <w:rsid w:val="008F74E9"/>
    <w:rsid w:val="0090036F"/>
    <w:rsid w:val="00900661"/>
    <w:rsid w:val="00900B7B"/>
    <w:rsid w:val="00900C91"/>
    <w:rsid w:val="00900E08"/>
    <w:rsid w:val="00901510"/>
    <w:rsid w:val="009019F0"/>
    <w:rsid w:val="00901C8E"/>
    <w:rsid w:val="0090231B"/>
    <w:rsid w:val="00902720"/>
    <w:rsid w:val="00902930"/>
    <w:rsid w:val="00902996"/>
    <w:rsid w:val="00903219"/>
    <w:rsid w:val="0090394E"/>
    <w:rsid w:val="00903AAC"/>
    <w:rsid w:val="00903FA2"/>
    <w:rsid w:val="0090538A"/>
    <w:rsid w:val="009058F1"/>
    <w:rsid w:val="00906907"/>
    <w:rsid w:val="00906B6B"/>
    <w:rsid w:val="00906D47"/>
    <w:rsid w:val="00907216"/>
    <w:rsid w:val="0090725E"/>
    <w:rsid w:val="009078FF"/>
    <w:rsid w:val="0091019A"/>
    <w:rsid w:val="00910F3B"/>
    <w:rsid w:val="0091112B"/>
    <w:rsid w:val="00911FC5"/>
    <w:rsid w:val="00912157"/>
    <w:rsid w:val="009123D5"/>
    <w:rsid w:val="0091253A"/>
    <w:rsid w:val="00912BEE"/>
    <w:rsid w:val="00912FA2"/>
    <w:rsid w:val="009141D5"/>
    <w:rsid w:val="00914D7B"/>
    <w:rsid w:val="00916574"/>
    <w:rsid w:val="00916C81"/>
    <w:rsid w:val="00916E74"/>
    <w:rsid w:val="00916EE3"/>
    <w:rsid w:val="009171E2"/>
    <w:rsid w:val="00917820"/>
    <w:rsid w:val="00917BAD"/>
    <w:rsid w:val="00920C4A"/>
    <w:rsid w:val="0092128D"/>
    <w:rsid w:val="0092144F"/>
    <w:rsid w:val="00921628"/>
    <w:rsid w:val="00922081"/>
    <w:rsid w:val="00922653"/>
    <w:rsid w:val="00922961"/>
    <w:rsid w:val="0092313A"/>
    <w:rsid w:val="009232F9"/>
    <w:rsid w:val="009239B2"/>
    <w:rsid w:val="00923BA2"/>
    <w:rsid w:val="00923CDB"/>
    <w:rsid w:val="0092485C"/>
    <w:rsid w:val="00924BC1"/>
    <w:rsid w:val="009253E5"/>
    <w:rsid w:val="00925822"/>
    <w:rsid w:val="00925DF5"/>
    <w:rsid w:val="00925E05"/>
    <w:rsid w:val="009261A3"/>
    <w:rsid w:val="0092669F"/>
    <w:rsid w:val="00926ABF"/>
    <w:rsid w:val="00926BA0"/>
    <w:rsid w:val="00927D45"/>
    <w:rsid w:val="00927F15"/>
    <w:rsid w:val="009303BC"/>
    <w:rsid w:val="009311AA"/>
    <w:rsid w:val="0093133B"/>
    <w:rsid w:val="0093160C"/>
    <w:rsid w:val="009317DD"/>
    <w:rsid w:val="0093194C"/>
    <w:rsid w:val="00931AE2"/>
    <w:rsid w:val="00931D27"/>
    <w:rsid w:val="00931E59"/>
    <w:rsid w:val="00931E62"/>
    <w:rsid w:val="00931EF0"/>
    <w:rsid w:val="009325DE"/>
    <w:rsid w:val="009327D4"/>
    <w:rsid w:val="00932B57"/>
    <w:rsid w:val="00932CAC"/>
    <w:rsid w:val="00932FF3"/>
    <w:rsid w:val="00933F08"/>
    <w:rsid w:val="00934182"/>
    <w:rsid w:val="00934727"/>
    <w:rsid w:val="00934FF5"/>
    <w:rsid w:val="00935B13"/>
    <w:rsid w:val="00935DC9"/>
    <w:rsid w:val="0093707B"/>
    <w:rsid w:val="009370FE"/>
    <w:rsid w:val="00937C35"/>
    <w:rsid w:val="00940F64"/>
    <w:rsid w:val="009416CC"/>
    <w:rsid w:val="00941EEF"/>
    <w:rsid w:val="0094218B"/>
    <w:rsid w:val="009421E2"/>
    <w:rsid w:val="00942309"/>
    <w:rsid w:val="00942462"/>
    <w:rsid w:val="00942ACB"/>
    <w:rsid w:val="00942E35"/>
    <w:rsid w:val="0094317F"/>
    <w:rsid w:val="009432D5"/>
    <w:rsid w:val="00943756"/>
    <w:rsid w:val="00943AAB"/>
    <w:rsid w:val="00944239"/>
    <w:rsid w:val="009444E2"/>
    <w:rsid w:val="009446AC"/>
    <w:rsid w:val="009446F3"/>
    <w:rsid w:val="00944BE5"/>
    <w:rsid w:val="009451DF"/>
    <w:rsid w:val="009459C9"/>
    <w:rsid w:val="0094606A"/>
    <w:rsid w:val="009466EB"/>
    <w:rsid w:val="00946887"/>
    <w:rsid w:val="00946927"/>
    <w:rsid w:val="00947930"/>
    <w:rsid w:val="00950E98"/>
    <w:rsid w:val="009511D4"/>
    <w:rsid w:val="00951966"/>
    <w:rsid w:val="00951E27"/>
    <w:rsid w:val="0095258C"/>
    <w:rsid w:val="00952A3C"/>
    <w:rsid w:val="00952B09"/>
    <w:rsid w:val="009533B3"/>
    <w:rsid w:val="0095391C"/>
    <w:rsid w:val="00954306"/>
    <w:rsid w:val="009543C2"/>
    <w:rsid w:val="0095482D"/>
    <w:rsid w:val="00954D2B"/>
    <w:rsid w:val="009557F0"/>
    <w:rsid w:val="00955B80"/>
    <w:rsid w:val="00956274"/>
    <w:rsid w:val="00957008"/>
    <w:rsid w:val="00957756"/>
    <w:rsid w:val="00957805"/>
    <w:rsid w:val="00957A54"/>
    <w:rsid w:val="00960219"/>
    <w:rsid w:val="00960309"/>
    <w:rsid w:val="009606A4"/>
    <w:rsid w:val="00960CB1"/>
    <w:rsid w:val="00961002"/>
    <w:rsid w:val="0096199A"/>
    <w:rsid w:val="00961D7D"/>
    <w:rsid w:val="00962203"/>
    <w:rsid w:val="009625AB"/>
    <w:rsid w:val="00962C23"/>
    <w:rsid w:val="00962DDE"/>
    <w:rsid w:val="00963A48"/>
    <w:rsid w:val="00963C07"/>
    <w:rsid w:val="009642F1"/>
    <w:rsid w:val="00965C5A"/>
    <w:rsid w:val="00965D12"/>
    <w:rsid w:val="00966298"/>
    <w:rsid w:val="009663C2"/>
    <w:rsid w:val="00966537"/>
    <w:rsid w:val="00966F42"/>
    <w:rsid w:val="00967353"/>
    <w:rsid w:val="00967469"/>
    <w:rsid w:val="009674F1"/>
    <w:rsid w:val="009675EE"/>
    <w:rsid w:val="0096785E"/>
    <w:rsid w:val="00967CD3"/>
    <w:rsid w:val="009706DE"/>
    <w:rsid w:val="009709C6"/>
    <w:rsid w:val="009711CA"/>
    <w:rsid w:val="0097154D"/>
    <w:rsid w:val="00971CC4"/>
    <w:rsid w:val="009732EE"/>
    <w:rsid w:val="0097363B"/>
    <w:rsid w:val="0097366B"/>
    <w:rsid w:val="00973A0C"/>
    <w:rsid w:val="00973D31"/>
    <w:rsid w:val="0097421D"/>
    <w:rsid w:val="00974FD1"/>
    <w:rsid w:val="0097584C"/>
    <w:rsid w:val="00975A9C"/>
    <w:rsid w:val="00975D3A"/>
    <w:rsid w:val="00976861"/>
    <w:rsid w:val="00976F5A"/>
    <w:rsid w:val="0097791B"/>
    <w:rsid w:val="00977B0F"/>
    <w:rsid w:val="00980C55"/>
    <w:rsid w:val="00980D89"/>
    <w:rsid w:val="00980D8A"/>
    <w:rsid w:val="00980DC0"/>
    <w:rsid w:val="00980DF1"/>
    <w:rsid w:val="00981A70"/>
    <w:rsid w:val="00981C06"/>
    <w:rsid w:val="00981EC3"/>
    <w:rsid w:val="00982206"/>
    <w:rsid w:val="009823C3"/>
    <w:rsid w:val="009832B2"/>
    <w:rsid w:val="009834C1"/>
    <w:rsid w:val="009837C6"/>
    <w:rsid w:val="00984957"/>
    <w:rsid w:val="00984F79"/>
    <w:rsid w:val="00985795"/>
    <w:rsid w:val="009859E3"/>
    <w:rsid w:val="00985D95"/>
    <w:rsid w:val="00985F9C"/>
    <w:rsid w:val="00986658"/>
    <w:rsid w:val="0098665C"/>
    <w:rsid w:val="009867BF"/>
    <w:rsid w:val="00986A40"/>
    <w:rsid w:val="00986D8A"/>
    <w:rsid w:val="009873FF"/>
    <w:rsid w:val="00990319"/>
    <w:rsid w:val="009907CB"/>
    <w:rsid w:val="00990919"/>
    <w:rsid w:val="00990C0C"/>
    <w:rsid w:val="0099247B"/>
    <w:rsid w:val="00992495"/>
    <w:rsid w:val="0099264A"/>
    <w:rsid w:val="0099295B"/>
    <w:rsid w:val="00993A2B"/>
    <w:rsid w:val="00993FD7"/>
    <w:rsid w:val="00994E2A"/>
    <w:rsid w:val="0099541E"/>
    <w:rsid w:val="009956AA"/>
    <w:rsid w:val="009956C1"/>
    <w:rsid w:val="0099608F"/>
    <w:rsid w:val="0099612B"/>
    <w:rsid w:val="0099698E"/>
    <w:rsid w:val="00996B13"/>
    <w:rsid w:val="00996D54"/>
    <w:rsid w:val="00996E21"/>
    <w:rsid w:val="00997562"/>
    <w:rsid w:val="009977AE"/>
    <w:rsid w:val="00997AC8"/>
    <w:rsid w:val="00997C01"/>
    <w:rsid w:val="00997CEB"/>
    <w:rsid w:val="009A03CA"/>
    <w:rsid w:val="009A053F"/>
    <w:rsid w:val="009A0755"/>
    <w:rsid w:val="009A0C48"/>
    <w:rsid w:val="009A193D"/>
    <w:rsid w:val="009A1A09"/>
    <w:rsid w:val="009A1B0A"/>
    <w:rsid w:val="009A20B5"/>
    <w:rsid w:val="009A213C"/>
    <w:rsid w:val="009A265B"/>
    <w:rsid w:val="009A29F6"/>
    <w:rsid w:val="009A2AC7"/>
    <w:rsid w:val="009A343B"/>
    <w:rsid w:val="009A39EF"/>
    <w:rsid w:val="009A3F66"/>
    <w:rsid w:val="009A44C9"/>
    <w:rsid w:val="009A4A38"/>
    <w:rsid w:val="009A4DE3"/>
    <w:rsid w:val="009A5814"/>
    <w:rsid w:val="009A61B3"/>
    <w:rsid w:val="009A6249"/>
    <w:rsid w:val="009A63F3"/>
    <w:rsid w:val="009A65F6"/>
    <w:rsid w:val="009A67D0"/>
    <w:rsid w:val="009A71D0"/>
    <w:rsid w:val="009A742F"/>
    <w:rsid w:val="009A7539"/>
    <w:rsid w:val="009A754D"/>
    <w:rsid w:val="009B028C"/>
    <w:rsid w:val="009B0D71"/>
    <w:rsid w:val="009B1509"/>
    <w:rsid w:val="009B1698"/>
    <w:rsid w:val="009B1B07"/>
    <w:rsid w:val="009B1ED1"/>
    <w:rsid w:val="009B2B1B"/>
    <w:rsid w:val="009B2D54"/>
    <w:rsid w:val="009B34DA"/>
    <w:rsid w:val="009B36A4"/>
    <w:rsid w:val="009B3B63"/>
    <w:rsid w:val="009B3E38"/>
    <w:rsid w:val="009B4933"/>
    <w:rsid w:val="009B554A"/>
    <w:rsid w:val="009B57DA"/>
    <w:rsid w:val="009B5B20"/>
    <w:rsid w:val="009B6B54"/>
    <w:rsid w:val="009B6BA6"/>
    <w:rsid w:val="009B7867"/>
    <w:rsid w:val="009B787B"/>
    <w:rsid w:val="009B7924"/>
    <w:rsid w:val="009B7B10"/>
    <w:rsid w:val="009B7B44"/>
    <w:rsid w:val="009B7C97"/>
    <w:rsid w:val="009B7E5A"/>
    <w:rsid w:val="009C02D7"/>
    <w:rsid w:val="009C03A9"/>
    <w:rsid w:val="009C03DF"/>
    <w:rsid w:val="009C0DBF"/>
    <w:rsid w:val="009C117F"/>
    <w:rsid w:val="009C1827"/>
    <w:rsid w:val="009C1BA3"/>
    <w:rsid w:val="009C1BC5"/>
    <w:rsid w:val="009C23F1"/>
    <w:rsid w:val="009C248B"/>
    <w:rsid w:val="009C2CA8"/>
    <w:rsid w:val="009C31A8"/>
    <w:rsid w:val="009C3403"/>
    <w:rsid w:val="009C3B85"/>
    <w:rsid w:val="009C405F"/>
    <w:rsid w:val="009C44F7"/>
    <w:rsid w:val="009C47CB"/>
    <w:rsid w:val="009C4885"/>
    <w:rsid w:val="009C4EE7"/>
    <w:rsid w:val="009C4FCD"/>
    <w:rsid w:val="009C5407"/>
    <w:rsid w:val="009C5DB1"/>
    <w:rsid w:val="009C6854"/>
    <w:rsid w:val="009C6ADA"/>
    <w:rsid w:val="009C6E7E"/>
    <w:rsid w:val="009C6FC9"/>
    <w:rsid w:val="009C732D"/>
    <w:rsid w:val="009C7BDA"/>
    <w:rsid w:val="009C7E7E"/>
    <w:rsid w:val="009C7F13"/>
    <w:rsid w:val="009D0FC8"/>
    <w:rsid w:val="009D0FEF"/>
    <w:rsid w:val="009D17B7"/>
    <w:rsid w:val="009D1968"/>
    <w:rsid w:val="009D1A41"/>
    <w:rsid w:val="009D1C4B"/>
    <w:rsid w:val="009D261E"/>
    <w:rsid w:val="009D2EDC"/>
    <w:rsid w:val="009D3072"/>
    <w:rsid w:val="009D3077"/>
    <w:rsid w:val="009D31C8"/>
    <w:rsid w:val="009D3312"/>
    <w:rsid w:val="009D3699"/>
    <w:rsid w:val="009D3877"/>
    <w:rsid w:val="009D3A5F"/>
    <w:rsid w:val="009D47C3"/>
    <w:rsid w:val="009D5255"/>
    <w:rsid w:val="009D53A6"/>
    <w:rsid w:val="009D5A11"/>
    <w:rsid w:val="009D5BE9"/>
    <w:rsid w:val="009D5C04"/>
    <w:rsid w:val="009D64F8"/>
    <w:rsid w:val="009D657E"/>
    <w:rsid w:val="009D668A"/>
    <w:rsid w:val="009D6E76"/>
    <w:rsid w:val="009D70AE"/>
    <w:rsid w:val="009E01D0"/>
    <w:rsid w:val="009E024D"/>
    <w:rsid w:val="009E038B"/>
    <w:rsid w:val="009E09A0"/>
    <w:rsid w:val="009E0C8B"/>
    <w:rsid w:val="009E16FC"/>
    <w:rsid w:val="009E17C3"/>
    <w:rsid w:val="009E205F"/>
    <w:rsid w:val="009E23D8"/>
    <w:rsid w:val="009E2717"/>
    <w:rsid w:val="009E28BF"/>
    <w:rsid w:val="009E36A3"/>
    <w:rsid w:val="009E4162"/>
    <w:rsid w:val="009E41DE"/>
    <w:rsid w:val="009E4864"/>
    <w:rsid w:val="009E56CB"/>
    <w:rsid w:val="009E5883"/>
    <w:rsid w:val="009E5C5B"/>
    <w:rsid w:val="009E61C8"/>
    <w:rsid w:val="009E627D"/>
    <w:rsid w:val="009E6310"/>
    <w:rsid w:val="009E68FA"/>
    <w:rsid w:val="009E6CC3"/>
    <w:rsid w:val="009E71C8"/>
    <w:rsid w:val="009E7E76"/>
    <w:rsid w:val="009F0294"/>
    <w:rsid w:val="009F085C"/>
    <w:rsid w:val="009F1C72"/>
    <w:rsid w:val="009F2C7C"/>
    <w:rsid w:val="009F2E73"/>
    <w:rsid w:val="009F3030"/>
    <w:rsid w:val="009F306E"/>
    <w:rsid w:val="009F3123"/>
    <w:rsid w:val="009F44EC"/>
    <w:rsid w:val="009F4886"/>
    <w:rsid w:val="009F4EE8"/>
    <w:rsid w:val="009F566C"/>
    <w:rsid w:val="009F5B45"/>
    <w:rsid w:val="009F60CE"/>
    <w:rsid w:val="009F6500"/>
    <w:rsid w:val="009F725C"/>
    <w:rsid w:val="009F72CB"/>
    <w:rsid w:val="009F761C"/>
    <w:rsid w:val="009F78D8"/>
    <w:rsid w:val="009F7C29"/>
    <w:rsid w:val="00A0048C"/>
    <w:rsid w:val="00A00828"/>
    <w:rsid w:val="00A00AC8"/>
    <w:rsid w:val="00A01271"/>
    <w:rsid w:val="00A0128F"/>
    <w:rsid w:val="00A018EA"/>
    <w:rsid w:val="00A025BA"/>
    <w:rsid w:val="00A02638"/>
    <w:rsid w:val="00A02921"/>
    <w:rsid w:val="00A02EDA"/>
    <w:rsid w:val="00A0354B"/>
    <w:rsid w:val="00A03741"/>
    <w:rsid w:val="00A03C08"/>
    <w:rsid w:val="00A03DF9"/>
    <w:rsid w:val="00A0440B"/>
    <w:rsid w:val="00A0472A"/>
    <w:rsid w:val="00A04D53"/>
    <w:rsid w:val="00A05031"/>
    <w:rsid w:val="00A054A4"/>
    <w:rsid w:val="00A05529"/>
    <w:rsid w:val="00A05A94"/>
    <w:rsid w:val="00A06577"/>
    <w:rsid w:val="00A0685A"/>
    <w:rsid w:val="00A06FD3"/>
    <w:rsid w:val="00A07916"/>
    <w:rsid w:val="00A07F54"/>
    <w:rsid w:val="00A10030"/>
    <w:rsid w:val="00A107AE"/>
    <w:rsid w:val="00A114DA"/>
    <w:rsid w:val="00A125ED"/>
    <w:rsid w:val="00A12638"/>
    <w:rsid w:val="00A12F34"/>
    <w:rsid w:val="00A13713"/>
    <w:rsid w:val="00A1378E"/>
    <w:rsid w:val="00A13869"/>
    <w:rsid w:val="00A13BFB"/>
    <w:rsid w:val="00A141A5"/>
    <w:rsid w:val="00A15039"/>
    <w:rsid w:val="00A15516"/>
    <w:rsid w:val="00A156D5"/>
    <w:rsid w:val="00A15CE7"/>
    <w:rsid w:val="00A15E89"/>
    <w:rsid w:val="00A16661"/>
    <w:rsid w:val="00A16BA0"/>
    <w:rsid w:val="00A16C3B"/>
    <w:rsid w:val="00A17D08"/>
    <w:rsid w:val="00A20119"/>
    <w:rsid w:val="00A20372"/>
    <w:rsid w:val="00A203FF"/>
    <w:rsid w:val="00A205C4"/>
    <w:rsid w:val="00A20779"/>
    <w:rsid w:val="00A213B3"/>
    <w:rsid w:val="00A213F9"/>
    <w:rsid w:val="00A2161E"/>
    <w:rsid w:val="00A21702"/>
    <w:rsid w:val="00A21DAB"/>
    <w:rsid w:val="00A21FE1"/>
    <w:rsid w:val="00A22506"/>
    <w:rsid w:val="00A22865"/>
    <w:rsid w:val="00A22B26"/>
    <w:rsid w:val="00A237A2"/>
    <w:rsid w:val="00A238F1"/>
    <w:rsid w:val="00A23DE5"/>
    <w:rsid w:val="00A2502D"/>
    <w:rsid w:val="00A258FD"/>
    <w:rsid w:val="00A25EF2"/>
    <w:rsid w:val="00A26291"/>
    <w:rsid w:val="00A26430"/>
    <w:rsid w:val="00A266F5"/>
    <w:rsid w:val="00A26780"/>
    <w:rsid w:val="00A26F59"/>
    <w:rsid w:val="00A2777B"/>
    <w:rsid w:val="00A27D16"/>
    <w:rsid w:val="00A300B2"/>
    <w:rsid w:val="00A3076E"/>
    <w:rsid w:val="00A3085F"/>
    <w:rsid w:val="00A31695"/>
    <w:rsid w:val="00A3198D"/>
    <w:rsid w:val="00A31BDE"/>
    <w:rsid w:val="00A32724"/>
    <w:rsid w:val="00A33071"/>
    <w:rsid w:val="00A3348E"/>
    <w:rsid w:val="00A3378E"/>
    <w:rsid w:val="00A33BD7"/>
    <w:rsid w:val="00A34069"/>
    <w:rsid w:val="00A346E5"/>
    <w:rsid w:val="00A35000"/>
    <w:rsid w:val="00A35300"/>
    <w:rsid w:val="00A35432"/>
    <w:rsid w:val="00A355E0"/>
    <w:rsid w:val="00A35957"/>
    <w:rsid w:val="00A3669B"/>
    <w:rsid w:val="00A37320"/>
    <w:rsid w:val="00A37C38"/>
    <w:rsid w:val="00A40451"/>
    <w:rsid w:val="00A40BD4"/>
    <w:rsid w:val="00A4189E"/>
    <w:rsid w:val="00A41BF4"/>
    <w:rsid w:val="00A42CC7"/>
    <w:rsid w:val="00A43493"/>
    <w:rsid w:val="00A439C7"/>
    <w:rsid w:val="00A441DE"/>
    <w:rsid w:val="00A444E3"/>
    <w:rsid w:val="00A447F8"/>
    <w:rsid w:val="00A44968"/>
    <w:rsid w:val="00A452D4"/>
    <w:rsid w:val="00A45572"/>
    <w:rsid w:val="00A456AC"/>
    <w:rsid w:val="00A46047"/>
    <w:rsid w:val="00A4610E"/>
    <w:rsid w:val="00A46806"/>
    <w:rsid w:val="00A46B1F"/>
    <w:rsid w:val="00A46E9A"/>
    <w:rsid w:val="00A47090"/>
    <w:rsid w:val="00A474AF"/>
    <w:rsid w:val="00A474D3"/>
    <w:rsid w:val="00A477D4"/>
    <w:rsid w:val="00A479F0"/>
    <w:rsid w:val="00A47C6E"/>
    <w:rsid w:val="00A500DB"/>
    <w:rsid w:val="00A51046"/>
    <w:rsid w:val="00A5226B"/>
    <w:rsid w:val="00A5289F"/>
    <w:rsid w:val="00A53663"/>
    <w:rsid w:val="00A54007"/>
    <w:rsid w:val="00A5407E"/>
    <w:rsid w:val="00A54399"/>
    <w:rsid w:val="00A5474F"/>
    <w:rsid w:val="00A54920"/>
    <w:rsid w:val="00A54E04"/>
    <w:rsid w:val="00A55321"/>
    <w:rsid w:val="00A5537A"/>
    <w:rsid w:val="00A55897"/>
    <w:rsid w:val="00A5591F"/>
    <w:rsid w:val="00A55B31"/>
    <w:rsid w:val="00A55D9B"/>
    <w:rsid w:val="00A56364"/>
    <w:rsid w:val="00A5704F"/>
    <w:rsid w:val="00A576BE"/>
    <w:rsid w:val="00A576FD"/>
    <w:rsid w:val="00A578E1"/>
    <w:rsid w:val="00A60088"/>
    <w:rsid w:val="00A60621"/>
    <w:rsid w:val="00A6100D"/>
    <w:rsid w:val="00A6183B"/>
    <w:rsid w:val="00A619A1"/>
    <w:rsid w:val="00A6276A"/>
    <w:rsid w:val="00A63C1F"/>
    <w:rsid w:val="00A63DE8"/>
    <w:rsid w:val="00A64507"/>
    <w:rsid w:val="00A6450F"/>
    <w:rsid w:val="00A655FF"/>
    <w:rsid w:val="00A657F0"/>
    <w:rsid w:val="00A65D92"/>
    <w:rsid w:val="00A66EE3"/>
    <w:rsid w:val="00A67005"/>
    <w:rsid w:val="00A70497"/>
    <w:rsid w:val="00A71122"/>
    <w:rsid w:val="00A71228"/>
    <w:rsid w:val="00A7144C"/>
    <w:rsid w:val="00A715A8"/>
    <w:rsid w:val="00A7174C"/>
    <w:rsid w:val="00A718F1"/>
    <w:rsid w:val="00A723B1"/>
    <w:rsid w:val="00A728F2"/>
    <w:rsid w:val="00A72962"/>
    <w:rsid w:val="00A72C3D"/>
    <w:rsid w:val="00A73FB0"/>
    <w:rsid w:val="00A75116"/>
    <w:rsid w:val="00A7632E"/>
    <w:rsid w:val="00A7661D"/>
    <w:rsid w:val="00A76AF7"/>
    <w:rsid w:val="00A76C78"/>
    <w:rsid w:val="00A77652"/>
    <w:rsid w:val="00A8079C"/>
    <w:rsid w:val="00A8084E"/>
    <w:rsid w:val="00A80909"/>
    <w:rsid w:val="00A80E39"/>
    <w:rsid w:val="00A8100A"/>
    <w:rsid w:val="00A8177E"/>
    <w:rsid w:val="00A81EFA"/>
    <w:rsid w:val="00A81FF8"/>
    <w:rsid w:val="00A828BE"/>
    <w:rsid w:val="00A828FB"/>
    <w:rsid w:val="00A82B9E"/>
    <w:rsid w:val="00A832CE"/>
    <w:rsid w:val="00A832E5"/>
    <w:rsid w:val="00A8359A"/>
    <w:rsid w:val="00A83C43"/>
    <w:rsid w:val="00A83E6B"/>
    <w:rsid w:val="00A84450"/>
    <w:rsid w:val="00A84BF3"/>
    <w:rsid w:val="00A84F00"/>
    <w:rsid w:val="00A851D0"/>
    <w:rsid w:val="00A86BB2"/>
    <w:rsid w:val="00A870A4"/>
    <w:rsid w:val="00A8712C"/>
    <w:rsid w:val="00A87481"/>
    <w:rsid w:val="00A87A8A"/>
    <w:rsid w:val="00A87B93"/>
    <w:rsid w:val="00A87BCE"/>
    <w:rsid w:val="00A90047"/>
    <w:rsid w:val="00A902C5"/>
    <w:rsid w:val="00A90B13"/>
    <w:rsid w:val="00A917DD"/>
    <w:rsid w:val="00A92259"/>
    <w:rsid w:val="00A92354"/>
    <w:rsid w:val="00A924B7"/>
    <w:rsid w:val="00A924DE"/>
    <w:rsid w:val="00A9292E"/>
    <w:rsid w:val="00A92B9C"/>
    <w:rsid w:val="00A932CF"/>
    <w:rsid w:val="00A93556"/>
    <w:rsid w:val="00A9382C"/>
    <w:rsid w:val="00A93B97"/>
    <w:rsid w:val="00A94EEB"/>
    <w:rsid w:val="00A952B4"/>
    <w:rsid w:val="00A9532C"/>
    <w:rsid w:val="00A955FB"/>
    <w:rsid w:val="00A95BD7"/>
    <w:rsid w:val="00A95C0F"/>
    <w:rsid w:val="00A95EE4"/>
    <w:rsid w:val="00A960BC"/>
    <w:rsid w:val="00A96434"/>
    <w:rsid w:val="00A97AB8"/>
    <w:rsid w:val="00A97EB1"/>
    <w:rsid w:val="00AA0409"/>
    <w:rsid w:val="00AA1016"/>
    <w:rsid w:val="00AA1886"/>
    <w:rsid w:val="00AA20A4"/>
    <w:rsid w:val="00AA222D"/>
    <w:rsid w:val="00AA299A"/>
    <w:rsid w:val="00AA2E2F"/>
    <w:rsid w:val="00AA37F4"/>
    <w:rsid w:val="00AA4435"/>
    <w:rsid w:val="00AA44B1"/>
    <w:rsid w:val="00AA45FC"/>
    <w:rsid w:val="00AA4EB8"/>
    <w:rsid w:val="00AA52C1"/>
    <w:rsid w:val="00AA5676"/>
    <w:rsid w:val="00AA5784"/>
    <w:rsid w:val="00AA57FE"/>
    <w:rsid w:val="00AA59DD"/>
    <w:rsid w:val="00AA5D67"/>
    <w:rsid w:val="00AA641B"/>
    <w:rsid w:val="00AA64EC"/>
    <w:rsid w:val="00AA6897"/>
    <w:rsid w:val="00AA7216"/>
    <w:rsid w:val="00AA730F"/>
    <w:rsid w:val="00AA7BE8"/>
    <w:rsid w:val="00AA7FD6"/>
    <w:rsid w:val="00AB012C"/>
    <w:rsid w:val="00AB0BD9"/>
    <w:rsid w:val="00AB0C52"/>
    <w:rsid w:val="00AB0F03"/>
    <w:rsid w:val="00AB13EC"/>
    <w:rsid w:val="00AB1427"/>
    <w:rsid w:val="00AB1821"/>
    <w:rsid w:val="00AB1A69"/>
    <w:rsid w:val="00AB2173"/>
    <w:rsid w:val="00AB254A"/>
    <w:rsid w:val="00AB2A5C"/>
    <w:rsid w:val="00AB2E33"/>
    <w:rsid w:val="00AB2E97"/>
    <w:rsid w:val="00AB3354"/>
    <w:rsid w:val="00AB396E"/>
    <w:rsid w:val="00AB3D8E"/>
    <w:rsid w:val="00AB4188"/>
    <w:rsid w:val="00AB4623"/>
    <w:rsid w:val="00AB4703"/>
    <w:rsid w:val="00AB4E2F"/>
    <w:rsid w:val="00AB620A"/>
    <w:rsid w:val="00AB64FA"/>
    <w:rsid w:val="00AB6861"/>
    <w:rsid w:val="00AB69BC"/>
    <w:rsid w:val="00AB6A0A"/>
    <w:rsid w:val="00AB6D1A"/>
    <w:rsid w:val="00AB73D7"/>
    <w:rsid w:val="00AB7492"/>
    <w:rsid w:val="00AB765F"/>
    <w:rsid w:val="00AC1003"/>
    <w:rsid w:val="00AC1851"/>
    <w:rsid w:val="00AC2297"/>
    <w:rsid w:val="00AC2A38"/>
    <w:rsid w:val="00AC2D1B"/>
    <w:rsid w:val="00AC2F34"/>
    <w:rsid w:val="00AC3283"/>
    <w:rsid w:val="00AC3C5A"/>
    <w:rsid w:val="00AC410F"/>
    <w:rsid w:val="00AC4679"/>
    <w:rsid w:val="00AC4A84"/>
    <w:rsid w:val="00AC50DC"/>
    <w:rsid w:val="00AC51A3"/>
    <w:rsid w:val="00AC54C7"/>
    <w:rsid w:val="00AC5B94"/>
    <w:rsid w:val="00AC5C06"/>
    <w:rsid w:val="00AC5C92"/>
    <w:rsid w:val="00AC5D56"/>
    <w:rsid w:val="00AC644A"/>
    <w:rsid w:val="00AC667F"/>
    <w:rsid w:val="00AC6DA5"/>
    <w:rsid w:val="00AC76A9"/>
    <w:rsid w:val="00AC79F9"/>
    <w:rsid w:val="00AD1184"/>
    <w:rsid w:val="00AD1359"/>
    <w:rsid w:val="00AD13F7"/>
    <w:rsid w:val="00AD22B7"/>
    <w:rsid w:val="00AD2420"/>
    <w:rsid w:val="00AD2FA3"/>
    <w:rsid w:val="00AD382C"/>
    <w:rsid w:val="00AD39BD"/>
    <w:rsid w:val="00AD3C56"/>
    <w:rsid w:val="00AD3D07"/>
    <w:rsid w:val="00AD3F9D"/>
    <w:rsid w:val="00AD4079"/>
    <w:rsid w:val="00AD4080"/>
    <w:rsid w:val="00AD4832"/>
    <w:rsid w:val="00AD53FB"/>
    <w:rsid w:val="00AD5519"/>
    <w:rsid w:val="00AD678C"/>
    <w:rsid w:val="00AD680B"/>
    <w:rsid w:val="00AD69E1"/>
    <w:rsid w:val="00AD6F21"/>
    <w:rsid w:val="00AE0B15"/>
    <w:rsid w:val="00AE15FF"/>
    <w:rsid w:val="00AE171E"/>
    <w:rsid w:val="00AE1DB8"/>
    <w:rsid w:val="00AE1F4D"/>
    <w:rsid w:val="00AE1F54"/>
    <w:rsid w:val="00AE20B6"/>
    <w:rsid w:val="00AE20C5"/>
    <w:rsid w:val="00AE2100"/>
    <w:rsid w:val="00AE2792"/>
    <w:rsid w:val="00AE2EE7"/>
    <w:rsid w:val="00AE3253"/>
    <w:rsid w:val="00AE364C"/>
    <w:rsid w:val="00AE368E"/>
    <w:rsid w:val="00AE3718"/>
    <w:rsid w:val="00AE3D4C"/>
    <w:rsid w:val="00AE3F0E"/>
    <w:rsid w:val="00AE3FA8"/>
    <w:rsid w:val="00AE4753"/>
    <w:rsid w:val="00AE4827"/>
    <w:rsid w:val="00AE4A5F"/>
    <w:rsid w:val="00AE4D5E"/>
    <w:rsid w:val="00AE55AF"/>
    <w:rsid w:val="00AE59F5"/>
    <w:rsid w:val="00AE5BF5"/>
    <w:rsid w:val="00AE5C5C"/>
    <w:rsid w:val="00AE61EF"/>
    <w:rsid w:val="00AF07A4"/>
    <w:rsid w:val="00AF09FF"/>
    <w:rsid w:val="00AF0A5B"/>
    <w:rsid w:val="00AF0BB4"/>
    <w:rsid w:val="00AF12FA"/>
    <w:rsid w:val="00AF1377"/>
    <w:rsid w:val="00AF13E6"/>
    <w:rsid w:val="00AF1431"/>
    <w:rsid w:val="00AF177C"/>
    <w:rsid w:val="00AF264B"/>
    <w:rsid w:val="00AF2910"/>
    <w:rsid w:val="00AF4683"/>
    <w:rsid w:val="00AF54C5"/>
    <w:rsid w:val="00AF5692"/>
    <w:rsid w:val="00AF575A"/>
    <w:rsid w:val="00AF57E3"/>
    <w:rsid w:val="00AF5B3C"/>
    <w:rsid w:val="00AF5ECB"/>
    <w:rsid w:val="00AF61E4"/>
    <w:rsid w:val="00AF65B9"/>
    <w:rsid w:val="00AF69F3"/>
    <w:rsid w:val="00AF7103"/>
    <w:rsid w:val="00B0086D"/>
    <w:rsid w:val="00B017E4"/>
    <w:rsid w:val="00B021E2"/>
    <w:rsid w:val="00B022C1"/>
    <w:rsid w:val="00B02A13"/>
    <w:rsid w:val="00B02EAE"/>
    <w:rsid w:val="00B033F2"/>
    <w:rsid w:val="00B03815"/>
    <w:rsid w:val="00B03941"/>
    <w:rsid w:val="00B03C2D"/>
    <w:rsid w:val="00B04078"/>
    <w:rsid w:val="00B041F7"/>
    <w:rsid w:val="00B0438B"/>
    <w:rsid w:val="00B043AA"/>
    <w:rsid w:val="00B04572"/>
    <w:rsid w:val="00B04D71"/>
    <w:rsid w:val="00B050F2"/>
    <w:rsid w:val="00B057BE"/>
    <w:rsid w:val="00B057DC"/>
    <w:rsid w:val="00B0588B"/>
    <w:rsid w:val="00B05DA4"/>
    <w:rsid w:val="00B0618C"/>
    <w:rsid w:val="00B06293"/>
    <w:rsid w:val="00B06695"/>
    <w:rsid w:val="00B0690A"/>
    <w:rsid w:val="00B06B38"/>
    <w:rsid w:val="00B07356"/>
    <w:rsid w:val="00B073EA"/>
    <w:rsid w:val="00B077E3"/>
    <w:rsid w:val="00B07B10"/>
    <w:rsid w:val="00B07C40"/>
    <w:rsid w:val="00B07C53"/>
    <w:rsid w:val="00B1062C"/>
    <w:rsid w:val="00B106CE"/>
    <w:rsid w:val="00B1094B"/>
    <w:rsid w:val="00B10A0D"/>
    <w:rsid w:val="00B10FF7"/>
    <w:rsid w:val="00B11041"/>
    <w:rsid w:val="00B11149"/>
    <w:rsid w:val="00B11260"/>
    <w:rsid w:val="00B11A2A"/>
    <w:rsid w:val="00B121C4"/>
    <w:rsid w:val="00B121F9"/>
    <w:rsid w:val="00B12315"/>
    <w:rsid w:val="00B1248F"/>
    <w:rsid w:val="00B12550"/>
    <w:rsid w:val="00B1297F"/>
    <w:rsid w:val="00B12D78"/>
    <w:rsid w:val="00B1348B"/>
    <w:rsid w:val="00B136B6"/>
    <w:rsid w:val="00B13C93"/>
    <w:rsid w:val="00B141CF"/>
    <w:rsid w:val="00B14E0E"/>
    <w:rsid w:val="00B15A0F"/>
    <w:rsid w:val="00B15A9A"/>
    <w:rsid w:val="00B16049"/>
    <w:rsid w:val="00B165D2"/>
    <w:rsid w:val="00B169FE"/>
    <w:rsid w:val="00B16EEE"/>
    <w:rsid w:val="00B17685"/>
    <w:rsid w:val="00B200FE"/>
    <w:rsid w:val="00B202D8"/>
    <w:rsid w:val="00B2057E"/>
    <w:rsid w:val="00B20AAE"/>
    <w:rsid w:val="00B20CCB"/>
    <w:rsid w:val="00B2133A"/>
    <w:rsid w:val="00B21497"/>
    <w:rsid w:val="00B21739"/>
    <w:rsid w:val="00B21768"/>
    <w:rsid w:val="00B21989"/>
    <w:rsid w:val="00B21C47"/>
    <w:rsid w:val="00B21D8A"/>
    <w:rsid w:val="00B223E5"/>
    <w:rsid w:val="00B22E5A"/>
    <w:rsid w:val="00B24185"/>
    <w:rsid w:val="00B242B0"/>
    <w:rsid w:val="00B24A6A"/>
    <w:rsid w:val="00B24F16"/>
    <w:rsid w:val="00B25B17"/>
    <w:rsid w:val="00B26465"/>
    <w:rsid w:val="00B26B8E"/>
    <w:rsid w:val="00B26C30"/>
    <w:rsid w:val="00B278CD"/>
    <w:rsid w:val="00B27A8F"/>
    <w:rsid w:val="00B30A59"/>
    <w:rsid w:val="00B31295"/>
    <w:rsid w:val="00B31C36"/>
    <w:rsid w:val="00B31CD6"/>
    <w:rsid w:val="00B3357C"/>
    <w:rsid w:val="00B336CB"/>
    <w:rsid w:val="00B34DCB"/>
    <w:rsid w:val="00B34EB9"/>
    <w:rsid w:val="00B351F0"/>
    <w:rsid w:val="00B35584"/>
    <w:rsid w:val="00B362FD"/>
    <w:rsid w:val="00B36898"/>
    <w:rsid w:val="00B36D8E"/>
    <w:rsid w:val="00B36DDA"/>
    <w:rsid w:val="00B37DFE"/>
    <w:rsid w:val="00B400CA"/>
    <w:rsid w:val="00B400D9"/>
    <w:rsid w:val="00B40873"/>
    <w:rsid w:val="00B4122E"/>
    <w:rsid w:val="00B41965"/>
    <w:rsid w:val="00B41A09"/>
    <w:rsid w:val="00B4245E"/>
    <w:rsid w:val="00B42B53"/>
    <w:rsid w:val="00B42F73"/>
    <w:rsid w:val="00B43840"/>
    <w:rsid w:val="00B43BEC"/>
    <w:rsid w:val="00B43D72"/>
    <w:rsid w:val="00B44384"/>
    <w:rsid w:val="00B4478F"/>
    <w:rsid w:val="00B44A49"/>
    <w:rsid w:val="00B44CC4"/>
    <w:rsid w:val="00B44FEA"/>
    <w:rsid w:val="00B4547B"/>
    <w:rsid w:val="00B4554C"/>
    <w:rsid w:val="00B45561"/>
    <w:rsid w:val="00B45666"/>
    <w:rsid w:val="00B456CD"/>
    <w:rsid w:val="00B457BE"/>
    <w:rsid w:val="00B46154"/>
    <w:rsid w:val="00B466D6"/>
    <w:rsid w:val="00B4677A"/>
    <w:rsid w:val="00B46926"/>
    <w:rsid w:val="00B46B3F"/>
    <w:rsid w:val="00B46BE3"/>
    <w:rsid w:val="00B46D17"/>
    <w:rsid w:val="00B46DE7"/>
    <w:rsid w:val="00B46F9A"/>
    <w:rsid w:val="00B4787F"/>
    <w:rsid w:val="00B478EF"/>
    <w:rsid w:val="00B5011A"/>
    <w:rsid w:val="00B50135"/>
    <w:rsid w:val="00B5014F"/>
    <w:rsid w:val="00B5017C"/>
    <w:rsid w:val="00B50424"/>
    <w:rsid w:val="00B50D56"/>
    <w:rsid w:val="00B519A8"/>
    <w:rsid w:val="00B51A3B"/>
    <w:rsid w:val="00B51B99"/>
    <w:rsid w:val="00B52AA6"/>
    <w:rsid w:val="00B53548"/>
    <w:rsid w:val="00B53DD5"/>
    <w:rsid w:val="00B53FDC"/>
    <w:rsid w:val="00B54279"/>
    <w:rsid w:val="00B5490B"/>
    <w:rsid w:val="00B54927"/>
    <w:rsid w:val="00B54B1B"/>
    <w:rsid w:val="00B553E7"/>
    <w:rsid w:val="00B5553A"/>
    <w:rsid w:val="00B5593E"/>
    <w:rsid w:val="00B56C66"/>
    <w:rsid w:val="00B570B1"/>
    <w:rsid w:val="00B5757B"/>
    <w:rsid w:val="00B57588"/>
    <w:rsid w:val="00B578A3"/>
    <w:rsid w:val="00B5790B"/>
    <w:rsid w:val="00B606EC"/>
    <w:rsid w:val="00B6089F"/>
    <w:rsid w:val="00B60B6A"/>
    <w:rsid w:val="00B60B82"/>
    <w:rsid w:val="00B61177"/>
    <w:rsid w:val="00B6160F"/>
    <w:rsid w:val="00B61D06"/>
    <w:rsid w:val="00B62841"/>
    <w:rsid w:val="00B62880"/>
    <w:rsid w:val="00B62A97"/>
    <w:rsid w:val="00B62BDC"/>
    <w:rsid w:val="00B62CE4"/>
    <w:rsid w:val="00B63A94"/>
    <w:rsid w:val="00B63AC9"/>
    <w:rsid w:val="00B63ECB"/>
    <w:rsid w:val="00B64094"/>
    <w:rsid w:val="00B642EB"/>
    <w:rsid w:val="00B64729"/>
    <w:rsid w:val="00B64A69"/>
    <w:rsid w:val="00B65607"/>
    <w:rsid w:val="00B65B02"/>
    <w:rsid w:val="00B65C58"/>
    <w:rsid w:val="00B66269"/>
    <w:rsid w:val="00B6657F"/>
    <w:rsid w:val="00B6672F"/>
    <w:rsid w:val="00B67E5D"/>
    <w:rsid w:val="00B7048A"/>
    <w:rsid w:val="00B70507"/>
    <w:rsid w:val="00B70687"/>
    <w:rsid w:val="00B70D0B"/>
    <w:rsid w:val="00B70E41"/>
    <w:rsid w:val="00B7151D"/>
    <w:rsid w:val="00B71BA3"/>
    <w:rsid w:val="00B72B6B"/>
    <w:rsid w:val="00B734B3"/>
    <w:rsid w:val="00B7359E"/>
    <w:rsid w:val="00B7382F"/>
    <w:rsid w:val="00B7398B"/>
    <w:rsid w:val="00B74445"/>
    <w:rsid w:val="00B74581"/>
    <w:rsid w:val="00B74613"/>
    <w:rsid w:val="00B7609E"/>
    <w:rsid w:val="00B76C8D"/>
    <w:rsid w:val="00B76F39"/>
    <w:rsid w:val="00B800E8"/>
    <w:rsid w:val="00B8019D"/>
    <w:rsid w:val="00B80450"/>
    <w:rsid w:val="00B80490"/>
    <w:rsid w:val="00B8066A"/>
    <w:rsid w:val="00B807E5"/>
    <w:rsid w:val="00B80B91"/>
    <w:rsid w:val="00B811EC"/>
    <w:rsid w:val="00B818AF"/>
    <w:rsid w:val="00B81D21"/>
    <w:rsid w:val="00B81E4B"/>
    <w:rsid w:val="00B823F4"/>
    <w:rsid w:val="00B825BF"/>
    <w:rsid w:val="00B82D0F"/>
    <w:rsid w:val="00B832C3"/>
    <w:rsid w:val="00B835D8"/>
    <w:rsid w:val="00B83608"/>
    <w:rsid w:val="00B83908"/>
    <w:rsid w:val="00B83B41"/>
    <w:rsid w:val="00B83C01"/>
    <w:rsid w:val="00B840E1"/>
    <w:rsid w:val="00B843FC"/>
    <w:rsid w:val="00B84662"/>
    <w:rsid w:val="00B84C01"/>
    <w:rsid w:val="00B84D61"/>
    <w:rsid w:val="00B8516A"/>
    <w:rsid w:val="00B8570F"/>
    <w:rsid w:val="00B858B5"/>
    <w:rsid w:val="00B85A27"/>
    <w:rsid w:val="00B85C0D"/>
    <w:rsid w:val="00B85F78"/>
    <w:rsid w:val="00B86026"/>
    <w:rsid w:val="00B86078"/>
    <w:rsid w:val="00B86163"/>
    <w:rsid w:val="00B86320"/>
    <w:rsid w:val="00B86B43"/>
    <w:rsid w:val="00B86B62"/>
    <w:rsid w:val="00B876E9"/>
    <w:rsid w:val="00B90192"/>
    <w:rsid w:val="00B906A8"/>
    <w:rsid w:val="00B907B1"/>
    <w:rsid w:val="00B907D3"/>
    <w:rsid w:val="00B90EA8"/>
    <w:rsid w:val="00B91D94"/>
    <w:rsid w:val="00B91FC5"/>
    <w:rsid w:val="00B93939"/>
    <w:rsid w:val="00B942EB"/>
    <w:rsid w:val="00B947EA"/>
    <w:rsid w:val="00B94D27"/>
    <w:rsid w:val="00B94F4A"/>
    <w:rsid w:val="00B9509A"/>
    <w:rsid w:val="00B95210"/>
    <w:rsid w:val="00B955C7"/>
    <w:rsid w:val="00B95B15"/>
    <w:rsid w:val="00B95C58"/>
    <w:rsid w:val="00B95EDB"/>
    <w:rsid w:val="00B96724"/>
    <w:rsid w:val="00B96936"/>
    <w:rsid w:val="00B96A50"/>
    <w:rsid w:val="00B9724E"/>
    <w:rsid w:val="00B979A0"/>
    <w:rsid w:val="00B97FD5"/>
    <w:rsid w:val="00BA0806"/>
    <w:rsid w:val="00BA09B3"/>
    <w:rsid w:val="00BA18C9"/>
    <w:rsid w:val="00BA1AA7"/>
    <w:rsid w:val="00BA20E2"/>
    <w:rsid w:val="00BA2435"/>
    <w:rsid w:val="00BA2937"/>
    <w:rsid w:val="00BA2A7F"/>
    <w:rsid w:val="00BA2BFB"/>
    <w:rsid w:val="00BA2D9E"/>
    <w:rsid w:val="00BA3011"/>
    <w:rsid w:val="00BA3206"/>
    <w:rsid w:val="00BA3BDD"/>
    <w:rsid w:val="00BA4886"/>
    <w:rsid w:val="00BA5D93"/>
    <w:rsid w:val="00BA6290"/>
    <w:rsid w:val="00BA6380"/>
    <w:rsid w:val="00BA6D39"/>
    <w:rsid w:val="00BA7016"/>
    <w:rsid w:val="00BA7BE0"/>
    <w:rsid w:val="00BB019C"/>
    <w:rsid w:val="00BB01B7"/>
    <w:rsid w:val="00BB0682"/>
    <w:rsid w:val="00BB19F1"/>
    <w:rsid w:val="00BB223B"/>
    <w:rsid w:val="00BB233F"/>
    <w:rsid w:val="00BB2429"/>
    <w:rsid w:val="00BB2DB3"/>
    <w:rsid w:val="00BB3286"/>
    <w:rsid w:val="00BB68C5"/>
    <w:rsid w:val="00BB6977"/>
    <w:rsid w:val="00BB72A1"/>
    <w:rsid w:val="00BC0DA8"/>
    <w:rsid w:val="00BC0FC6"/>
    <w:rsid w:val="00BC12D8"/>
    <w:rsid w:val="00BC1450"/>
    <w:rsid w:val="00BC1567"/>
    <w:rsid w:val="00BC157F"/>
    <w:rsid w:val="00BC1864"/>
    <w:rsid w:val="00BC19EB"/>
    <w:rsid w:val="00BC19FF"/>
    <w:rsid w:val="00BC239B"/>
    <w:rsid w:val="00BC2A78"/>
    <w:rsid w:val="00BC3091"/>
    <w:rsid w:val="00BC35DE"/>
    <w:rsid w:val="00BC3AA9"/>
    <w:rsid w:val="00BC446B"/>
    <w:rsid w:val="00BC4810"/>
    <w:rsid w:val="00BC4C34"/>
    <w:rsid w:val="00BC549C"/>
    <w:rsid w:val="00BC5546"/>
    <w:rsid w:val="00BC6A00"/>
    <w:rsid w:val="00BC6BC0"/>
    <w:rsid w:val="00BC6C82"/>
    <w:rsid w:val="00BC6F2F"/>
    <w:rsid w:val="00BC75AA"/>
    <w:rsid w:val="00BC77CE"/>
    <w:rsid w:val="00BC7CE7"/>
    <w:rsid w:val="00BC7E15"/>
    <w:rsid w:val="00BD03B4"/>
    <w:rsid w:val="00BD0502"/>
    <w:rsid w:val="00BD06B7"/>
    <w:rsid w:val="00BD0E16"/>
    <w:rsid w:val="00BD1703"/>
    <w:rsid w:val="00BD1A11"/>
    <w:rsid w:val="00BD1CA6"/>
    <w:rsid w:val="00BD1F20"/>
    <w:rsid w:val="00BD20FE"/>
    <w:rsid w:val="00BD2293"/>
    <w:rsid w:val="00BD278D"/>
    <w:rsid w:val="00BD2B24"/>
    <w:rsid w:val="00BD2F5F"/>
    <w:rsid w:val="00BD34B4"/>
    <w:rsid w:val="00BD35F4"/>
    <w:rsid w:val="00BD3878"/>
    <w:rsid w:val="00BD41DA"/>
    <w:rsid w:val="00BD4530"/>
    <w:rsid w:val="00BD5F95"/>
    <w:rsid w:val="00BD633E"/>
    <w:rsid w:val="00BD6B00"/>
    <w:rsid w:val="00BD7DD4"/>
    <w:rsid w:val="00BE0641"/>
    <w:rsid w:val="00BE0824"/>
    <w:rsid w:val="00BE0A6A"/>
    <w:rsid w:val="00BE0C38"/>
    <w:rsid w:val="00BE12EB"/>
    <w:rsid w:val="00BE1579"/>
    <w:rsid w:val="00BE1A78"/>
    <w:rsid w:val="00BE1E2B"/>
    <w:rsid w:val="00BE202D"/>
    <w:rsid w:val="00BE20CE"/>
    <w:rsid w:val="00BE20FE"/>
    <w:rsid w:val="00BE294A"/>
    <w:rsid w:val="00BE2F7D"/>
    <w:rsid w:val="00BE32DF"/>
    <w:rsid w:val="00BE36E3"/>
    <w:rsid w:val="00BE3B76"/>
    <w:rsid w:val="00BE411D"/>
    <w:rsid w:val="00BE4C4F"/>
    <w:rsid w:val="00BE504E"/>
    <w:rsid w:val="00BE535A"/>
    <w:rsid w:val="00BE5A53"/>
    <w:rsid w:val="00BE6C30"/>
    <w:rsid w:val="00BE77C0"/>
    <w:rsid w:val="00BE7DA4"/>
    <w:rsid w:val="00BF0231"/>
    <w:rsid w:val="00BF044C"/>
    <w:rsid w:val="00BF1096"/>
    <w:rsid w:val="00BF138C"/>
    <w:rsid w:val="00BF15A1"/>
    <w:rsid w:val="00BF1D58"/>
    <w:rsid w:val="00BF1E8C"/>
    <w:rsid w:val="00BF225D"/>
    <w:rsid w:val="00BF2335"/>
    <w:rsid w:val="00BF23C3"/>
    <w:rsid w:val="00BF292E"/>
    <w:rsid w:val="00BF2C27"/>
    <w:rsid w:val="00BF31DF"/>
    <w:rsid w:val="00BF3290"/>
    <w:rsid w:val="00BF36A7"/>
    <w:rsid w:val="00BF3B61"/>
    <w:rsid w:val="00BF42C0"/>
    <w:rsid w:val="00BF4CDF"/>
    <w:rsid w:val="00BF56A8"/>
    <w:rsid w:val="00BF5A1B"/>
    <w:rsid w:val="00BF6201"/>
    <w:rsid w:val="00BF65CD"/>
    <w:rsid w:val="00BF6F0B"/>
    <w:rsid w:val="00BF6F56"/>
    <w:rsid w:val="00BF6FCE"/>
    <w:rsid w:val="00BF6FE9"/>
    <w:rsid w:val="00BF7431"/>
    <w:rsid w:val="00BF7EF0"/>
    <w:rsid w:val="00C0038D"/>
    <w:rsid w:val="00C00E9F"/>
    <w:rsid w:val="00C00EA3"/>
    <w:rsid w:val="00C01F85"/>
    <w:rsid w:val="00C02060"/>
    <w:rsid w:val="00C022F0"/>
    <w:rsid w:val="00C0245F"/>
    <w:rsid w:val="00C027E2"/>
    <w:rsid w:val="00C029CB"/>
    <w:rsid w:val="00C02D60"/>
    <w:rsid w:val="00C03316"/>
    <w:rsid w:val="00C0339F"/>
    <w:rsid w:val="00C033A2"/>
    <w:rsid w:val="00C0343D"/>
    <w:rsid w:val="00C037F9"/>
    <w:rsid w:val="00C05D6E"/>
    <w:rsid w:val="00C103D4"/>
    <w:rsid w:val="00C103D5"/>
    <w:rsid w:val="00C1141C"/>
    <w:rsid w:val="00C117C0"/>
    <w:rsid w:val="00C12D1E"/>
    <w:rsid w:val="00C133DA"/>
    <w:rsid w:val="00C13494"/>
    <w:rsid w:val="00C136D6"/>
    <w:rsid w:val="00C13941"/>
    <w:rsid w:val="00C140AA"/>
    <w:rsid w:val="00C14578"/>
    <w:rsid w:val="00C1551F"/>
    <w:rsid w:val="00C15722"/>
    <w:rsid w:val="00C1589A"/>
    <w:rsid w:val="00C16332"/>
    <w:rsid w:val="00C16437"/>
    <w:rsid w:val="00C1673E"/>
    <w:rsid w:val="00C16747"/>
    <w:rsid w:val="00C16761"/>
    <w:rsid w:val="00C16A30"/>
    <w:rsid w:val="00C16E17"/>
    <w:rsid w:val="00C173CF"/>
    <w:rsid w:val="00C17668"/>
    <w:rsid w:val="00C17F79"/>
    <w:rsid w:val="00C2000B"/>
    <w:rsid w:val="00C20AC7"/>
    <w:rsid w:val="00C20EEA"/>
    <w:rsid w:val="00C213D9"/>
    <w:rsid w:val="00C21FD3"/>
    <w:rsid w:val="00C22097"/>
    <w:rsid w:val="00C220D1"/>
    <w:rsid w:val="00C22569"/>
    <w:rsid w:val="00C2257E"/>
    <w:rsid w:val="00C22740"/>
    <w:rsid w:val="00C23177"/>
    <w:rsid w:val="00C235F0"/>
    <w:rsid w:val="00C235FA"/>
    <w:rsid w:val="00C23D63"/>
    <w:rsid w:val="00C2407D"/>
    <w:rsid w:val="00C24302"/>
    <w:rsid w:val="00C248AC"/>
    <w:rsid w:val="00C24AA3"/>
    <w:rsid w:val="00C24CAA"/>
    <w:rsid w:val="00C24DDA"/>
    <w:rsid w:val="00C2558E"/>
    <w:rsid w:val="00C25BB7"/>
    <w:rsid w:val="00C26121"/>
    <w:rsid w:val="00C26176"/>
    <w:rsid w:val="00C26AE5"/>
    <w:rsid w:val="00C27068"/>
    <w:rsid w:val="00C27437"/>
    <w:rsid w:val="00C27500"/>
    <w:rsid w:val="00C27553"/>
    <w:rsid w:val="00C275D8"/>
    <w:rsid w:val="00C30387"/>
    <w:rsid w:val="00C3092D"/>
    <w:rsid w:val="00C30B69"/>
    <w:rsid w:val="00C30EA4"/>
    <w:rsid w:val="00C31A0A"/>
    <w:rsid w:val="00C31E4E"/>
    <w:rsid w:val="00C3225E"/>
    <w:rsid w:val="00C33622"/>
    <w:rsid w:val="00C336BB"/>
    <w:rsid w:val="00C339E3"/>
    <w:rsid w:val="00C33E55"/>
    <w:rsid w:val="00C3429D"/>
    <w:rsid w:val="00C34B67"/>
    <w:rsid w:val="00C35280"/>
    <w:rsid w:val="00C35342"/>
    <w:rsid w:val="00C3591C"/>
    <w:rsid w:val="00C35928"/>
    <w:rsid w:val="00C36850"/>
    <w:rsid w:val="00C36BFA"/>
    <w:rsid w:val="00C36F64"/>
    <w:rsid w:val="00C37519"/>
    <w:rsid w:val="00C4042A"/>
    <w:rsid w:val="00C405A9"/>
    <w:rsid w:val="00C406A2"/>
    <w:rsid w:val="00C4071E"/>
    <w:rsid w:val="00C40FE1"/>
    <w:rsid w:val="00C41902"/>
    <w:rsid w:val="00C4192E"/>
    <w:rsid w:val="00C41DF0"/>
    <w:rsid w:val="00C4260B"/>
    <w:rsid w:val="00C429E4"/>
    <w:rsid w:val="00C42A7F"/>
    <w:rsid w:val="00C42BDA"/>
    <w:rsid w:val="00C42EEB"/>
    <w:rsid w:val="00C43393"/>
    <w:rsid w:val="00C4373D"/>
    <w:rsid w:val="00C439B3"/>
    <w:rsid w:val="00C43ACE"/>
    <w:rsid w:val="00C43CD5"/>
    <w:rsid w:val="00C43F7E"/>
    <w:rsid w:val="00C44A14"/>
    <w:rsid w:val="00C44F57"/>
    <w:rsid w:val="00C45023"/>
    <w:rsid w:val="00C4676B"/>
    <w:rsid w:val="00C473B4"/>
    <w:rsid w:val="00C47B2F"/>
    <w:rsid w:val="00C50E04"/>
    <w:rsid w:val="00C51313"/>
    <w:rsid w:val="00C51E09"/>
    <w:rsid w:val="00C521EB"/>
    <w:rsid w:val="00C52BC1"/>
    <w:rsid w:val="00C532B5"/>
    <w:rsid w:val="00C535B6"/>
    <w:rsid w:val="00C53846"/>
    <w:rsid w:val="00C53DBD"/>
    <w:rsid w:val="00C53EFA"/>
    <w:rsid w:val="00C54CD2"/>
    <w:rsid w:val="00C54CFE"/>
    <w:rsid w:val="00C5536F"/>
    <w:rsid w:val="00C55A61"/>
    <w:rsid w:val="00C55EF1"/>
    <w:rsid w:val="00C56558"/>
    <w:rsid w:val="00C56E4D"/>
    <w:rsid w:val="00C600D3"/>
    <w:rsid w:val="00C603A6"/>
    <w:rsid w:val="00C60458"/>
    <w:rsid w:val="00C60609"/>
    <w:rsid w:val="00C608BE"/>
    <w:rsid w:val="00C60AEA"/>
    <w:rsid w:val="00C614D1"/>
    <w:rsid w:val="00C615EA"/>
    <w:rsid w:val="00C61A95"/>
    <w:rsid w:val="00C61D98"/>
    <w:rsid w:val="00C624D3"/>
    <w:rsid w:val="00C62749"/>
    <w:rsid w:val="00C62CF6"/>
    <w:rsid w:val="00C63542"/>
    <w:rsid w:val="00C6395A"/>
    <w:rsid w:val="00C63CF6"/>
    <w:rsid w:val="00C63E9D"/>
    <w:rsid w:val="00C64B03"/>
    <w:rsid w:val="00C64CF6"/>
    <w:rsid w:val="00C65465"/>
    <w:rsid w:val="00C656F1"/>
    <w:rsid w:val="00C6584B"/>
    <w:rsid w:val="00C65F95"/>
    <w:rsid w:val="00C66762"/>
    <w:rsid w:val="00C668EC"/>
    <w:rsid w:val="00C67FFA"/>
    <w:rsid w:val="00C702AC"/>
    <w:rsid w:val="00C7043A"/>
    <w:rsid w:val="00C70945"/>
    <w:rsid w:val="00C709A7"/>
    <w:rsid w:val="00C70A09"/>
    <w:rsid w:val="00C70F89"/>
    <w:rsid w:val="00C71718"/>
    <w:rsid w:val="00C71D98"/>
    <w:rsid w:val="00C7267B"/>
    <w:rsid w:val="00C739E8"/>
    <w:rsid w:val="00C73BB5"/>
    <w:rsid w:val="00C73BBE"/>
    <w:rsid w:val="00C73DFB"/>
    <w:rsid w:val="00C73F97"/>
    <w:rsid w:val="00C7402F"/>
    <w:rsid w:val="00C7427A"/>
    <w:rsid w:val="00C74DFD"/>
    <w:rsid w:val="00C75179"/>
    <w:rsid w:val="00C753CA"/>
    <w:rsid w:val="00C758CB"/>
    <w:rsid w:val="00C7598D"/>
    <w:rsid w:val="00C76392"/>
    <w:rsid w:val="00C7654B"/>
    <w:rsid w:val="00C76781"/>
    <w:rsid w:val="00C77104"/>
    <w:rsid w:val="00C77507"/>
    <w:rsid w:val="00C77770"/>
    <w:rsid w:val="00C77B11"/>
    <w:rsid w:val="00C806BD"/>
    <w:rsid w:val="00C806F1"/>
    <w:rsid w:val="00C80BF5"/>
    <w:rsid w:val="00C80D95"/>
    <w:rsid w:val="00C811AF"/>
    <w:rsid w:val="00C816C8"/>
    <w:rsid w:val="00C82004"/>
    <w:rsid w:val="00C82331"/>
    <w:rsid w:val="00C8247D"/>
    <w:rsid w:val="00C82908"/>
    <w:rsid w:val="00C83612"/>
    <w:rsid w:val="00C838F1"/>
    <w:rsid w:val="00C83E9E"/>
    <w:rsid w:val="00C849A9"/>
    <w:rsid w:val="00C84B95"/>
    <w:rsid w:val="00C84C55"/>
    <w:rsid w:val="00C85CE0"/>
    <w:rsid w:val="00C8612E"/>
    <w:rsid w:val="00C86136"/>
    <w:rsid w:val="00C86212"/>
    <w:rsid w:val="00C86356"/>
    <w:rsid w:val="00C86BD8"/>
    <w:rsid w:val="00C86DB9"/>
    <w:rsid w:val="00C878DE"/>
    <w:rsid w:val="00C90424"/>
    <w:rsid w:val="00C90B00"/>
    <w:rsid w:val="00C91074"/>
    <w:rsid w:val="00C910B6"/>
    <w:rsid w:val="00C91270"/>
    <w:rsid w:val="00C91703"/>
    <w:rsid w:val="00C91C73"/>
    <w:rsid w:val="00C9239E"/>
    <w:rsid w:val="00C92DF3"/>
    <w:rsid w:val="00C92E13"/>
    <w:rsid w:val="00C930B4"/>
    <w:rsid w:val="00C95333"/>
    <w:rsid w:val="00C95927"/>
    <w:rsid w:val="00C95CC6"/>
    <w:rsid w:val="00C95FD4"/>
    <w:rsid w:val="00C97434"/>
    <w:rsid w:val="00C975C5"/>
    <w:rsid w:val="00C977DB"/>
    <w:rsid w:val="00CA06ED"/>
    <w:rsid w:val="00CA0732"/>
    <w:rsid w:val="00CA0FC3"/>
    <w:rsid w:val="00CA156B"/>
    <w:rsid w:val="00CA1F56"/>
    <w:rsid w:val="00CA21B3"/>
    <w:rsid w:val="00CA2A47"/>
    <w:rsid w:val="00CA3165"/>
    <w:rsid w:val="00CA4E08"/>
    <w:rsid w:val="00CA4F02"/>
    <w:rsid w:val="00CA5285"/>
    <w:rsid w:val="00CA55B0"/>
    <w:rsid w:val="00CA57BF"/>
    <w:rsid w:val="00CA5997"/>
    <w:rsid w:val="00CA5EA1"/>
    <w:rsid w:val="00CA68D9"/>
    <w:rsid w:val="00CA6FAF"/>
    <w:rsid w:val="00CA7986"/>
    <w:rsid w:val="00CA79D4"/>
    <w:rsid w:val="00CA7C6F"/>
    <w:rsid w:val="00CB0D4B"/>
    <w:rsid w:val="00CB0D6C"/>
    <w:rsid w:val="00CB178C"/>
    <w:rsid w:val="00CB1DB7"/>
    <w:rsid w:val="00CB343A"/>
    <w:rsid w:val="00CB3E8B"/>
    <w:rsid w:val="00CB4109"/>
    <w:rsid w:val="00CB437F"/>
    <w:rsid w:val="00CB450C"/>
    <w:rsid w:val="00CB49BC"/>
    <w:rsid w:val="00CB58C3"/>
    <w:rsid w:val="00CB5F57"/>
    <w:rsid w:val="00CB6141"/>
    <w:rsid w:val="00CB6BBB"/>
    <w:rsid w:val="00CB73FC"/>
    <w:rsid w:val="00CB76D9"/>
    <w:rsid w:val="00CB7B77"/>
    <w:rsid w:val="00CC06EA"/>
    <w:rsid w:val="00CC07F6"/>
    <w:rsid w:val="00CC0AF2"/>
    <w:rsid w:val="00CC0D33"/>
    <w:rsid w:val="00CC10B6"/>
    <w:rsid w:val="00CC10E5"/>
    <w:rsid w:val="00CC22DB"/>
    <w:rsid w:val="00CC268D"/>
    <w:rsid w:val="00CC2723"/>
    <w:rsid w:val="00CC29BA"/>
    <w:rsid w:val="00CC30E3"/>
    <w:rsid w:val="00CC38F9"/>
    <w:rsid w:val="00CC3A2D"/>
    <w:rsid w:val="00CC446F"/>
    <w:rsid w:val="00CC44DF"/>
    <w:rsid w:val="00CC4A54"/>
    <w:rsid w:val="00CC5260"/>
    <w:rsid w:val="00CC594A"/>
    <w:rsid w:val="00CC59EC"/>
    <w:rsid w:val="00CC65C9"/>
    <w:rsid w:val="00CC6732"/>
    <w:rsid w:val="00CC6A4E"/>
    <w:rsid w:val="00CC71AE"/>
    <w:rsid w:val="00CD02DD"/>
    <w:rsid w:val="00CD0350"/>
    <w:rsid w:val="00CD0586"/>
    <w:rsid w:val="00CD0AF9"/>
    <w:rsid w:val="00CD1658"/>
    <w:rsid w:val="00CD1692"/>
    <w:rsid w:val="00CD1A4B"/>
    <w:rsid w:val="00CD1D3C"/>
    <w:rsid w:val="00CD2844"/>
    <w:rsid w:val="00CD398D"/>
    <w:rsid w:val="00CD3A61"/>
    <w:rsid w:val="00CD45AB"/>
    <w:rsid w:val="00CD473B"/>
    <w:rsid w:val="00CD4DE9"/>
    <w:rsid w:val="00CD5341"/>
    <w:rsid w:val="00CD5A40"/>
    <w:rsid w:val="00CD6690"/>
    <w:rsid w:val="00CD6A9B"/>
    <w:rsid w:val="00CD6BCA"/>
    <w:rsid w:val="00CD6E3F"/>
    <w:rsid w:val="00CD6F29"/>
    <w:rsid w:val="00CD73D7"/>
    <w:rsid w:val="00CD7603"/>
    <w:rsid w:val="00CD7F9B"/>
    <w:rsid w:val="00CE0864"/>
    <w:rsid w:val="00CE0957"/>
    <w:rsid w:val="00CE0C25"/>
    <w:rsid w:val="00CE1091"/>
    <w:rsid w:val="00CE14F6"/>
    <w:rsid w:val="00CE1876"/>
    <w:rsid w:val="00CE1AA6"/>
    <w:rsid w:val="00CE1D82"/>
    <w:rsid w:val="00CE1DD8"/>
    <w:rsid w:val="00CE2280"/>
    <w:rsid w:val="00CE23E4"/>
    <w:rsid w:val="00CE285F"/>
    <w:rsid w:val="00CE2A16"/>
    <w:rsid w:val="00CE2C7E"/>
    <w:rsid w:val="00CE2E50"/>
    <w:rsid w:val="00CE3994"/>
    <w:rsid w:val="00CE3E3E"/>
    <w:rsid w:val="00CE44CB"/>
    <w:rsid w:val="00CE4634"/>
    <w:rsid w:val="00CE51C5"/>
    <w:rsid w:val="00CE52A5"/>
    <w:rsid w:val="00CE588A"/>
    <w:rsid w:val="00CE5D54"/>
    <w:rsid w:val="00CE6470"/>
    <w:rsid w:val="00CE6C0B"/>
    <w:rsid w:val="00CE6EA9"/>
    <w:rsid w:val="00CE71A9"/>
    <w:rsid w:val="00CE78A8"/>
    <w:rsid w:val="00CE799A"/>
    <w:rsid w:val="00CF0FBF"/>
    <w:rsid w:val="00CF1198"/>
    <w:rsid w:val="00CF16F3"/>
    <w:rsid w:val="00CF18DF"/>
    <w:rsid w:val="00CF2205"/>
    <w:rsid w:val="00CF2F04"/>
    <w:rsid w:val="00CF3782"/>
    <w:rsid w:val="00CF3AE6"/>
    <w:rsid w:val="00CF4F3B"/>
    <w:rsid w:val="00CF4F5E"/>
    <w:rsid w:val="00CF503E"/>
    <w:rsid w:val="00CF58A7"/>
    <w:rsid w:val="00CF5D4D"/>
    <w:rsid w:val="00CF6BC6"/>
    <w:rsid w:val="00CF6C8C"/>
    <w:rsid w:val="00CF70EB"/>
    <w:rsid w:val="00CF710D"/>
    <w:rsid w:val="00CF72C4"/>
    <w:rsid w:val="00CF77EE"/>
    <w:rsid w:val="00CF7BBF"/>
    <w:rsid w:val="00CF7E8D"/>
    <w:rsid w:val="00D013E0"/>
    <w:rsid w:val="00D019A4"/>
    <w:rsid w:val="00D01FC0"/>
    <w:rsid w:val="00D024E4"/>
    <w:rsid w:val="00D02D20"/>
    <w:rsid w:val="00D03669"/>
    <w:rsid w:val="00D03B64"/>
    <w:rsid w:val="00D04016"/>
    <w:rsid w:val="00D041B8"/>
    <w:rsid w:val="00D04CAB"/>
    <w:rsid w:val="00D0566E"/>
    <w:rsid w:val="00D05831"/>
    <w:rsid w:val="00D05D6A"/>
    <w:rsid w:val="00D06335"/>
    <w:rsid w:val="00D063A0"/>
    <w:rsid w:val="00D063EA"/>
    <w:rsid w:val="00D07269"/>
    <w:rsid w:val="00D07B04"/>
    <w:rsid w:val="00D07CB4"/>
    <w:rsid w:val="00D1045A"/>
    <w:rsid w:val="00D108C1"/>
    <w:rsid w:val="00D10AE6"/>
    <w:rsid w:val="00D10EAF"/>
    <w:rsid w:val="00D11332"/>
    <w:rsid w:val="00D115B1"/>
    <w:rsid w:val="00D1192F"/>
    <w:rsid w:val="00D1201C"/>
    <w:rsid w:val="00D121B6"/>
    <w:rsid w:val="00D121D0"/>
    <w:rsid w:val="00D12BF6"/>
    <w:rsid w:val="00D132E3"/>
    <w:rsid w:val="00D13470"/>
    <w:rsid w:val="00D134C0"/>
    <w:rsid w:val="00D13F45"/>
    <w:rsid w:val="00D140BB"/>
    <w:rsid w:val="00D1467E"/>
    <w:rsid w:val="00D15332"/>
    <w:rsid w:val="00D15700"/>
    <w:rsid w:val="00D15823"/>
    <w:rsid w:val="00D15F3E"/>
    <w:rsid w:val="00D15FD7"/>
    <w:rsid w:val="00D1624B"/>
    <w:rsid w:val="00D1643F"/>
    <w:rsid w:val="00D1663E"/>
    <w:rsid w:val="00D17192"/>
    <w:rsid w:val="00D17207"/>
    <w:rsid w:val="00D178E0"/>
    <w:rsid w:val="00D2106C"/>
    <w:rsid w:val="00D2119F"/>
    <w:rsid w:val="00D213C7"/>
    <w:rsid w:val="00D22C60"/>
    <w:rsid w:val="00D22DB4"/>
    <w:rsid w:val="00D233D8"/>
    <w:rsid w:val="00D237F3"/>
    <w:rsid w:val="00D23D84"/>
    <w:rsid w:val="00D23F68"/>
    <w:rsid w:val="00D253F2"/>
    <w:rsid w:val="00D25999"/>
    <w:rsid w:val="00D26D30"/>
    <w:rsid w:val="00D26F78"/>
    <w:rsid w:val="00D27285"/>
    <w:rsid w:val="00D27386"/>
    <w:rsid w:val="00D27A50"/>
    <w:rsid w:val="00D300ED"/>
    <w:rsid w:val="00D301E2"/>
    <w:rsid w:val="00D30C2F"/>
    <w:rsid w:val="00D31A9B"/>
    <w:rsid w:val="00D31E40"/>
    <w:rsid w:val="00D33297"/>
    <w:rsid w:val="00D3460D"/>
    <w:rsid w:val="00D35156"/>
    <w:rsid w:val="00D35835"/>
    <w:rsid w:val="00D3591E"/>
    <w:rsid w:val="00D35DD4"/>
    <w:rsid w:val="00D3608E"/>
    <w:rsid w:val="00D36421"/>
    <w:rsid w:val="00D3655E"/>
    <w:rsid w:val="00D365EA"/>
    <w:rsid w:val="00D36D4E"/>
    <w:rsid w:val="00D37CD3"/>
    <w:rsid w:val="00D40532"/>
    <w:rsid w:val="00D40733"/>
    <w:rsid w:val="00D407DC"/>
    <w:rsid w:val="00D40827"/>
    <w:rsid w:val="00D42E1D"/>
    <w:rsid w:val="00D42F7C"/>
    <w:rsid w:val="00D43847"/>
    <w:rsid w:val="00D43CF5"/>
    <w:rsid w:val="00D44960"/>
    <w:rsid w:val="00D44A68"/>
    <w:rsid w:val="00D44C52"/>
    <w:rsid w:val="00D44DA3"/>
    <w:rsid w:val="00D4533A"/>
    <w:rsid w:val="00D45ED5"/>
    <w:rsid w:val="00D47D3F"/>
    <w:rsid w:val="00D507B1"/>
    <w:rsid w:val="00D508C0"/>
    <w:rsid w:val="00D50F60"/>
    <w:rsid w:val="00D513F3"/>
    <w:rsid w:val="00D51D27"/>
    <w:rsid w:val="00D51D2A"/>
    <w:rsid w:val="00D51E33"/>
    <w:rsid w:val="00D521C4"/>
    <w:rsid w:val="00D5227C"/>
    <w:rsid w:val="00D522DA"/>
    <w:rsid w:val="00D52851"/>
    <w:rsid w:val="00D530D2"/>
    <w:rsid w:val="00D53482"/>
    <w:rsid w:val="00D5362D"/>
    <w:rsid w:val="00D5374B"/>
    <w:rsid w:val="00D53A42"/>
    <w:rsid w:val="00D53FC7"/>
    <w:rsid w:val="00D551F0"/>
    <w:rsid w:val="00D55702"/>
    <w:rsid w:val="00D55B59"/>
    <w:rsid w:val="00D5627C"/>
    <w:rsid w:val="00D5627F"/>
    <w:rsid w:val="00D562CC"/>
    <w:rsid w:val="00D56841"/>
    <w:rsid w:val="00D56AF2"/>
    <w:rsid w:val="00D56C97"/>
    <w:rsid w:val="00D57DF5"/>
    <w:rsid w:val="00D6030F"/>
    <w:rsid w:val="00D6039C"/>
    <w:rsid w:val="00D609E7"/>
    <w:rsid w:val="00D60A28"/>
    <w:rsid w:val="00D60EB2"/>
    <w:rsid w:val="00D61767"/>
    <w:rsid w:val="00D6181E"/>
    <w:rsid w:val="00D623B0"/>
    <w:rsid w:val="00D623F3"/>
    <w:rsid w:val="00D6291D"/>
    <w:rsid w:val="00D62E69"/>
    <w:rsid w:val="00D63593"/>
    <w:rsid w:val="00D6382F"/>
    <w:rsid w:val="00D639BF"/>
    <w:rsid w:val="00D639D2"/>
    <w:rsid w:val="00D639DB"/>
    <w:rsid w:val="00D63BB5"/>
    <w:rsid w:val="00D644E0"/>
    <w:rsid w:val="00D6470F"/>
    <w:rsid w:val="00D64A67"/>
    <w:rsid w:val="00D65E6A"/>
    <w:rsid w:val="00D664B8"/>
    <w:rsid w:val="00D6674F"/>
    <w:rsid w:val="00D66C28"/>
    <w:rsid w:val="00D67921"/>
    <w:rsid w:val="00D67D20"/>
    <w:rsid w:val="00D70C96"/>
    <w:rsid w:val="00D70E0B"/>
    <w:rsid w:val="00D70E60"/>
    <w:rsid w:val="00D7105F"/>
    <w:rsid w:val="00D71533"/>
    <w:rsid w:val="00D71886"/>
    <w:rsid w:val="00D72316"/>
    <w:rsid w:val="00D72BDB"/>
    <w:rsid w:val="00D73120"/>
    <w:rsid w:val="00D73667"/>
    <w:rsid w:val="00D73E65"/>
    <w:rsid w:val="00D74207"/>
    <w:rsid w:val="00D742AF"/>
    <w:rsid w:val="00D74422"/>
    <w:rsid w:val="00D746B4"/>
    <w:rsid w:val="00D74902"/>
    <w:rsid w:val="00D75242"/>
    <w:rsid w:val="00D75C54"/>
    <w:rsid w:val="00D75D03"/>
    <w:rsid w:val="00D7664C"/>
    <w:rsid w:val="00D76D89"/>
    <w:rsid w:val="00D77337"/>
    <w:rsid w:val="00D773F5"/>
    <w:rsid w:val="00D77DEB"/>
    <w:rsid w:val="00D80392"/>
    <w:rsid w:val="00D8076B"/>
    <w:rsid w:val="00D8113B"/>
    <w:rsid w:val="00D81162"/>
    <w:rsid w:val="00D8149E"/>
    <w:rsid w:val="00D814CB"/>
    <w:rsid w:val="00D81B7C"/>
    <w:rsid w:val="00D81DDD"/>
    <w:rsid w:val="00D827DA"/>
    <w:rsid w:val="00D835EE"/>
    <w:rsid w:val="00D836D4"/>
    <w:rsid w:val="00D83D1F"/>
    <w:rsid w:val="00D83DE9"/>
    <w:rsid w:val="00D83FE8"/>
    <w:rsid w:val="00D8419F"/>
    <w:rsid w:val="00D841F4"/>
    <w:rsid w:val="00D8453D"/>
    <w:rsid w:val="00D845DF"/>
    <w:rsid w:val="00D84C4E"/>
    <w:rsid w:val="00D85812"/>
    <w:rsid w:val="00D8581E"/>
    <w:rsid w:val="00D860B7"/>
    <w:rsid w:val="00D861FA"/>
    <w:rsid w:val="00D8656E"/>
    <w:rsid w:val="00D86934"/>
    <w:rsid w:val="00D87257"/>
    <w:rsid w:val="00D87B1E"/>
    <w:rsid w:val="00D90074"/>
    <w:rsid w:val="00D90224"/>
    <w:rsid w:val="00D905FB"/>
    <w:rsid w:val="00D90B35"/>
    <w:rsid w:val="00D90D08"/>
    <w:rsid w:val="00D919F8"/>
    <w:rsid w:val="00D91C3D"/>
    <w:rsid w:val="00D91F5F"/>
    <w:rsid w:val="00D920C1"/>
    <w:rsid w:val="00D920DD"/>
    <w:rsid w:val="00D92750"/>
    <w:rsid w:val="00D927A9"/>
    <w:rsid w:val="00D93076"/>
    <w:rsid w:val="00D9425D"/>
    <w:rsid w:val="00D94859"/>
    <w:rsid w:val="00D957CE"/>
    <w:rsid w:val="00D95930"/>
    <w:rsid w:val="00D95976"/>
    <w:rsid w:val="00D96349"/>
    <w:rsid w:val="00D964F6"/>
    <w:rsid w:val="00D966F3"/>
    <w:rsid w:val="00D96F04"/>
    <w:rsid w:val="00D97697"/>
    <w:rsid w:val="00D97B8B"/>
    <w:rsid w:val="00DA0067"/>
    <w:rsid w:val="00DA020C"/>
    <w:rsid w:val="00DA1165"/>
    <w:rsid w:val="00DA1596"/>
    <w:rsid w:val="00DA1BF6"/>
    <w:rsid w:val="00DA1F55"/>
    <w:rsid w:val="00DA2A06"/>
    <w:rsid w:val="00DA3A65"/>
    <w:rsid w:val="00DA3E83"/>
    <w:rsid w:val="00DA40DD"/>
    <w:rsid w:val="00DA4C29"/>
    <w:rsid w:val="00DA4C78"/>
    <w:rsid w:val="00DA4D0B"/>
    <w:rsid w:val="00DA4EC8"/>
    <w:rsid w:val="00DA580F"/>
    <w:rsid w:val="00DA72AF"/>
    <w:rsid w:val="00DA7EC4"/>
    <w:rsid w:val="00DB0643"/>
    <w:rsid w:val="00DB0698"/>
    <w:rsid w:val="00DB0CB7"/>
    <w:rsid w:val="00DB1391"/>
    <w:rsid w:val="00DB1582"/>
    <w:rsid w:val="00DB21A2"/>
    <w:rsid w:val="00DB2372"/>
    <w:rsid w:val="00DB2436"/>
    <w:rsid w:val="00DB27A0"/>
    <w:rsid w:val="00DB32D4"/>
    <w:rsid w:val="00DB330C"/>
    <w:rsid w:val="00DB33E7"/>
    <w:rsid w:val="00DB38BC"/>
    <w:rsid w:val="00DB3B3A"/>
    <w:rsid w:val="00DB41B8"/>
    <w:rsid w:val="00DB479A"/>
    <w:rsid w:val="00DB6BA3"/>
    <w:rsid w:val="00DB7151"/>
    <w:rsid w:val="00DB718D"/>
    <w:rsid w:val="00DB7AEC"/>
    <w:rsid w:val="00DB7CD8"/>
    <w:rsid w:val="00DC0F23"/>
    <w:rsid w:val="00DC105A"/>
    <w:rsid w:val="00DC11B4"/>
    <w:rsid w:val="00DC1234"/>
    <w:rsid w:val="00DC1456"/>
    <w:rsid w:val="00DC1F8E"/>
    <w:rsid w:val="00DC2110"/>
    <w:rsid w:val="00DC2230"/>
    <w:rsid w:val="00DC2383"/>
    <w:rsid w:val="00DC2694"/>
    <w:rsid w:val="00DC27F4"/>
    <w:rsid w:val="00DC37C9"/>
    <w:rsid w:val="00DC37E8"/>
    <w:rsid w:val="00DC43AA"/>
    <w:rsid w:val="00DC45E4"/>
    <w:rsid w:val="00DC481D"/>
    <w:rsid w:val="00DC488D"/>
    <w:rsid w:val="00DC5661"/>
    <w:rsid w:val="00DC56BB"/>
    <w:rsid w:val="00DC579D"/>
    <w:rsid w:val="00DC5F4A"/>
    <w:rsid w:val="00DC65C2"/>
    <w:rsid w:val="00DC796F"/>
    <w:rsid w:val="00DD0CB2"/>
    <w:rsid w:val="00DD0EA2"/>
    <w:rsid w:val="00DD0FC3"/>
    <w:rsid w:val="00DD137F"/>
    <w:rsid w:val="00DD18EE"/>
    <w:rsid w:val="00DD2B44"/>
    <w:rsid w:val="00DD2C2C"/>
    <w:rsid w:val="00DD2F0C"/>
    <w:rsid w:val="00DD31FF"/>
    <w:rsid w:val="00DD322C"/>
    <w:rsid w:val="00DD3233"/>
    <w:rsid w:val="00DD32A0"/>
    <w:rsid w:val="00DD38A0"/>
    <w:rsid w:val="00DD3E64"/>
    <w:rsid w:val="00DD3F0C"/>
    <w:rsid w:val="00DD40B1"/>
    <w:rsid w:val="00DD446C"/>
    <w:rsid w:val="00DD49A7"/>
    <w:rsid w:val="00DD4CA0"/>
    <w:rsid w:val="00DD53D8"/>
    <w:rsid w:val="00DD5798"/>
    <w:rsid w:val="00DD62BD"/>
    <w:rsid w:val="00DD6315"/>
    <w:rsid w:val="00DD63AC"/>
    <w:rsid w:val="00DD6F27"/>
    <w:rsid w:val="00DD7012"/>
    <w:rsid w:val="00DD730C"/>
    <w:rsid w:val="00DE0493"/>
    <w:rsid w:val="00DE062A"/>
    <w:rsid w:val="00DE0BE9"/>
    <w:rsid w:val="00DE133A"/>
    <w:rsid w:val="00DE1956"/>
    <w:rsid w:val="00DE2518"/>
    <w:rsid w:val="00DE26FA"/>
    <w:rsid w:val="00DE2BDB"/>
    <w:rsid w:val="00DE3C37"/>
    <w:rsid w:val="00DE59C1"/>
    <w:rsid w:val="00DE5A8D"/>
    <w:rsid w:val="00DE6403"/>
    <w:rsid w:val="00DE6AAE"/>
    <w:rsid w:val="00DE6D9C"/>
    <w:rsid w:val="00DE6EE2"/>
    <w:rsid w:val="00DE74BF"/>
    <w:rsid w:val="00DF09C9"/>
    <w:rsid w:val="00DF1634"/>
    <w:rsid w:val="00DF1AED"/>
    <w:rsid w:val="00DF1F20"/>
    <w:rsid w:val="00DF2C2F"/>
    <w:rsid w:val="00DF3C47"/>
    <w:rsid w:val="00DF3CC2"/>
    <w:rsid w:val="00DF3F7E"/>
    <w:rsid w:val="00DF452B"/>
    <w:rsid w:val="00DF4D78"/>
    <w:rsid w:val="00DF58B5"/>
    <w:rsid w:val="00DF5BB3"/>
    <w:rsid w:val="00DF5E3A"/>
    <w:rsid w:val="00DF6108"/>
    <w:rsid w:val="00DF7F92"/>
    <w:rsid w:val="00E006E2"/>
    <w:rsid w:val="00E00784"/>
    <w:rsid w:val="00E0181A"/>
    <w:rsid w:val="00E01FD1"/>
    <w:rsid w:val="00E0205D"/>
    <w:rsid w:val="00E021AD"/>
    <w:rsid w:val="00E02569"/>
    <w:rsid w:val="00E02CFE"/>
    <w:rsid w:val="00E02DC1"/>
    <w:rsid w:val="00E03949"/>
    <w:rsid w:val="00E04409"/>
    <w:rsid w:val="00E04714"/>
    <w:rsid w:val="00E04C6A"/>
    <w:rsid w:val="00E04D36"/>
    <w:rsid w:val="00E04E11"/>
    <w:rsid w:val="00E05181"/>
    <w:rsid w:val="00E057BA"/>
    <w:rsid w:val="00E0587D"/>
    <w:rsid w:val="00E0660A"/>
    <w:rsid w:val="00E06BA7"/>
    <w:rsid w:val="00E07415"/>
    <w:rsid w:val="00E07936"/>
    <w:rsid w:val="00E079D2"/>
    <w:rsid w:val="00E10D11"/>
    <w:rsid w:val="00E12527"/>
    <w:rsid w:val="00E1258D"/>
    <w:rsid w:val="00E1327B"/>
    <w:rsid w:val="00E13434"/>
    <w:rsid w:val="00E13A67"/>
    <w:rsid w:val="00E13F63"/>
    <w:rsid w:val="00E14382"/>
    <w:rsid w:val="00E147D0"/>
    <w:rsid w:val="00E14E5C"/>
    <w:rsid w:val="00E15682"/>
    <w:rsid w:val="00E1596F"/>
    <w:rsid w:val="00E164A0"/>
    <w:rsid w:val="00E1685D"/>
    <w:rsid w:val="00E17799"/>
    <w:rsid w:val="00E17E31"/>
    <w:rsid w:val="00E204E4"/>
    <w:rsid w:val="00E20E2B"/>
    <w:rsid w:val="00E21378"/>
    <w:rsid w:val="00E21411"/>
    <w:rsid w:val="00E2191D"/>
    <w:rsid w:val="00E21D2A"/>
    <w:rsid w:val="00E2355E"/>
    <w:rsid w:val="00E235C7"/>
    <w:rsid w:val="00E23DD8"/>
    <w:rsid w:val="00E23E79"/>
    <w:rsid w:val="00E23EBA"/>
    <w:rsid w:val="00E2412B"/>
    <w:rsid w:val="00E2479E"/>
    <w:rsid w:val="00E2571A"/>
    <w:rsid w:val="00E25D26"/>
    <w:rsid w:val="00E26687"/>
    <w:rsid w:val="00E266B4"/>
    <w:rsid w:val="00E2721D"/>
    <w:rsid w:val="00E274A2"/>
    <w:rsid w:val="00E27A84"/>
    <w:rsid w:val="00E27CBE"/>
    <w:rsid w:val="00E30958"/>
    <w:rsid w:val="00E30C56"/>
    <w:rsid w:val="00E31EF9"/>
    <w:rsid w:val="00E31F21"/>
    <w:rsid w:val="00E32129"/>
    <w:rsid w:val="00E327BF"/>
    <w:rsid w:val="00E3347A"/>
    <w:rsid w:val="00E33CEA"/>
    <w:rsid w:val="00E33F20"/>
    <w:rsid w:val="00E3402F"/>
    <w:rsid w:val="00E349FE"/>
    <w:rsid w:val="00E34DDB"/>
    <w:rsid w:val="00E34E22"/>
    <w:rsid w:val="00E35C2A"/>
    <w:rsid w:val="00E36215"/>
    <w:rsid w:val="00E37019"/>
    <w:rsid w:val="00E3710B"/>
    <w:rsid w:val="00E37264"/>
    <w:rsid w:val="00E372B2"/>
    <w:rsid w:val="00E40049"/>
    <w:rsid w:val="00E401CE"/>
    <w:rsid w:val="00E40829"/>
    <w:rsid w:val="00E40BEC"/>
    <w:rsid w:val="00E40D61"/>
    <w:rsid w:val="00E41227"/>
    <w:rsid w:val="00E416F0"/>
    <w:rsid w:val="00E419C5"/>
    <w:rsid w:val="00E421C4"/>
    <w:rsid w:val="00E42615"/>
    <w:rsid w:val="00E42D15"/>
    <w:rsid w:val="00E42F8C"/>
    <w:rsid w:val="00E4319B"/>
    <w:rsid w:val="00E43764"/>
    <w:rsid w:val="00E44513"/>
    <w:rsid w:val="00E44522"/>
    <w:rsid w:val="00E44717"/>
    <w:rsid w:val="00E44EC2"/>
    <w:rsid w:val="00E4520F"/>
    <w:rsid w:val="00E4532E"/>
    <w:rsid w:val="00E45828"/>
    <w:rsid w:val="00E463DC"/>
    <w:rsid w:val="00E46E5E"/>
    <w:rsid w:val="00E47248"/>
    <w:rsid w:val="00E47E54"/>
    <w:rsid w:val="00E508BA"/>
    <w:rsid w:val="00E50D78"/>
    <w:rsid w:val="00E51FB1"/>
    <w:rsid w:val="00E521FB"/>
    <w:rsid w:val="00E52593"/>
    <w:rsid w:val="00E52E30"/>
    <w:rsid w:val="00E53BCD"/>
    <w:rsid w:val="00E53EDB"/>
    <w:rsid w:val="00E543DC"/>
    <w:rsid w:val="00E54674"/>
    <w:rsid w:val="00E54E25"/>
    <w:rsid w:val="00E555FC"/>
    <w:rsid w:val="00E5566A"/>
    <w:rsid w:val="00E55D40"/>
    <w:rsid w:val="00E5657B"/>
    <w:rsid w:val="00E56587"/>
    <w:rsid w:val="00E56C9A"/>
    <w:rsid w:val="00E5763F"/>
    <w:rsid w:val="00E61874"/>
    <w:rsid w:val="00E61F6C"/>
    <w:rsid w:val="00E62CF3"/>
    <w:rsid w:val="00E63155"/>
    <w:rsid w:val="00E63F73"/>
    <w:rsid w:val="00E64CC8"/>
    <w:rsid w:val="00E64FFE"/>
    <w:rsid w:val="00E65056"/>
    <w:rsid w:val="00E65367"/>
    <w:rsid w:val="00E65CAC"/>
    <w:rsid w:val="00E67542"/>
    <w:rsid w:val="00E70C36"/>
    <w:rsid w:val="00E723F6"/>
    <w:rsid w:val="00E72CB2"/>
    <w:rsid w:val="00E73005"/>
    <w:rsid w:val="00E735FC"/>
    <w:rsid w:val="00E74304"/>
    <w:rsid w:val="00E748E6"/>
    <w:rsid w:val="00E74C64"/>
    <w:rsid w:val="00E74CE1"/>
    <w:rsid w:val="00E75815"/>
    <w:rsid w:val="00E75B7E"/>
    <w:rsid w:val="00E7672C"/>
    <w:rsid w:val="00E7709C"/>
    <w:rsid w:val="00E7751B"/>
    <w:rsid w:val="00E77D68"/>
    <w:rsid w:val="00E819DF"/>
    <w:rsid w:val="00E81D6B"/>
    <w:rsid w:val="00E824F1"/>
    <w:rsid w:val="00E825FB"/>
    <w:rsid w:val="00E82FFF"/>
    <w:rsid w:val="00E83A14"/>
    <w:rsid w:val="00E83F39"/>
    <w:rsid w:val="00E8425E"/>
    <w:rsid w:val="00E84E03"/>
    <w:rsid w:val="00E85884"/>
    <w:rsid w:val="00E85AA4"/>
    <w:rsid w:val="00E85FB3"/>
    <w:rsid w:val="00E86006"/>
    <w:rsid w:val="00E861E4"/>
    <w:rsid w:val="00E86F47"/>
    <w:rsid w:val="00E8726E"/>
    <w:rsid w:val="00E87483"/>
    <w:rsid w:val="00E8782E"/>
    <w:rsid w:val="00E87F91"/>
    <w:rsid w:val="00E90282"/>
    <w:rsid w:val="00E90C7B"/>
    <w:rsid w:val="00E9128B"/>
    <w:rsid w:val="00E91487"/>
    <w:rsid w:val="00E91CD8"/>
    <w:rsid w:val="00E91DCA"/>
    <w:rsid w:val="00E920D1"/>
    <w:rsid w:val="00E92A5C"/>
    <w:rsid w:val="00E92E73"/>
    <w:rsid w:val="00E92FB3"/>
    <w:rsid w:val="00E935DF"/>
    <w:rsid w:val="00E9372A"/>
    <w:rsid w:val="00E9379D"/>
    <w:rsid w:val="00E93B26"/>
    <w:rsid w:val="00E93F8B"/>
    <w:rsid w:val="00E94370"/>
    <w:rsid w:val="00E9460D"/>
    <w:rsid w:val="00E948E2"/>
    <w:rsid w:val="00E94F12"/>
    <w:rsid w:val="00E95401"/>
    <w:rsid w:val="00E9587F"/>
    <w:rsid w:val="00E96134"/>
    <w:rsid w:val="00E962C8"/>
    <w:rsid w:val="00E9674D"/>
    <w:rsid w:val="00E96B5E"/>
    <w:rsid w:val="00E96BB9"/>
    <w:rsid w:val="00E96DAC"/>
    <w:rsid w:val="00EA05D5"/>
    <w:rsid w:val="00EA0757"/>
    <w:rsid w:val="00EA0AB1"/>
    <w:rsid w:val="00EA1E62"/>
    <w:rsid w:val="00EA2C77"/>
    <w:rsid w:val="00EA3390"/>
    <w:rsid w:val="00EA36CF"/>
    <w:rsid w:val="00EA39C0"/>
    <w:rsid w:val="00EA437F"/>
    <w:rsid w:val="00EA4E1F"/>
    <w:rsid w:val="00EA53BF"/>
    <w:rsid w:val="00EA60BE"/>
    <w:rsid w:val="00EA61B0"/>
    <w:rsid w:val="00EA6802"/>
    <w:rsid w:val="00EA6967"/>
    <w:rsid w:val="00EA6F3B"/>
    <w:rsid w:val="00EA765E"/>
    <w:rsid w:val="00EB08D4"/>
    <w:rsid w:val="00EB0A90"/>
    <w:rsid w:val="00EB0B11"/>
    <w:rsid w:val="00EB0BF7"/>
    <w:rsid w:val="00EB0D7A"/>
    <w:rsid w:val="00EB1D3D"/>
    <w:rsid w:val="00EB1FCC"/>
    <w:rsid w:val="00EB214F"/>
    <w:rsid w:val="00EB26E9"/>
    <w:rsid w:val="00EB2974"/>
    <w:rsid w:val="00EB2EC6"/>
    <w:rsid w:val="00EB3303"/>
    <w:rsid w:val="00EB338D"/>
    <w:rsid w:val="00EB345A"/>
    <w:rsid w:val="00EB415D"/>
    <w:rsid w:val="00EB434F"/>
    <w:rsid w:val="00EB4C80"/>
    <w:rsid w:val="00EB533C"/>
    <w:rsid w:val="00EB58C5"/>
    <w:rsid w:val="00EB6083"/>
    <w:rsid w:val="00EB63C9"/>
    <w:rsid w:val="00EB6C5D"/>
    <w:rsid w:val="00EB6DDD"/>
    <w:rsid w:val="00EB6F2B"/>
    <w:rsid w:val="00EB6FB0"/>
    <w:rsid w:val="00EC00E8"/>
    <w:rsid w:val="00EC13E2"/>
    <w:rsid w:val="00EC1463"/>
    <w:rsid w:val="00EC1863"/>
    <w:rsid w:val="00EC1DFF"/>
    <w:rsid w:val="00EC1E55"/>
    <w:rsid w:val="00EC22BF"/>
    <w:rsid w:val="00EC2349"/>
    <w:rsid w:val="00EC2841"/>
    <w:rsid w:val="00EC2BF9"/>
    <w:rsid w:val="00EC3510"/>
    <w:rsid w:val="00EC3979"/>
    <w:rsid w:val="00EC4CDF"/>
    <w:rsid w:val="00EC5059"/>
    <w:rsid w:val="00EC50EF"/>
    <w:rsid w:val="00EC5365"/>
    <w:rsid w:val="00EC55C1"/>
    <w:rsid w:val="00EC5810"/>
    <w:rsid w:val="00EC5C12"/>
    <w:rsid w:val="00EC5DC0"/>
    <w:rsid w:val="00EC5E48"/>
    <w:rsid w:val="00EC5F49"/>
    <w:rsid w:val="00EC612C"/>
    <w:rsid w:val="00EC62FD"/>
    <w:rsid w:val="00EC64E2"/>
    <w:rsid w:val="00EC6B72"/>
    <w:rsid w:val="00EC6BA8"/>
    <w:rsid w:val="00EC6BD8"/>
    <w:rsid w:val="00EC7FC5"/>
    <w:rsid w:val="00ED0A12"/>
    <w:rsid w:val="00ED0B21"/>
    <w:rsid w:val="00ED143C"/>
    <w:rsid w:val="00ED1699"/>
    <w:rsid w:val="00ED19BF"/>
    <w:rsid w:val="00ED1CD1"/>
    <w:rsid w:val="00ED1D4A"/>
    <w:rsid w:val="00ED2286"/>
    <w:rsid w:val="00ED22CC"/>
    <w:rsid w:val="00ED28A6"/>
    <w:rsid w:val="00ED2E9A"/>
    <w:rsid w:val="00ED30C9"/>
    <w:rsid w:val="00ED30D3"/>
    <w:rsid w:val="00ED30F1"/>
    <w:rsid w:val="00ED3448"/>
    <w:rsid w:val="00ED352D"/>
    <w:rsid w:val="00ED43CF"/>
    <w:rsid w:val="00ED44AD"/>
    <w:rsid w:val="00ED453F"/>
    <w:rsid w:val="00ED4578"/>
    <w:rsid w:val="00ED4DF9"/>
    <w:rsid w:val="00ED5178"/>
    <w:rsid w:val="00ED52B8"/>
    <w:rsid w:val="00ED57D2"/>
    <w:rsid w:val="00ED62C3"/>
    <w:rsid w:val="00ED74BD"/>
    <w:rsid w:val="00ED7583"/>
    <w:rsid w:val="00EE0CD7"/>
    <w:rsid w:val="00EE1704"/>
    <w:rsid w:val="00EE1A89"/>
    <w:rsid w:val="00EE1E42"/>
    <w:rsid w:val="00EE2254"/>
    <w:rsid w:val="00EE284B"/>
    <w:rsid w:val="00EE29E4"/>
    <w:rsid w:val="00EE29F1"/>
    <w:rsid w:val="00EE2A3C"/>
    <w:rsid w:val="00EE3672"/>
    <w:rsid w:val="00EE3A68"/>
    <w:rsid w:val="00EE3B4C"/>
    <w:rsid w:val="00EE3D2E"/>
    <w:rsid w:val="00EE42D7"/>
    <w:rsid w:val="00EE4405"/>
    <w:rsid w:val="00EE477D"/>
    <w:rsid w:val="00EE4F62"/>
    <w:rsid w:val="00EE5477"/>
    <w:rsid w:val="00EE55E3"/>
    <w:rsid w:val="00EE5A00"/>
    <w:rsid w:val="00EE6048"/>
    <w:rsid w:val="00EE6064"/>
    <w:rsid w:val="00EE6698"/>
    <w:rsid w:val="00EE6850"/>
    <w:rsid w:val="00EE6CA5"/>
    <w:rsid w:val="00EE6F2C"/>
    <w:rsid w:val="00EE7FC6"/>
    <w:rsid w:val="00EF0384"/>
    <w:rsid w:val="00EF04E4"/>
    <w:rsid w:val="00EF09C1"/>
    <w:rsid w:val="00EF0D5D"/>
    <w:rsid w:val="00EF0F00"/>
    <w:rsid w:val="00EF117B"/>
    <w:rsid w:val="00EF1640"/>
    <w:rsid w:val="00EF18BC"/>
    <w:rsid w:val="00EF19CB"/>
    <w:rsid w:val="00EF19D6"/>
    <w:rsid w:val="00EF2213"/>
    <w:rsid w:val="00EF24EE"/>
    <w:rsid w:val="00EF2697"/>
    <w:rsid w:val="00EF2E54"/>
    <w:rsid w:val="00EF3170"/>
    <w:rsid w:val="00EF3A68"/>
    <w:rsid w:val="00EF3B41"/>
    <w:rsid w:val="00EF3FDC"/>
    <w:rsid w:val="00EF457B"/>
    <w:rsid w:val="00EF4697"/>
    <w:rsid w:val="00EF4FF2"/>
    <w:rsid w:val="00EF5B66"/>
    <w:rsid w:val="00EF5EC9"/>
    <w:rsid w:val="00EF5F9A"/>
    <w:rsid w:val="00EF622E"/>
    <w:rsid w:val="00EF7B2F"/>
    <w:rsid w:val="00EF7D1E"/>
    <w:rsid w:val="00F0003C"/>
    <w:rsid w:val="00F000CD"/>
    <w:rsid w:val="00F008EF"/>
    <w:rsid w:val="00F00A9B"/>
    <w:rsid w:val="00F00D5A"/>
    <w:rsid w:val="00F0136D"/>
    <w:rsid w:val="00F014D6"/>
    <w:rsid w:val="00F01DA8"/>
    <w:rsid w:val="00F0281B"/>
    <w:rsid w:val="00F02C08"/>
    <w:rsid w:val="00F02D5D"/>
    <w:rsid w:val="00F0411A"/>
    <w:rsid w:val="00F04979"/>
    <w:rsid w:val="00F04E71"/>
    <w:rsid w:val="00F056DC"/>
    <w:rsid w:val="00F068FC"/>
    <w:rsid w:val="00F07307"/>
    <w:rsid w:val="00F077D0"/>
    <w:rsid w:val="00F07A61"/>
    <w:rsid w:val="00F07D20"/>
    <w:rsid w:val="00F10202"/>
    <w:rsid w:val="00F10443"/>
    <w:rsid w:val="00F10A17"/>
    <w:rsid w:val="00F11083"/>
    <w:rsid w:val="00F11966"/>
    <w:rsid w:val="00F11C58"/>
    <w:rsid w:val="00F11EDD"/>
    <w:rsid w:val="00F1341A"/>
    <w:rsid w:val="00F1349A"/>
    <w:rsid w:val="00F138EE"/>
    <w:rsid w:val="00F1394C"/>
    <w:rsid w:val="00F13C9D"/>
    <w:rsid w:val="00F13CB0"/>
    <w:rsid w:val="00F141AA"/>
    <w:rsid w:val="00F145D8"/>
    <w:rsid w:val="00F1578C"/>
    <w:rsid w:val="00F159E7"/>
    <w:rsid w:val="00F1686E"/>
    <w:rsid w:val="00F173AE"/>
    <w:rsid w:val="00F174FD"/>
    <w:rsid w:val="00F2060B"/>
    <w:rsid w:val="00F21B04"/>
    <w:rsid w:val="00F2201B"/>
    <w:rsid w:val="00F22A5F"/>
    <w:rsid w:val="00F22BF1"/>
    <w:rsid w:val="00F22CFF"/>
    <w:rsid w:val="00F22EDB"/>
    <w:rsid w:val="00F23A22"/>
    <w:rsid w:val="00F2454A"/>
    <w:rsid w:val="00F245C7"/>
    <w:rsid w:val="00F24E8A"/>
    <w:rsid w:val="00F24FEB"/>
    <w:rsid w:val="00F25202"/>
    <w:rsid w:val="00F255A0"/>
    <w:rsid w:val="00F261C4"/>
    <w:rsid w:val="00F2663D"/>
    <w:rsid w:val="00F268BF"/>
    <w:rsid w:val="00F26CB4"/>
    <w:rsid w:val="00F279AC"/>
    <w:rsid w:val="00F27A38"/>
    <w:rsid w:val="00F27DCF"/>
    <w:rsid w:val="00F30371"/>
    <w:rsid w:val="00F30F26"/>
    <w:rsid w:val="00F315F6"/>
    <w:rsid w:val="00F31714"/>
    <w:rsid w:val="00F319E7"/>
    <w:rsid w:val="00F31BB3"/>
    <w:rsid w:val="00F32422"/>
    <w:rsid w:val="00F32BFC"/>
    <w:rsid w:val="00F32CF4"/>
    <w:rsid w:val="00F33008"/>
    <w:rsid w:val="00F34CC4"/>
    <w:rsid w:val="00F350CC"/>
    <w:rsid w:val="00F3533D"/>
    <w:rsid w:val="00F35350"/>
    <w:rsid w:val="00F3566B"/>
    <w:rsid w:val="00F35CE6"/>
    <w:rsid w:val="00F35DBC"/>
    <w:rsid w:val="00F36224"/>
    <w:rsid w:val="00F36758"/>
    <w:rsid w:val="00F371A4"/>
    <w:rsid w:val="00F374B4"/>
    <w:rsid w:val="00F37698"/>
    <w:rsid w:val="00F40126"/>
    <w:rsid w:val="00F40380"/>
    <w:rsid w:val="00F403F7"/>
    <w:rsid w:val="00F410D4"/>
    <w:rsid w:val="00F41691"/>
    <w:rsid w:val="00F41748"/>
    <w:rsid w:val="00F4177C"/>
    <w:rsid w:val="00F41DC2"/>
    <w:rsid w:val="00F42414"/>
    <w:rsid w:val="00F42716"/>
    <w:rsid w:val="00F427D5"/>
    <w:rsid w:val="00F42FB7"/>
    <w:rsid w:val="00F43825"/>
    <w:rsid w:val="00F4441C"/>
    <w:rsid w:val="00F445C9"/>
    <w:rsid w:val="00F448CE"/>
    <w:rsid w:val="00F44C81"/>
    <w:rsid w:val="00F44F6A"/>
    <w:rsid w:val="00F450EC"/>
    <w:rsid w:val="00F4547E"/>
    <w:rsid w:val="00F46831"/>
    <w:rsid w:val="00F4692F"/>
    <w:rsid w:val="00F46A04"/>
    <w:rsid w:val="00F46CCA"/>
    <w:rsid w:val="00F5046A"/>
    <w:rsid w:val="00F504DC"/>
    <w:rsid w:val="00F508F2"/>
    <w:rsid w:val="00F50F33"/>
    <w:rsid w:val="00F528CE"/>
    <w:rsid w:val="00F529FF"/>
    <w:rsid w:val="00F52DFE"/>
    <w:rsid w:val="00F53489"/>
    <w:rsid w:val="00F5403E"/>
    <w:rsid w:val="00F54EC5"/>
    <w:rsid w:val="00F553BB"/>
    <w:rsid w:val="00F555CF"/>
    <w:rsid w:val="00F55E53"/>
    <w:rsid w:val="00F562C0"/>
    <w:rsid w:val="00F56510"/>
    <w:rsid w:val="00F5658C"/>
    <w:rsid w:val="00F568C2"/>
    <w:rsid w:val="00F568C4"/>
    <w:rsid w:val="00F569F2"/>
    <w:rsid w:val="00F56D3A"/>
    <w:rsid w:val="00F56DBF"/>
    <w:rsid w:val="00F575EB"/>
    <w:rsid w:val="00F57B7B"/>
    <w:rsid w:val="00F57E47"/>
    <w:rsid w:val="00F600F3"/>
    <w:rsid w:val="00F60937"/>
    <w:rsid w:val="00F61029"/>
    <w:rsid w:val="00F61176"/>
    <w:rsid w:val="00F616FE"/>
    <w:rsid w:val="00F61811"/>
    <w:rsid w:val="00F61CC3"/>
    <w:rsid w:val="00F620D0"/>
    <w:rsid w:val="00F62517"/>
    <w:rsid w:val="00F62609"/>
    <w:rsid w:val="00F62E96"/>
    <w:rsid w:val="00F63B61"/>
    <w:rsid w:val="00F63E8B"/>
    <w:rsid w:val="00F6420D"/>
    <w:rsid w:val="00F642CF"/>
    <w:rsid w:val="00F64BDA"/>
    <w:rsid w:val="00F6562F"/>
    <w:rsid w:val="00F65F6F"/>
    <w:rsid w:val="00F666DF"/>
    <w:rsid w:val="00F66734"/>
    <w:rsid w:val="00F67213"/>
    <w:rsid w:val="00F67392"/>
    <w:rsid w:val="00F7064E"/>
    <w:rsid w:val="00F70778"/>
    <w:rsid w:val="00F70926"/>
    <w:rsid w:val="00F70BF1"/>
    <w:rsid w:val="00F70D8B"/>
    <w:rsid w:val="00F711CC"/>
    <w:rsid w:val="00F71282"/>
    <w:rsid w:val="00F72071"/>
    <w:rsid w:val="00F7213E"/>
    <w:rsid w:val="00F72C58"/>
    <w:rsid w:val="00F7376C"/>
    <w:rsid w:val="00F74245"/>
    <w:rsid w:val="00F74793"/>
    <w:rsid w:val="00F752DA"/>
    <w:rsid w:val="00F75724"/>
    <w:rsid w:val="00F757D3"/>
    <w:rsid w:val="00F7686D"/>
    <w:rsid w:val="00F77432"/>
    <w:rsid w:val="00F7746F"/>
    <w:rsid w:val="00F7780C"/>
    <w:rsid w:val="00F77A30"/>
    <w:rsid w:val="00F8038C"/>
    <w:rsid w:val="00F80EA3"/>
    <w:rsid w:val="00F814DF"/>
    <w:rsid w:val="00F81966"/>
    <w:rsid w:val="00F81C28"/>
    <w:rsid w:val="00F82006"/>
    <w:rsid w:val="00F822A7"/>
    <w:rsid w:val="00F82350"/>
    <w:rsid w:val="00F8274A"/>
    <w:rsid w:val="00F828E3"/>
    <w:rsid w:val="00F82BEB"/>
    <w:rsid w:val="00F8349A"/>
    <w:rsid w:val="00F83F17"/>
    <w:rsid w:val="00F8404A"/>
    <w:rsid w:val="00F84282"/>
    <w:rsid w:val="00F84CA9"/>
    <w:rsid w:val="00F854B0"/>
    <w:rsid w:val="00F85AFB"/>
    <w:rsid w:val="00F85DFA"/>
    <w:rsid w:val="00F86325"/>
    <w:rsid w:val="00F86484"/>
    <w:rsid w:val="00F86820"/>
    <w:rsid w:val="00F86C78"/>
    <w:rsid w:val="00F87272"/>
    <w:rsid w:val="00F878D1"/>
    <w:rsid w:val="00F901BB"/>
    <w:rsid w:val="00F90A24"/>
    <w:rsid w:val="00F9152F"/>
    <w:rsid w:val="00F9181E"/>
    <w:rsid w:val="00F924D0"/>
    <w:rsid w:val="00F93166"/>
    <w:rsid w:val="00F9333F"/>
    <w:rsid w:val="00F94A64"/>
    <w:rsid w:val="00F94CE7"/>
    <w:rsid w:val="00F95539"/>
    <w:rsid w:val="00F956E2"/>
    <w:rsid w:val="00F95DA7"/>
    <w:rsid w:val="00F96551"/>
    <w:rsid w:val="00F97C0D"/>
    <w:rsid w:val="00F97C69"/>
    <w:rsid w:val="00FA006D"/>
    <w:rsid w:val="00FA03AF"/>
    <w:rsid w:val="00FA075E"/>
    <w:rsid w:val="00FA0A67"/>
    <w:rsid w:val="00FA2043"/>
    <w:rsid w:val="00FA23D9"/>
    <w:rsid w:val="00FA2BD3"/>
    <w:rsid w:val="00FA3759"/>
    <w:rsid w:val="00FA3D7C"/>
    <w:rsid w:val="00FA3F72"/>
    <w:rsid w:val="00FA4272"/>
    <w:rsid w:val="00FA59A7"/>
    <w:rsid w:val="00FA6773"/>
    <w:rsid w:val="00FA6ADC"/>
    <w:rsid w:val="00FA767B"/>
    <w:rsid w:val="00FA7844"/>
    <w:rsid w:val="00FB0F41"/>
    <w:rsid w:val="00FB18BD"/>
    <w:rsid w:val="00FB1C6A"/>
    <w:rsid w:val="00FB2365"/>
    <w:rsid w:val="00FB3501"/>
    <w:rsid w:val="00FB35CF"/>
    <w:rsid w:val="00FB3B24"/>
    <w:rsid w:val="00FB4344"/>
    <w:rsid w:val="00FB449D"/>
    <w:rsid w:val="00FB4E6C"/>
    <w:rsid w:val="00FB4EC9"/>
    <w:rsid w:val="00FB536C"/>
    <w:rsid w:val="00FB5882"/>
    <w:rsid w:val="00FB5B71"/>
    <w:rsid w:val="00FB6107"/>
    <w:rsid w:val="00FB642C"/>
    <w:rsid w:val="00FB6776"/>
    <w:rsid w:val="00FC0086"/>
    <w:rsid w:val="00FC0498"/>
    <w:rsid w:val="00FC08F7"/>
    <w:rsid w:val="00FC0E5B"/>
    <w:rsid w:val="00FC1594"/>
    <w:rsid w:val="00FC1CC1"/>
    <w:rsid w:val="00FC1F0A"/>
    <w:rsid w:val="00FC229D"/>
    <w:rsid w:val="00FC3475"/>
    <w:rsid w:val="00FC36C1"/>
    <w:rsid w:val="00FC3B2D"/>
    <w:rsid w:val="00FC42AB"/>
    <w:rsid w:val="00FC4FDE"/>
    <w:rsid w:val="00FC5286"/>
    <w:rsid w:val="00FC5B42"/>
    <w:rsid w:val="00FC60A3"/>
    <w:rsid w:val="00FC685F"/>
    <w:rsid w:val="00FC7120"/>
    <w:rsid w:val="00FC7BA9"/>
    <w:rsid w:val="00FD16EC"/>
    <w:rsid w:val="00FD1D09"/>
    <w:rsid w:val="00FD1D56"/>
    <w:rsid w:val="00FD1DB5"/>
    <w:rsid w:val="00FD2548"/>
    <w:rsid w:val="00FD28A8"/>
    <w:rsid w:val="00FD2AB9"/>
    <w:rsid w:val="00FD3294"/>
    <w:rsid w:val="00FD3C24"/>
    <w:rsid w:val="00FD41ED"/>
    <w:rsid w:val="00FD52CC"/>
    <w:rsid w:val="00FD5359"/>
    <w:rsid w:val="00FD53B0"/>
    <w:rsid w:val="00FD5F02"/>
    <w:rsid w:val="00FD6AC3"/>
    <w:rsid w:val="00FD6C58"/>
    <w:rsid w:val="00FD6D7B"/>
    <w:rsid w:val="00FD7829"/>
    <w:rsid w:val="00FE0814"/>
    <w:rsid w:val="00FE0BFC"/>
    <w:rsid w:val="00FE1408"/>
    <w:rsid w:val="00FE19D7"/>
    <w:rsid w:val="00FE1D45"/>
    <w:rsid w:val="00FE2A04"/>
    <w:rsid w:val="00FE2A37"/>
    <w:rsid w:val="00FE42CF"/>
    <w:rsid w:val="00FE53FA"/>
    <w:rsid w:val="00FE58A6"/>
    <w:rsid w:val="00FE5906"/>
    <w:rsid w:val="00FE5C62"/>
    <w:rsid w:val="00FE5CC7"/>
    <w:rsid w:val="00FE5F92"/>
    <w:rsid w:val="00FE65F4"/>
    <w:rsid w:val="00FE6B9F"/>
    <w:rsid w:val="00FE733B"/>
    <w:rsid w:val="00FE75E3"/>
    <w:rsid w:val="00FE7AFF"/>
    <w:rsid w:val="00FE7DA1"/>
    <w:rsid w:val="00FF0255"/>
    <w:rsid w:val="00FF0AE1"/>
    <w:rsid w:val="00FF0E7A"/>
    <w:rsid w:val="00FF196F"/>
    <w:rsid w:val="00FF342F"/>
    <w:rsid w:val="00FF3835"/>
    <w:rsid w:val="00FF3CDD"/>
    <w:rsid w:val="00FF3E17"/>
    <w:rsid w:val="00FF45CA"/>
    <w:rsid w:val="00FF5024"/>
    <w:rsid w:val="00FF5232"/>
    <w:rsid w:val="00FF5D87"/>
    <w:rsid w:val="00FF5D98"/>
    <w:rsid w:val="00FF602E"/>
    <w:rsid w:val="00FF6523"/>
    <w:rsid w:val="00FF71F8"/>
    <w:rsid w:val="00FF7A76"/>
    <w:rsid w:val="3CFD127F"/>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SimSun" w:cs="Times New Roman"/>
      <w:spacing w:val="-5"/>
      <w:lang w:val="en-US" w:eastAsia="zh-CN" w:bidi="ar-SA"/>
    </w:rPr>
  </w:style>
  <w:style w:type="paragraph" w:styleId="2">
    <w:name w:val="heading 1"/>
    <w:basedOn w:val="1"/>
    <w:next w:val="1"/>
    <w:qFormat/>
    <w:uiPriority w:val="0"/>
    <w:pPr>
      <w:keepNext/>
      <w:keepLines/>
      <w:pBdr>
        <w:top w:val="single" w:color="FFFFFF" w:sz="48" w:space="3"/>
        <w:left w:val="single" w:color="FFFFFF" w:sz="6" w:space="3"/>
        <w:bottom w:val="single" w:color="FFFFFF" w:sz="6" w:space="3"/>
      </w:pBdr>
      <w:shd w:val="solid" w:color="auto" w:fill="auto"/>
      <w:spacing w:after="240" w:line="240" w:lineRule="atLeast"/>
      <w:ind w:left="120"/>
      <w:outlineLvl w:val="0"/>
    </w:pPr>
    <w:rPr>
      <w:rFonts w:ascii="Arial Black" w:hAnsi="Arial Black"/>
      <w:color w:val="FFFFFF"/>
      <w:spacing w:val="-10"/>
      <w:kern w:val="20"/>
      <w:position w:val="8"/>
      <w:sz w:val="24"/>
    </w:rPr>
  </w:style>
  <w:style w:type="paragraph" w:styleId="3">
    <w:name w:val="heading 2"/>
    <w:basedOn w:val="1"/>
    <w:next w:val="1"/>
    <w:qFormat/>
    <w:uiPriority w:val="0"/>
    <w:pPr>
      <w:keepNext/>
      <w:keepLines/>
      <w:spacing w:after="240" w:line="240" w:lineRule="atLeast"/>
      <w:outlineLvl w:val="1"/>
    </w:pPr>
    <w:rPr>
      <w:rFonts w:ascii="Arial Black" w:hAnsi="Arial Black"/>
      <w:spacing w:val="-15"/>
      <w:kern w:val="28"/>
      <w:sz w:val="22"/>
    </w:rPr>
  </w:style>
  <w:style w:type="paragraph" w:styleId="4">
    <w:name w:val="heading 3"/>
    <w:basedOn w:val="1"/>
    <w:next w:val="1"/>
    <w:qFormat/>
    <w:uiPriority w:val="0"/>
    <w:pPr>
      <w:keepNext/>
      <w:keepLines/>
      <w:spacing w:after="240" w:line="240" w:lineRule="atLeast"/>
      <w:outlineLvl w:val="2"/>
    </w:pPr>
    <w:rPr>
      <w:rFonts w:ascii="Arial Black" w:hAnsi="Arial Black"/>
      <w:spacing w:val="-10"/>
      <w:kern w:val="28"/>
    </w:rPr>
  </w:style>
  <w:style w:type="paragraph" w:styleId="5">
    <w:name w:val="heading 4"/>
    <w:basedOn w:val="1"/>
    <w:next w:val="1"/>
    <w:qFormat/>
    <w:uiPriority w:val="0"/>
    <w:pPr>
      <w:keepNext/>
      <w:keepLines/>
      <w:spacing w:after="240" w:line="240" w:lineRule="atLeast"/>
      <w:outlineLvl w:val="3"/>
    </w:pPr>
    <w:rPr>
      <w:spacing w:val="-4"/>
      <w:kern w:val="28"/>
      <w:sz w:val="22"/>
    </w:rPr>
  </w:style>
  <w:style w:type="paragraph" w:styleId="6">
    <w:name w:val="heading 5"/>
    <w:basedOn w:val="1"/>
    <w:next w:val="1"/>
    <w:qFormat/>
    <w:uiPriority w:val="0"/>
    <w:pPr>
      <w:keepNext/>
      <w:keepLines/>
      <w:spacing w:line="240" w:lineRule="atLeast"/>
      <w:ind w:left="1440"/>
      <w:outlineLvl w:val="4"/>
    </w:pPr>
    <w:rPr>
      <w:spacing w:val="-4"/>
      <w:kern w:val="28"/>
    </w:rPr>
  </w:style>
  <w:style w:type="paragraph" w:styleId="7">
    <w:name w:val="heading 6"/>
    <w:basedOn w:val="1"/>
    <w:next w:val="1"/>
    <w:qFormat/>
    <w:uiPriority w:val="0"/>
    <w:pPr>
      <w:keepNext/>
      <w:keepLines/>
      <w:spacing w:before="140" w:line="220" w:lineRule="atLeast"/>
      <w:ind w:left="1440"/>
      <w:outlineLvl w:val="5"/>
    </w:pPr>
    <w:rPr>
      <w:i/>
      <w:spacing w:val="-4"/>
      <w:kern w:val="28"/>
    </w:rPr>
  </w:style>
  <w:style w:type="paragraph" w:styleId="8">
    <w:name w:val="heading 7"/>
    <w:basedOn w:val="1"/>
    <w:next w:val="1"/>
    <w:qFormat/>
    <w:uiPriority w:val="0"/>
    <w:pPr>
      <w:keepNext/>
      <w:keepLines/>
      <w:spacing w:before="140" w:line="220" w:lineRule="atLeast"/>
      <w:outlineLvl w:val="6"/>
    </w:pPr>
    <w:rPr>
      <w:spacing w:val="-4"/>
      <w:kern w:val="28"/>
    </w:rPr>
  </w:style>
  <w:style w:type="paragraph" w:styleId="9">
    <w:name w:val="heading 8"/>
    <w:basedOn w:val="1"/>
    <w:next w:val="1"/>
    <w:qFormat/>
    <w:uiPriority w:val="0"/>
    <w:pPr>
      <w:keepNext/>
      <w:keepLines/>
      <w:spacing w:before="140" w:line="220" w:lineRule="atLeast"/>
      <w:outlineLvl w:val="7"/>
    </w:pPr>
    <w:rPr>
      <w:i/>
      <w:spacing w:val="-4"/>
      <w:kern w:val="28"/>
      <w:sz w:val="18"/>
    </w:rPr>
  </w:style>
  <w:style w:type="paragraph" w:styleId="10">
    <w:name w:val="heading 9"/>
    <w:basedOn w:val="1"/>
    <w:next w:val="1"/>
    <w:qFormat/>
    <w:uiPriority w:val="0"/>
    <w:pPr>
      <w:keepNext/>
      <w:keepLines/>
      <w:spacing w:before="140" w:line="220" w:lineRule="atLeast"/>
      <w:outlineLvl w:val="8"/>
    </w:pPr>
    <w:rPr>
      <w:spacing w:val="-4"/>
      <w:kern w:val="28"/>
      <w:sz w:val="18"/>
    </w:rPr>
  </w:style>
  <w:style w:type="character" w:default="1" w:styleId="33">
    <w:name w:val="Default Paragraph Font"/>
    <w:unhideWhenUsed/>
    <w:uiPriority w:val="1"/>
  </w:style>
  <w:style w:type="table" w:default="1" w:styleId="4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sz w:val="18"/>
      <w:szCs w:val="18"/>
    </w:rPr>
  </w:style>
  <w:style w:type="paragraph" w:styleId="12">
    <w:name w:val="Block Text"/>
    <w:basedOn w:val="1"/>
    <w:uiPriority w:val="0"/>
    <w:pPr>
      <w:spacing w:line="360" w:lineRule="auto"/>
      <w:ind w:left="945" w:right="956"/>
    </w:pPr>
    <w:rPr>
      <w:rFonts w:eastAsia="黑体"/>
      <w:b/>
    </w:rPr>
  </w:style>
  <w:style w:type="paragraph" w:styleId="13">
    <w:name w:val="Body Text"/>
    <w:basedOn w:val="1"/>
    <w:uiPriority w:val="0"/>
    <w:pPr>
      <w:jc w:val="center"/>
    </w:pPr>
    <w:rPr>
      <w:b/>
      <w:bCs/>
      <w:szCs w:val="24"/>
    </w:rPr>
  </w:style>
  <w:style w:type="paragraph" w:styleId="14">
    <w:name w:val="Body Text 2"/>
    <w:basedOn w:val="1"/>
    <w:uiPriority w:val="0"/>
    <w:rPr>
      <w:b/>
    </w:rPr>
  </w:style>
  <w:style w:type="paragraph" w:styleId="15">
    <w:name w:val="Body Text Indent"/>
    <w:basedOn w:val="1"/>
    <w:uiPriority w:val="0"/>
    <w:pPr>
      <w:spacing w:line="360" w:lineRule="auto"/>
      <w:ind w:firstLine="420"/>
    </w:pPr>
  </w:style>
  <w:style w:type="paragraph" w:styleId="16">
    <w:name w:val="caption"/>
    <w:basedOn w:val="1"/>
    <w:next w:val="1"/>
    <w:qFormat/>
    <w:uiPriority w:val="0"/>
    <w:pPr>
      <w:spacing w:before="152" w:after="160"/>
    </w:pPr>
    <w:rPr>
      <w:rFonts w:eastAsia="黑体" w:cs="Arial"/>
    </w:rPr>
  </w:style>
  <w:style w:type="paragraph" w:styleId="17">
    <w:name w:val="annotation text"/>
    <w:basedOn w:val="1"/>
    <w:semiHidden/>
    <w:uiPriority w:val="0"/>
  </w:style>
  <w:style w:type="paragraph" w:styleId="18">
    <w:name w:val="Document Map"/>
    <w:basedOn w:val="1"/>
    <w:semiHidden/>
    <w:uiPriority w:val="0"/>
    <w:pPr>
      <w:shd w:val="clear" w:color="auto" w:fill="000080"/>
    </w:pPr>
  </w:style>
  <w:style w:type="paragraph" w:styleId="19">
    <w:name w:val="footer"/>
    <w:basedOn w:val="1"/>
    <w:uiPriority w:val="0"/>
    <w:pPr>
      <w:tabs>
        <w:tab w:val="center" w:pos="4153"/>
        <w:tab w:val="right" w:pos="8306"/>
      </w:tabs>
      <w:snapToGrid w:val="0"/>
    </w:pPr>
    <w:rPr>
      <w:sz w:val="18"/>
    </w:rPr>
  </w:style>
  <w:style w:type="paragraph" w:styleId="20">
    <w:name w:val="footnote text"/>
    <w:basedOn w:val="1"/>
    <w:semiHidden/>
    <w:uiPriority w:val="0"/>
    <w:pPr>
      <w:snapToGrid w:val="0"/>
    </w:pPr>
    <w:rPr>
      <w:sz w:val="18"/>
      <w:szCs w:val="18"/>
    </w:rPr>
  </w:style>
  <w:style w:type="paragraph" w:styleId="21">
    <w:name w:val="header"/>
    <w:basedOn w:val="1"/>
    <w:uiPriority w:val="0"/>
    <w:pPr>
      <w:pBdr>
        <w:bottom w:val="single" w:color="auto" w:sz="6" w:space="1"/>
      </w:pBdr>
      <w:tabs>
        <w:tab w:val="center" w:pos="4153"/>
        <w:tab w:val="right" w:pos="8306"/>
      </w:tabs>
      <w:snapToGrid w:val="0"/>
      <w:jc w:val="center"/>
    </w:pPr>
    <w:rPr>
      <w:sz w:val="18"/>
    </w:rPr>
  </w:style>
  <w:style w:type="paragraph" w:styleId="22">
    <w:name w:val="Normal Indent"/>
    <w:basedOn w:val="1"/>
    <w:uiPriority w:val="0"/>
    <w:pPr>
      <w:ind w:firstLine="420"/>
    </w:pPr>
  </w:style>
  <w:style w:type="paragraph" w:styleId="23">
    <w:name w:val="table of figures"/>
    <w:basedOn w:val="1"/>
    <w:next w:val="1"/>
    <w:semiHidden/>
    <w:uiPriority w:val="0"/>
    <w:pPr>
      <w:ind w:left="840" w:leftChars="200" w:hanging="420" w:hangingChars="200"/>
    </w:pPr>
  </w:style>
  <w:style w:type="paragraph" w:styleId="24">
    <w:name w:val="toc 1"/>
    <w:basedOn w:val="1"/>
    <w:next w:val="1"/>
    <w:uiPriority w:val="39"/>
    <w:pPr>
      <w:spacing w:before="120"/>
    </w:pPr>
    <w:rPr>
      <w:rFonts w:asciiTheme="minorHAnsi" w:eastAsiaTheme="minorHAnsi"/>
      <w:b/>
      <w:bCs/>
      <w:caps/>
      <w:sz w:val="22"/>
      <w:szCs w:val="22"/>
    </w:rPr>
  </w:style>
  <w:style w:type="paragraph" w:styleId="25">
    <w:name w:val="toc 2"/>
    <w:basedOn w:val="1"/>
    <w:next w:val="1"/>
    <w:uiPriority w:val="39"/>
    <w:pPr>
      <w:ind w:left="200"/>
    </w:pPr>
    <w:rPr>
      <w:rFonts w:asciiTheme="minorHAnsi" w:eastAsiaTheme="minorHAnsi"/>
      <w:smallCaps/>
      <w:sz w:val="22"/>
      <w:szCs w:val="22"/>
    </w:rPr>
  </w:style>
  <w:style w:type="paragraph" w:styleId="26">
    <w:name w:val="toc 3"/>
    <w:basedOn w:val="1"/>
    <w:next w:val="1"/>
    <w:uiPriority w:val="39"/>
    <w:pPr>
      <w:ind w:left="400"/>
    </w:pPr>
    <w:rPr>
      <w:rFonts w:asciiTheme="minorHAnsi" w:eastAsiaTheme="minorHAnsi"/>
      <w:i/>
      <w:iCs/>
      <w:sz w:val="22"/>
      <w:szCs w:val="22"/>
    </w:rPr>
  </w:style>
  <w:style w:type="paragraph" w:styleId="27">
    <w:name w:val="toc 4"/>
    <w:basedOn w:val="1"/>
    <w:next w:val="1"/>
    <w:semiHidden/>
    <w:uiPriority w:val="0"/>
    <w:pPr>
      <w:ind w:left="600"/>
    </w:pPr>
    <w:rPr>
      <w:rFonts w:asciiTheme="minorHAnsi" w:eastAsiaTheme="minorHAnsi"/>
      <w:sz w:val="18"/>
      <w:szCs w:val="18"/>
    </w:rPr>
  </w:style>
  <w:style w:type="paragraph" w:styleId="28">
    <w:name w:val="toc 5"/>
    <w:basedOn w:val="1"/>
    <w:next w:val="1"/>
    <w:semiHidden/>
    <w:uiPriority w:val="0"/>
    <w:pPr>
      <w:ind w:left="800"/>
    </w:pPr>
    <w:rPr>
      <w:rFonts w:asciiTheme="minorHAnsi" w:eastAsiaTheme="minorHAnsi"/>
      <w:sz w:val="18"/>
      <w:szCs w:val="18"/>
    </w:rPr>
  </w:style>
  <w:style w:type="paragraph" w:styleId="29">
    <w:name w:val="toc 6"/>
    <w:basedOn w:val="1"/>
    <w:next w:val="1"/>
    <w:semiHidden/>
    <w:uiPriority w:val="0"/>
    <w:pPr>
      <w:ind w:left="1000"/>
    </w:pPr>
    <w:rPr>
      <w:rFonts w:asciiTheme="minorHAnsi" w:eastAsiaTheme="minorHAnsi"/>
      <w:sz w:val="18"/>
      <w:szCs w:val="18"/>
    </w:rPr>
  </w:style>
  <w:style w:type="paragraph" w:styleId="30">
    <w:name w:val="toc 7"/>
    <w:basedOn w:val="1"/>
    <w:next w:val="1"/>
    <w:semiHidden/>
    <w:uiPriority w:val="0"/>
    <w:pPr>
      <w:ind w:left="1200"/>
    </w:pPr>
    <w:rPr>
      <w:rFonts w:asciiTheme="minorHAnsi" w:eastAsiaTheme="minorHAnsi"/>
      <w:sz w:val="18"/>
      <w:szCs w:val="18"/>
    </w:rPr>
  </w:style>
  <w:style w:type="paragraph" w:styleId="31">
    <w:name w:val="toc 8"/>
    <w:basedOn w:val="1"/>
    <w:next w:val="1"/>
    <w:semiHidden/>
    <w:uiPriority w:val="0"/>
    <w:pPr>
      <w:ind w:left="1400"/>
    </w:pPr>
    <w:rPr>
      <w:rFonts w:asciiTheme="minorHAnsi" w:eastAsiaTheme="minorHAnsi"/>
      <w:sz w:val="18"/>
      <w:szCs w:val="18"/>
    </w:rPr>
  </w:style>
  <w:style w:type="paragraph" w:styleId="32">
    <w:name w:val="toc 9"/>
    <w:basedOn w:val="1"/>
    <w:next w:val="1"/>
    <w:semiHidden/>
    <w:uiPriority w:val="0"/>
    <w:pPr>
      <w:ind w:left="1600"/>
    </w:pPr>
    <w:rPr>
      <w:rFonts w:asciiTheme="minorHAnsi" w:eastAsiaTheme="minorHAnsi"/>
      <w:sz w:val="18"/>
      <w:szCs w:val="18"/>
    </w:rPr>
  </w:style>
  <w:style w:type="character" w:styleId="34">
    <w:name w:val="annotation reference"/>
    <w:basedOn w:val="33"/>
    <w:semiHidden/>
    <w:uiPriority w:val="0"/>
    <w:rPr>
      <w:sz w:val="21"/>
      <w:szCs w:val="21"/>
    </w:rPr>
  </w:style>
  <w:style w:type="character" w:styleId="35">
    <w:name w:val="FollowedHyperlink"/>
    <w:basedOn w:val="33"/>
    <w:uiPriority w:val="0"/>
    <w:rPr>
      <w:color w:val="800080"/>
      <w:u w:val="single"/>
    </w:rPr>
  </w:style>
  <w:style w:type="character" w:styleId="36">
    <w:name w:val="footnote reference"/>
    <w:basedOn w:val="33"/>
    <w:semiHidden/>
    <w:uiPriority w:val="0"/>
    <w:rPr>
      <w:vertAlign w:val="superscript"/>
    </w:rPr>
  </w:style>
  <w:style w:type="character" w:styleId="37">
    <w:name w:val="Hyperlink"/>
    <w:basedOn w:val="33"/>
    <w:uiPriority w:val="0"/>
    <w:rPr>
      <w:color w:val="0000FF"/>
      <w:u w:val="single"/>
    </w:rPr>
  </w:style>
  <w:style w:type="character" w:styleId="38">
    <w:name w:val="page number"/>
    <w:basedOn w:val="33"/>
    <w:uiPriority w:val="0"/>
  </w:style>
  <w:style w:type="character" w:styleId="39">
    <w:name w:val="Strong"/>
    <w:basedOn w:val="33"/>
    <w:qFormat/>
    <w:uiPriority w:val="22"/>
    <w:rPr>
      <w:b/>
      <w:bCs/>
    </w:rPr>
  </w:style>
  <w:style w:type="table" w:styleId="41">
    <w:name w:val="Table Grid"/>
    <w:basedOn w:val="4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2">
    <w:name w:val="方"/>
    <w:basedOn w:val="1"/>
    <w:uiPriority w:val="0"/>
    <w:pPr>
      <w:overflowPunct w:val="0"/>
      <w:autoSpaceDE w:val="0"/>
      <w:autoSpaceDN w:val="0"/>
      <w:adjustRightInd w:val="0"/>
      <w:spacing w:line="360" w:lineRule="auto"/>
      <w:textAlignment w:val="baseline"/>
    </w:pPr>
    <w:rPr>
      <w:rFonts w:eastAsia="楷体_GB2312"/>
      <w:sz w:val="24"/>
    </w:rPr>
  </w:style>
  <w:style w:type="paragraph" w:customStyle="1" w:styleId="43">
    <w:name w:val="BTC软件正文"/>
    <w:basedOn w:val="1"/>
    <w:link w:val="59"/>
    <w:qFormat/>
    <w:uiPriority w:val="0"/>
    <w:pPr>
      <w:spacing w:line="360" w:lineRule="auto"/>
      <w:ind w:firstLine="425"/>
    </w:pPr>
    <w:rPr>
      <w:rFonts w:ascii="Times New Roman" w:hAnsi="Times New Roman"/>
      <w:spacing w:val="0"/>
      <w:sz w:val="21"/>
    </w:rPr>
  </w:style>
  <w:style w:type="paragraph" w:customStyle="1" w:styleId="44">
    <w:name w:val="正文1"/>
    <w:uiPriority w:val="0"/>
    <w:pPr>
      <w:widowControl w:val="0"/>
      <w:adjustRightInd w:val="0"/>
      <w:spacing w:line="0" w:lineRule="atLeast"/>
      <w:textAlignment w:val="baseline"/>
    </w:pPr>
    <w:rPr>
      <w:rFonts w:ascii="SimSun" w:hAnsi="Times New Roman" w:eastAsia="SimSun" w:cs="Times New Roman"/>
      <w:sz w:val="34"/>
      <w:lang w:val="en-US" w:eastAsia="zh-CN" w:bidi="ar-SA"/>
    </w:rPr>
  </w:style>
  <w:style w:type="paragraph" w:customStyle="1" w:styleId="45">
    <w:name w:val="BTC软件标题"/>
    <w:basedOn w:val="1"/>
    <w:uiPriority w:val="0"/>
    <w:pPr>
      <w:jc w:val="center"/>
    </w:pPr>
    <w:rPr>
      <w:b/>
      <w:sz w:val="30"/>
    </w:rPr>
  </w:style>
  <w:style w:type="paragraph" w:customStyle="1" w:styleId="46">
    <w:name w:val="联"/>
    <w:next w:val="1"/>
    <w:uiPriority w:val="0"/>
    <w:pPr>
      <w:widowControl w:val="0"/>
      <w:numPr>
        <w:ilvl w:val="0"/>
        <w:numId w:val="1"/>
      </w:numPr>
      <w:adjustRightInd w:val="0"/>
      <w:spacing w:before="120" w:line="360" w:lineRule="auto"/>
      <w:textAlignment w:val="baseline"/>
    </w:pPr>
    <w:rPr>
      <w:rFonts w:ascii="Times New Roman" w:hAnsi="Times New Roman" w:eastAsia="SimSun" w:cs="Times New Roman"/>
      <w:b/>
      <w:sz w:val="24"/>
      <w:lang w:val="en-US" w:eastAsia="zh-CN" w:bidi="ar-SA"/>
    </w:rPr>
  </w:style>
  <w:style w:type="paragraph" w:customStyle="1" w:styleId="47">
    <w:name w:val="文之数2"/>
    <w:basedOn w:val="1"/>
    <w:uiPriority w:val="0"/>
    <w:pPr>
      <w:numPr>
        <w:ilvl w:val="0"/>
        <w:numId w:val="2"/>
      </w:numPr>
      <w:tabs>
        <w:tab w:val="left" w:pos="1202"/>
      </w:tabs>
      <w:adjustRightInd w:val="0"/>
      <w:spacing w:line="360" w:lineRule="auto"/>
      <w:textAlignment w:val="baseline"/>
    </w:pPr>
    <w:rPr>
      <w:sz w:val="24"/>
    </w:rPr>
  </w:style>
  <w:style w:type="paragraph" w:customStyle="1" w:styleId="48">
    <w:name w:val="文"/>
    <w:uiPriority w:val="0"/>
    <w:pPr>
      <w:widowControl w:val="0"/>
      <w:adjustRightInd w:val="0"/>
      <w:spacing w:line="360" w:lineRule="auto"/>
      <w:ind w:firstLine="482"/>
      <w:jc w:val="both"/>
      <w:textAlignment w:val="baseline"/>
    </w:pPr>
    <w:rPr>
      <w:rFonts w:ascii="Times New Roman" w:hAnsi="Times New Roman" w:eastAsia="SimSun" w:cs="Times New Roman"/>
      <w:sz w:val="24"/>
      <w:lang w:val="en-US" w:eastAsia="zh-CN" w:bidi="ar-SA"/>
    </w:rPr>
  </w:style>
  <w:style w:type="paragraph" w:customStyle="1" w:styleId="49">
    <w:name w:val="文之数"/>
    <w:basedOn w:val="48"/>
    <w:uiPriority w:val="0"/>
    <w:pPr>
      <w:numPr>
        <w:ilvl w:val="0"/>
        <w:numId w:val="3"/>
      </w:numPr>
      <w:tabs>
        <w:tab w:val="left" w:pos="782"/>
      </w:tabs>
    </w:pPr>
  </w:style>
  <w:style w:type="paragraph" w:customStyle="1" w:styleId="50">
    <w:name w:val="BTC软件标题1"/>
    <w:basedOn w:val="2"/>
    <w:next w:val="43"/>
    <w:uiPriority w:val="0"/>
    <w:pPr>
      <w:numPr>
        <w:ilvl w:val="0"/>
        <w:numId w:val="4"/>
      </w:numPr>
      <w:pBdr>
        <w:top w:val="none" w:color="auto" w:sz="0" w:space="0"/>
        <w:left w:val="none" w:color="auto" w:sz="0" w:space="0"/>
        <w:bottom w:val="none" w:color="auto" w:sz="0" w:space="0"/>
      </w:pBdr>
      <w:shd w:val="clear" w:color="auto" w:fill="auto"/>
      <w:tabs>
        <w:tab w:val="left" w:pos="425"/>
      </w:tabs>
      <w:adjustRightInd w:val="0"/>
      <w:spacing w:before="260" w:after="260" w:line="415" w:lineRule="auto"/>
    </w:pPr>
    <w:rPr>
      <w:rFonts w:ascii="Times New Roman" w:hAnsi="Times New Roman" w:eastAsia="黑体"/>
      <w:b/>
      <w:color w:val="000000"/>
      <w:spacing w:val="0"/>
      <w:sz w:val="30"/>
    </w:rPr>
  </w:style>
  <w:style w:type="paragraph" w:customStyle="1" w:styleId="51">
    <w:name w:val="BTC软件标题2"/>
    <w:basedOn w:val="3"/>
    <w:next w:val="43"/>
    <w:uiPriority w:val="0"/>
    <w:pPr>
      <w:numPr>
        <w:ilvl w:val="1"/>
        <w:numId w:val="4"/>
      </w:numPr>
      <w:tabs>
        <w:tab w:val="left" w:pos="680"/>
      </w:tabs>
      <w:spacing w:before="260" w:after="260" w:line="415" w:lineRule="auto"/>
    </w:pPr>
    <w:rPr>
      <w:b/>
      <w:spacing w:val="0"/>
      <w:sz w:val="24"/>
    </w:rPr>
  </w:style>
  <w:style w:type="paragraph" w:customStyle="1" w:styleId="52">
    <w:name w:val="BTC软件参考"/>
    <w:basedOn w:val="43"/>
    <w:uiPriority w:val="0"/>
    <w:pPr>
      <w:ind w:firstLine="0"/>
    </w:pPr>
    <w:rPr>
      <w:b/>
    </w:rPr>
  </w:style>
  <w:style w:type="paragraph" w:customStyle="1" w:styleId="53">
    <w:name w:val="章"/>
    <w:next w:val="48"/>
    <w:uiPriority w:val="0"/>
    <w:pPr>
      <w:pageBreakBefore/>
      <w:widowControl w:val="0"/>
      <w:adjustRightInd w:val="0"/>
      <w:spacing w:before="360" w:after="240" w:line="480" w:lineRule="auto"/>
      <w:jc w:val="center"/>
      <w:textAlignment w:val="baseline"/>
    </w:pPr>
    <w:rPr>
      <w:rFonts w:ascii="Times New Roman" w:hAnsi="Times New Roman" w:eastAsia="黑体" w:cs="Times New Roman"/>
      <w:sz w:val="44"/>
      <w:lang w:val="en-US" w:eastAsia="zh-CN" w:bidi="ar-SA"/>
    </w:rPr>
  </w:style>
  <w:style w:type="paragraph" w:customStyle="1" w:styleId="54">
    <w:name w:val="BTC软件标题3"/>
    <w:basedOn w:val="4"/>
    <w:next w:val="43"/>
    <w:uiPriority w:val="0"/>
    <w:pPr>
      <w:numPr>
        <w:ilvl w:val="2"/>
        <w:numId w:val="4"/>
      </w:numPr>
      <w:tabs>
        <w:tab w:val="left" w:pos="1252"/>
      </w:tabs>
      <w:spacing w:line="240" w:lineRule="auto"/>
    </w:pPr>
    <w:rPr>
      <w:b/>
      <w:spacing w:val="0"/>
      <w:sz w:val="21"/>
    </w:rPr>
  </w:style>
  <w:style w:type="paragraph" w:customStyle="1" w:styleId="55">
    <w:name w:val="BTC软件题注"/>
    <w:basedOn w:val="1"/>
    <w:next w:val="43"/>
    <w:uiPriority w:val="0"/>
    <w:pPr>
      <w:keepNext/>
      <w:numPr>
        <w:ilvl w:val="0"/>
        <w:numId w:val="5"/>
      </w:numPr>
      <w:tabs>
        <w:tab w:val="left" w:pos="420"/>
      </w:tabs>
      <w:spacing w:before="60" w:after="240" w:line="220" w:lineRule="atLeast"/>
      <w:ind w:left="0" w:firstLine="0"/>
      <w:jc w:val="center"/>
    </w:pPr>
    <w:rPr>
      <w:rFonts w:ascii="Times New Roman" w:hAnsi="Times New Roman"/>
      <w:spacing w:val="0"/>
      <w:sz w:val="21"/>
    </w:rPr>
  </w:style>
  <w:style w:type="paragraph" w:customStyle="1" w:styleId="56">
    <w:name w:val="列项"/>
    <w:basedOn w:val="1"/>
    <w:uiPriority w:val="0"/>
    <w:pPr>
      <w:numPr>
        <w:ilvl w:val="0"/>
        <w:numId w:val="6"/>
      </w:numPr>
      <w:tabs>
        <w:tab w:val="left" w:pos="845"/>
      </w:tabs>
    </w:pPr>
  </w:style>
  <w:style w:type="paragraph" w:customStyle="1" w:styleId="57">
    <w:name w:val="文档正文"/>
    <w:basedOn w:val="1"/>
    <w:uiPriority w:val="0"/>
    <w:pPr>
      <w:widowControl w:val="0"/>
      <w:adjustRightInd w:val="0"/>
      <w:spacing w:line="480" w:lineRule="atLeast"/>
      <w:ind w:firstLine="567"/>
      <w:jc w:val="both"/>
      <w:textAlignment w:val="baseline"/>
    </w:pPr>
    <w:rPr>
      <w:rFonts w:ascii="长城仿宋" w:hAnsi="Times New Roman"/>
      <w:spacing w:val="0"/>
      <w:sz w:val="24"/>
    </w:rPr>
  </w:style>
  <w:style w:type="paragraph" w:customStyle="1" w:styleId="58">
    <w:name w:val="正文 A"/>
    <w:basedOn w:val="1"/>
    <w:uiPriority w:val="0"/>
    <w:pPr>
      <w:widowControl w:val="0"/>
      <w:spacing w:line="360" w:lineRule="auto"/>
      <w:ind w:firstLine="200" w:firstLineChars="200"/>
      <w:jc w:val="both"/>
    </w:pPr>
    <w:rPr>
      <w:rFonts w:ascii="SimSun" w:hAnsi="SimSun"/>
      <w:spacing w:val="0"/>
      <w:kern w:val="2"/>
      <w:sz w:val="24"/>
      <w:szCs w:val="24"/>
    </w:rPr>
  </w:style>
  <w:style w:type="character" w:customStyle="1" w:styleId="59">
    <w:name w:val="BTC软件正文 Char"/>
    <w:basedOn w:val="33"/>
    <w:link w:val="43"/>
    <w:uiPriority w:val="0"/>
    <w:rPr>
      <w:rFonts w:eastAsia="SimSun"/>
      <w:sz w:val="21"/>
      <w:lang w:val="en-US" w:eastAsia="zh-CN" w:bidi="ar-SA"/>
    </w:rPr>
  </w:style>
  <w:style w:type="character" w:customStyle="1" w:styleId="60">
    <w:name w:val="apple-converted-space"/>
    <w:basedOn w:val="33"/>
    <w:uiPriority w:val="0"/>
  </w:style>
  <w:style w:type="paragraph" w:customStyle="1" w:styleId="61">
    <w:name w:val="TOC Heading"/>
    <w:basedOn w:val="2"/>
    <w:next w:val="1"/>
    <w:unhideWhenUsed/>
    <w:qFormat/>
    <w:uiPriority w:val="39"/>
    <w:pPr>
      <w:pBdr>
        <w:top w:val="none" w:color="auto" w:sz="0" w:space="0"/>
        <w:left w:val="none" w:color="auto" w:sz="0" w:space="0"/>
        <w:bottom w:val="none" w:color="auto" w:sz="0" w:space="0"/>
      </w:pBdr>
      <w:shd w:val="clear" w:color="auto" w:fill="auto"/>
      <w:spacing w:before="480" w:after="0" w:line="276" w:lineRule="auto"/>
      <w:ind w:left="0"/>
      <w:outlineLvl w:val="9"/>
    </w:pPr>
    <w:rPr>
      <w:rFonts w:ascii="等线 Light" w:hAnsi="等线 Light" w:eastAsia="等线 Light"/>
      <w:b/>
      <w:bCs/>
      <w:color w:val="2F5496"/>
      <w:spacing w:val="0"/>
      <w:kern w:val="0"/>
      <w:positio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hg\Application Data\Microsoft\Templates\MyTemplates\&#25216;&#26415;&#35268;&#33539;.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C:\WINDOWS\Profiles\hg\Application Data\Microsoft\Templates\MyTemplates\技术规范.dot</Template>
  <Company>宽广电信</Company>
  <Pages>8</Pages>
  <Words>431</Words>
  <Characters>2463</Characters>
  <Lines>20</Lines>
  <Paragraphs>5</Paragraphs>
  <TotalTime>0</TotalTime>
  <ScaleCrop>false</ScaleCrop>
  <LinksUpToDate>false</LinksUpToDate>
  <CharactersWithSpaces>2889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2017-04-07T12:52:00Z</dcterms:created>
  <dc:creator>何刚</dc:creator>
  <cp:lastModifiedBy>zhiyedan</cp:lastModifiedBy>
  <cp:lastPrinted>2006-06-26T17:47:00Z</cp:lastPrinted>
  <dcterms:modified xsi:type="dcterms:W3CDTF">2017-04-12T08:57:48Z</dcterms:modified>
  <dc:title>iBAR业务建议书</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